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1359" w:rsidRPr="00A60784" w:rsidRDefault="00641359" w:rsidP="00641359">
      <w:pPr>
        <w:spacing w:line="360" w:lineRule="auto"/>
        <w:ind w:right="283"/>
        <w:jc w:val="center"/>
        <w:rPr>
          <w:sz w:val="28"/>
        </w:rPr>
      </w:pPr>
      <w:r w:rsidRPr="00A60784">
        <w:rPr>
          <w:sz w:val="28"/>
        </w:rPr>
        <w:t>Главное управление образования Гродненского облисполкома</w:t>
      </w:r>
    </w:p>
    <w:p w:rsidR="00641359" w:rsidRPr="00A60784" w:rsidRDefault="00641359" w:rsidP="00641359">
      <w:pPr>
        <w:ind w:right="284"/>
        <w:jc w:val="center"/>
        <w:rPr>
          <w:sz w:val="28"/>
        </w:rPr>
      </w:pPr>
      <w:r w:rsidRPr="00A60784">
        <w:rPr>
          <w:sz w:val="28"/>
        </w:rPr>
        <w:t>Учреждение образования</w:t>
      </w:r>
    </w:p>
    <w:p w:rsidR="00641359" w:rsidRDefault="00641359" w:rsidP="00641359">
      <w:pPr>
        <w:ind w:right="284"/>
        <w:jc w:val="center"/>
        <w:rPr>
          <w:sz w:val="28"/>
        </w:rPr>
      </w:pPr>
      <w:r w:rsidRPr="00A60784">
        <w:rPr>
          <w:sz w:val="28"/>
        </w:rPr>
        <w:t>«Гродненский государственный политехнический колледж»</w:t>
      </w:r>
    </w:p>
    <w:p w:rsidR="00641359" w:rsidRDefault="00641359" w:rsidP="00641359">
      <w:pPr>
        <w:ind w:right="284"/>
        <w:jc w:val="center"/>
        <w:rPr>
          <w:sz w:val="28"/>
        </w:rPr>
      </w:pPr>
    </w:p>
    <w:p w:rsidR="00641359" w:rsidRDefault="00641359" w:rsidP="00641359">
      <w:pPr>
        <w:ind w:right="284"/>
        <w:jc w:val="center"/>
        <w:rPr>
          <w:sz w:val="28"/>
        </w:rPr>
      </w:pPr>
    </w:p>
    <w:p w:rsidR="00641359" w:rsidRDefault="00641359" w:rsidP="00641359">
      <w:pPr>
        <w:ind w:right="284"/>
        <w:jc w:val="center"/>
        <w:rPr>
          <w:sz w:val="28"/>
        </w:rPr>
      </w:pPr>
    </w:p>
    <w:p w:rsidR="00641359" w:rsidRDefault="00641359" w:rsidP="00641359">
      <w:pPr>
        <w:spacing w:line="360" w:lineRule="auto"/>
        <w:ind w:right="284"/>
        <w:jc w:val="both"/>
        <w:rPr>
          <w:sz w:val="28"/>
          <w:szCs w:val="28"/>
        </w:rPr>
      </w:pPr>
      <w:r>
        <w:rPr>
          <w:sz w:val="28"/>
        </w:rPr>
        <w:t>Специальность:</w:t>
      </w:r>
      <w:r w:rsidRPr="006A53AD">
        <w:rPr>
          <w:sz w:val="28"/>
          <w:szCs w:val="28"/>
        </w:rPr>
        <w:t xml:space="preserve"> </w:t>
      </w:r>
      <w:r w:rsidRPr="00F80E3D">
        <w:rPr>
          <w:sz w:val="28"/>
          <w:szCs w:val="28"/>
        </w:rPr>
        <w:t>2 – 40 01 01 «Программное обеспечение информационных</w:t>
      </w:r>
    </w:p>
    <w:p w:rsidR="00641359" w:rsidRDefault="00641359" w:rsidP="00316583">
      <w:pPr>
        <w:spacing w:line="360" w:lineRule="auto"/>
        <w:ind w:right="284" w:firstLine="1985"/>
        <w:jc w:val="both"/>
        <w:rPr>
          <w:sz w:val="28"/>
        </w:rPr>
      </w:pPr>
      <w:r w:rsidRPr="00F80E3D">
        <w:rPr>
          <w:sz w:val="28"/>
          <w:szCs w:val="28"/>
        </w:rPr>
        <w:t>технологий»</w:t>
      </w:r>
    </w:p>
    <w:p w:rsidR="00641359" w:rsidRDefault="00641359" w:rsidP="00316583">
      <w:pPr>
        <w:keepNext/>
        <w:spacing w:line="360" w:lineRule="auto"/>
        <w:ind w:left="1985" w:hanging="1985"/>
        <w:rPr>
          <w:sz w:val="28"/>
          <w:szCs w:val="28"/>
        </w:rPr>
      </w:pPr>
      <w:bookmarkStart w:id="0" w:name="_Toc100317060"/>
      <w:r>
        <w:rPr>
          <w:sz w:val="28"/>
        </w:rPr>
        <w:t xml:space="preserve">Специализация: </w:t>
      </w:r>
      <w:r w:rsidRPr="00F80E3D">
        <w:rPr>
          <w:sz w:val="28"/>
          <w:szCs w:val="28"/>
        </w:rPr>
        <w:t>2 – 40 01 01</w:t>
      </w:r>
      <w:r>
        <w:rPr>
          <w:sz w:val="28"/>
          <w:szCs w:val="28"/>
        </w:rPr>
        <w:t xml:space="preserve"> 33</w:t>
      </w:r>
      <w:r w:rsidRPr="00F80E3D">
        <w:rPr>
          <w:sz w:val="28"/>
          <w:szCs w:val="28"/>
        </w:rPr>
        <w:t xml:space="preserve"> «</w:t>
      </w:r>
      <w:r>
        <w:rPr>
          <w:sz w:val="28"/>
          <w:szCs w:val="28"/>
        </w:rPr>
        <w:t>Компьютерная графика</w:t>
      </w:r>
      <w:r w:rsidRPr="00F80E3D">
        <w:rPr>
          <w:sz w:val="28"/>
          <w:szCs w:val="28"/>
        </w:rPr>
        <w:t>»</w:t>
      </w:r>
      <w:bookmarkEnd w:id="0"/>
    </w:p>
    <w:p w:rsidR="00641359" w:rsidRPr="00316583" w:rsidRDefault="00316583" w:rsidP="00316583">
      <w:pPr>
        <w:spacing w:line="360" w:lineRule="auto"/>
        <w:ind w:left="1985" w:right="284" w:hanging="1985"/>
        <w:jc w:val="both"/>
        <w:rPr>
          <w:sz w:val="28"/>
        </w:rPr>
      </w:pPr>
      <w:r>
        <w:rPr>
          <w:sz w:val="28"/>
        </w:rPr>
        <w:t>Дисциплина «</w:t>
      </w:r>
      <w:r w:rsidR="00D458DC" w:rsidRPr="00D458DC">
        <w:rPr>
          <w:sz w:val="28"/>
        </w:rPr>
        <w:t>Технология разработки программного обеспечения</w:t>
      </w:r>
      <w:r>
        <w:rPr>
          <w:sz w:val="28"/>
        </w:rPr>
        <w:t>»</w:t>
      </w:r>
    </w:p>
    <w:p w:rsidR="00641359" w:rsidRDefault="00D458DC" w:rsidP="00316583">
      <w:pPr>
        <w:spacing w:line="360" w:lineRule="auto"/>
        <w:ind w:left="1985" w:right="284" w:hanging="1985"/>
        <w:rPr>
          <w:sz w:val="28"/>
        </w:rPr>
      </w:pPr>
      <w:r>
        <w:rPr>
          <w:sz w:val="28"/>
        </w:rPr>
        <w:t>Группа: ПЗТ-36</w:t>
      </w:r>
    </w:p>
    <w:p w:rsidR="00641359" w:rsidRDefault="00641359" w:rsidP="00641359">
      <w:pPr>
        <w:spacing w:line="360" w:lineRule="auto"/>
        <w:ind w:left="1985" w:right="284" w:hanging="1985"/>
        <w:rPr>
          <w:sz w:val="28"/>
        </w:rPr>
      </w:pPr>
    </w:p>
    <w:p w:rsidR="00641359" w:rsidRDefault="00641359" w:rsidP="00641359">
      <w:pPr>
        <w:spacing w:line="360" w:lineRule="auto"/>
        <w:ind w:left="1985" w:right="284" w:hanging="1985"/>
        <w:rPr>
          <w:sz w:val="28"/>
        </w:rPr>
      </w:pPr>
    </w:p>
    <w:p w:rsidR="00641359" w:rsidRPr="00A60784" w:rsidRDefault="00D458DC" w:rsidP="00641359">
      <w:pPr>
        <w:spacing w:line="360" w:lineRule="auto"/>
        <w:ind w:left="1985" w:right="284" w:hanging="1985"/>
        <w:jc w:val="center"/>
        <w:rPr>
          <w:b/>
          <w:sz w:val="36"/>
        </w:rPr>
      </w:pPr>
      <w:r>
        <w:rPr>
          <w:b/>
          <w:sz w:val="36"/>
        </w:rPr>
        <w:t>ТЕХНО-РАБОЧИЙ</w:t>
      </w:r>
      <w:r w:rsidR="00641359" w:rsidRPr="00A60784">
        <w:rPr>
          <w:b/>
          <w:sz w:val="36"/>
        </w:rPr>
        <w:t xml:space="preserve"> ПРОЕКТ</w:t>
      </w:r>
    </w:p>
    <w:p w:rsidR="00D458DC" w:rsidRDefault="00D458DC" w:rsidP="00D458DC">
      <w:pPr>
        <w:ind w:right="424"/>
        <w:jc w:val="both"/>
        <w:rPr>
          <w:color w:val="000000" w:themeColor="text1"/>
          <w:sz w:val="28"/>
        </w:rPr>
      </w:pPr>
    </w:p>
    <w:p w:rsidR="00D458DC" w:rsidRPr="00D458DC" w:rsidRDefault="00D458DC" w:rsidP="00D458DC">
      <w:pPr>
        <w:ind w:right="424"/>
        <w:jc w:val="both"/>
        <w:rPr>
          <w:sz w:val="28"/>
          <w:szCs w:val="24"/>
        </w:rPr>
      </w:pPr>
      <w:r>
        <w:rPr>
          <w:color w:val="000000" w:themeColor="text1"/>
          <w:sz w:val="28"/>
        </w:rPr>
        <w:t>Техническое задание на разработку</w:t>
      </w:r>
      <w:r w:rsidR="00641359" w:rsidRPr="006A53AD">
        <w:rPr>
          <w:color w:val="0070C0"/>
          <w:sz w:val="28"/>
        </w:rPr>
        <w:t xml:space="preserve"> </w:t>
      </w:r>
      <w:r w:rsidRPr="00D458DC">
        <w:rPr>
          <w:sz w:val="28"/>
          <w:szCs w:val="24"/>
        </w:rPr>
        <w:t>сайт</w:t>
      </w:r>
      <w:r>
        <w:rPr>
          <w:sz w:val="28"/>
          <w:szCs w:val="24"/>
        </w:rPr>
        <w:t>а</w:t>
      </w:r>
      <w:r w:rsidRPr="00D458DC">
        <w:rPr>
          <w:sz w:val="28"/>
          <w:szCs w:val="24"/>
        </w:rPr>
        <w:t xml:space="preserve"> доставки китайской еды «Вэньсинь»</w:t>
      </w:r>
    </w:p>
    <w:p w:rsidR="00641359" w:rsidRDefault="00641359" w:rsidP="00D458DC">
      <w:pPr>
        <w:spacing w:line="360" w:lineRule="auto"/>
        <w:ind w:left="709" w:right="424" w:hanging="709"/>
        <w:jc w:val="both"/>
        <w:rPr>
          <w:sz w:val="28"/>
        </w:rPr>
      </w:pPr>
      <w:r w:rsidRPr="006A53AD">
        <w:rPr>
          <w:color w:val="0070C0"/>
          <w:sz w:val="28"/>
        </w:rPr>
        <w:t xml:space="preserve">                    </w:t>
      </w:r>
    </w:p>
    <w:p w:rsidR="00641359" w:rsidRDefault="00641359" w:rsidP="00641359">
      <w:pPr>
        <w:ind w:left="1985" w:right="284" w:hanging="1985"/>
        <w:rPr>
          <w:sz w:val="28"/>
        </w:rPr>
      </w:pPr>
    </w:p>
    <w:p w:rsidR="00641359" w:rsidRPr="000F76DB" w:rsidRDefault="00641359" w:rsidP="00641359">
      <w:pPr>
        <w:ind w:left="1985" w:right="284" w:hanging="1985"/>
        <w:jc w:val="center"/>
        <w:rPr>
          <w:b/>
          <w:sz w:val="32"/>
        </w:rPr>
      </w:pPr>
      <w:r w:rsidRPr="000F76DB">
        <w:rPr>
          <w:b/>
          <w:sz w:val="32"/>
        </w:rPr>
        <w:t>ПОЯСНИТЕЛЬНАЯ ЗАПИСКА</w:t>
      </w:r>
    </w:p>
    <w:p w:rsidR="00641359" w:rsidRDefault="00641359" w:rsidP="00641359">
      <w:pPr>
        <w:ind w:left="1985" w:right="284" w:hanging="1985"/>
        <w:rPr>
          <w:sz w:val="28"/>
        </w:rPr>
      </w:pPr>
    </w:p>
    <w:p w:rsidR="00641359" w:rsidRDefault="00641359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641359" w:rsidRDefault="00641359" w:rsidP="00641359">
      <w:pPr>
        <w:ind w:left="1985" w:right="284" w:hanging="1985"/>
        <w:rPr>
          <w:sz w:val="28"/>
        </w:rPr>
      </w:pPr>
    </w:p>
    <w:tbl>
      <w:tblPr>
        <w:tblStyle w:val="a7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1559"/>
        <w:gridCol w:w="2552"/>
      </w:tblGrid>
      <w:tr w:rsidR="00641359" w:rsidTr="00E01052">
        <w:tc>
          <w:tcPr>
            <w:tcW w:w="5387" w:type="dxa"/>
          </w:tcPr>
          <w:p w:rsidR="00641359" w:rsidRDefault="00641359" w:rsidP="00E01052">
            <w:pPr>
              <w:spacing w:line="360" w:lineRule="auto"/>
              <w:ind w:right="284" w:firstLine="34"/>
              <w:rPr>
                <w:sz w:val="28"/>
              </w:rPr>
            </w:pPr>
            <w:r>
              <w:rPr>
                <w:sz w:val="28"/>
              </w:rPr>
              <w:t>Разработал</w:t>
            </w:r>
            <w:r w:rsidR="00A35315">
              <w:rPr>
                <w:sz w:val="28"/>
              </w:rPr>
              <w:t>а</w:t>
            </w:r>
          </w:p>
        </w:tc>
        <w:tc>
          <w:tcPr>
            <w:tcW w:w="1559" w:type="dxa"/>
          </w:tcPr>
          <w:p w:rsidR="00641359" w:rsidRDefault="00641359" w:rsidP="00E01052">
            <w:pPr>
              <w:spacing w:line="360" w:lineRule="auto"/>
              <w:ind w:right="284"/>
              <w:rPr>
                <w:sz w:val="28"/>
              </w:rPr>
            </w:pPr>
          </w:p>
        </w:tc>
        <w:tc>
          <w:tcPr>
            <w:tcW w:w="2552" w:type="dxa"/>
          </w:tcPr>
          <w:p w:rsidR="00641359" w:rsidRDefault="00D458DC" w:rsidP="00E01052">
            <w:pPr>
              <w:spacing w:line="360" w:lineRule="auto"/>
              <w:ind w:right="284"/>
              <w:rPr>
                <w:sz w:val="28"/>
              </w:rPr>
            </w:pPr>
            <w:r>
              <w:rPr>
                <w:sz w:val="28"/>
              </w:rPr>
              <w:t>Е.Е. Пачковская</w:t>
            </w:r>
          </w:p>
        </w:tc>
      </w:tr>
      <w:tr w:rsidR="00641359" w:rsidTr="00E01052">
        <w:tc>
          <w:tcPr>
            <w:tcW w:w="5387" w:type="dxa"/>
          </w:tcPr>
          <w:p w:rsidR="00641359" w:rsidRDefault="00641359" w:rsidP="00E01052">
            <w:pPr>
              <w:spacing w:line="360" w:lineRule="auto"/>
              <w:ind w:right="284"/>
              <w:rPr>
                <w:sz w:val="28"/>
              </w:rPr>
            </w:pPr>
            <w:r>
              <w:rPr>
                <w:sz w:val="28"/>
              </w:rPr>
              <w:t>Руководитель проекта</w:t>
            </w:r>
          </w:p>
        </w:tc>
        <w:tc>
          <w:tcPr>
            <w:tcW w:w="1559" w:type="dxa"/>
          </w:tcPr>
          <w:p w:rsidR="00641359" w:rsidRDefault="00641359" w:rsidP="00E01052">
            <w:pPr>
              <w:spacing w:line="360" w:lineRule="auto"/>
              <w:ind w:right="284"/>
              <w:rPr>
                <w:sz w:val="28"/>
              </w:rPr>
            </w:pPr>
          </w:p>
        </w:tc>
        <w:tc>
          <w:tcPr>
            <w:tcW w:w="2552" w:type="dxa"/>
          </w:tcPr>
          <w:p w:rsidR="00641359" w:rsidRDefault="00D458DC" w:rsidP="00E01052">
            <w:pPr>
              <w:spacing w:line="360" w:lineRule="auto"/>
              <w:ind w:right="284"/>
              <w:rPr>
                <w:sz w:val="28"/>
              </w:rPr>
            </w:pPr>
            <w:r>
              <w:rPr>
                <w:sz w:val="28"/>
              </w:rPr>
              <w:t>Е.В. Заяц</w:t>
            </w:r>
          </w:p>
        </w:tc>
      </w:tr>
    </w:tbl>
    <w:p w:rsidR="00641359" w:rsidRDefault="00641359" w:rsidP="00641359">
      <w:pPr>
        <w:ind w:left="1985" w:right="284" w:hanging="1985"/>
        <w:rPr>
          <w:sz w:val="28"/>
        </w:rPr>
      </w:pPr>
    </w:p>
    <w:p w:rsidR="00641359" w:rsidRDefault="00641359" w:rsidP="00641359">
      <w:pPr>
        <w:ind w:left="1985" w:right="284" w:hanging="1985"/>
        <w:rPr>
          <w:sz w:val="28"/>
        </w:rPr>
      </w:pPr>
    </w:p>
    <w:p w:rsidR="00E071BF" w:rsidRDefault="00E071BF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316583" w:rsidRDefault="00316583" w:rsidP="00641359">
      <w:pPr>
        <w:ind w:left="1985" w:right="284" w:hanging="1985"/>
        <w:rPr>
          <w:sz w:val="28"/>
        </w:rPr>
      </w:pPr>
    </w:p>
    <w:p w:rsidR="00641359" w:rsidRDefault="00641359" w:rsidP="00641359">
      <w:pPr>
        <w:ind w:right="284"/>
        <w:jc w:val="center"/>
        <w:rPr>
          <w:sz w:val="28"/>
        </w:rPr>
      </w:pPr>
      <w:r>
        <w:rPr>
          <w:sz w:val="28"/>
        </w:rPr>
        <w:t>202</w:t>
      </w:r>
      <w:r w:rsidR="00D84ECB">
        <w:rPr>
          <w:sz w:val="28"/>
        </w:rPr>
        <w:t>2</w:t>
      </w:r>
    </w:p>
    <w:p w:rsidR="00E071BF" w:rsidRDefault="00E071BF">
      <w:pPr>
        <w:rPr>
          <w:b/>
          <w:sz w:val="28"/>
          <w:szCs w:val="24"/>
        </w:rPr>
        <w:sectPr w:rsidR="00E071BF" w:rsidSect="00153DA8">
          <w:headerReference w:type="default" r:id="rId8"/>
          <w:footerReference w:type="even" r:id="rId9"/>
          <w:footerReference w:type="default" r:id="rId10"/>
          <w:headerReference w:type="first" r:id="rId11"/>
          <w:pgSz w:w="11907" w:h="16839" w:code="9"/>
          <w:pgMar w:top="992" w:right="284" w:bottom="993" w:left="1701" w:header="284" w:footer="720" w:gutter="0"/>
          <w:pgNumType w:start="4"/>
          <w:cols w:space="720"/>
          <w:titlePg/>
          <w:docGrid w:linePitch="272"/>
        </w:sectPr>
      </w:pPr>
    </w:p>
    <w:p w:rsidR="00153DA8" w:rsidRPr="00A47CCA" w:rsidRDefault="00153DA8" w:rsidP="00153DA8">
      <w:pPr>
        <w:shd w:val="clear" w:color="auto" w:fill="FFFFFF"/>
        <w:tabs>
          <w:tab w:val="left" w:pos="9498"/>
        </w:tabs>
        <w:autoSpaceDE w:val="0"/>
        <w:autoSpaceDN w:val="0"/>
        <w:adjustRightInd w:val="0"/>
        <w:spacing w:line="360" w:lineRule="auto"/>
        <w:ind w:left="-284" w:right="283"/>
        <w:jc w:val="center"/>
        <w:rPr>
          <w:b/>
          <w:sz w:val="28"/>
          <w:szCs w:val="24"/>
        </w:rPr>
      </w:pPr>
      <w:r w:rsidRPr="00A47CCA">
        <w:rPr>
          <w:b/>
          <w:sz w:val="28"/>
          <w:szCs w:val="24"/>
        </w:rPr>
        <w:lastRenderedPageBreak/>
        <w:t>Содержание</w:t>
      </w:r>
    </w:p>
    <w:p w:rsidR="00316583" w:rsidRDefault="00316583" w:rsidP="00153DA8">
      <w:pPr>
        <w:rPr>
          <w:b/>
          <w:sz w:val="28"/>
          <w:szCs w:val="24"/>
        </w:rPr>
      </w:pPr>
    </w:p>
    <w:p w:rsidR="00D84ECB" w:rsidRPr="00905BB1" w:rsidRDefault="00905BB1" w:rsidP="00905BB1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20"/>
        <w:rPr>
          <w:sz w:val="28"/>
        </w:rPr>
      </w:pPr>
      <w:r>
        <w:rPr>
          <w:sz w:val="28"/>
        </w:rPr>
        <w:t xml:space="preserve">1. </w:t>
      </w:r>
      <w:r w:rsidR="002E2839" w:rsidRPr="00905BB1">
        <w:rPr>
          <w:sz w:val="28"/>
        </w:rPr>
        <w:t>Постановка задачи</w:t>
      </w:r>
      <w:r w:rsidR="002E2839" w:rsidRPr="00905BB1">
        <w:rPr>
          <w:sz w:val="28"/>
        </w:rPr>
        <w:tab/>
        <w:t>4</w:t>
      </w:r>
    </w:p>
    <w:p w:rsidR="00905BB1" w:rsidRDefault="00905BB1" w:rsidP="00905BB1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20"/>
        <w:rPr>
          <w:sz w:val="28"/>
        </w:rPr>
      </w:pPr>
      <w:r w:rsidRPr="00905BB1">
        <w:rPr>
          <w:sz w:val="28"/>
        </w:rPr>
        <w:t>1.1 Организационно-экономическая сущность задачи</w:t>
      </w:r>
      <w:r w:rsidR="005E30F2">
        <w:rPr>
          <w:sz w:val="28"/>
        </w:rPr>
        <w:t>……………….</w:t>
      </w:r>
      <w:r w:rsidR="00A719BD">
        <w:rPr>
          <w:sz w:val="28"/>
        </w:rPr>
        <w:t>4</w:t>
      </w:r>
    </w:p>
    <w:p w:rsidR="00905BB1" w:rsidRDefault="00905BB1" w:rsidP="00905BB1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20"/>
        <w:rPr>
          <w:sz w:val="28"/>
        </w:rPr>
      </w:pPr>
      <w:r w:rsidRPr="00905BB1">
        <w:rPr>
          <w:sz w:val="28"/>
        </w:rPr>
        <w:t>1.2 Функциональные требования</w:t>
      </w:r>
      <w:r w:rsidR="00A719BD">
        <w:rPr>
          <w:sz w:val="28"/>
        </w:rPr>
        <w:t>………………………………………4</w:t>
      </w:r>
    </w:p>
    <w:p w:rsidR="00905BB1" w:rsidRDefault="00905BB1" w:rsidP="00905BB1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20"/>
        <w:rPr>
          <w:sz w:val="28"/>
        </w:rPr>
      </w:pPr>
      <w:r w:rsidRPr="00905BB1">
        <w:rPr>
          <w:sz w:val="28"/>
        </w:rPr>
        <w:t>1.3 Описание процессов с входной, выходной и условно-постоянной информацией</w:t>
      </w:r>
      <w:r w:rsidR="00A719BD">
        <w:rPr>
          <w:sz w:val="28"/>
        </w:rPr>
        <w:t>…………………………………………………………….5</w:t>
      </w:r>
    </w:p>
    <w:p w:rsidR="00905BB1" w:rsidRPr="00905BB1" w:rsidRDefault="00905BB1" w:rsidP="00905BB1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20"/>
        <w:rPr>
          <w:sz w:val="28"/>
        </w:rPr>
      </w:pPr>
      <w:r>
        <w:rPr>
          <w:sz w:val="28"/>
        </w:rPr>
        <w:t xml:space="preserve">1.4 </w:t>
      </w:r>
      <w:r w:rsidRPr="00905BB1">
        <w:rPr>
          <w:sz w:val="28"/>
        </w:rPr>
        <w:t>Эксплуатационные требования</w:t>
      </w:r>
      <w:r w:rsidR="00A719BD">
        <w:rPr>
          <w:sz w:val="28"/>
        </w:rPr>
        <w:t>…………………………………….10</w:t>
      </w:r>
    </w:p>
    <w:p w:rsidR="00D84ECB" w:rsidRDefault="00B50375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1.5</w:t>
      </w:r>
      <w:r w:rsidR="00905BB1" w:rsidRPr="00905BB1">
        <w:rPr>
          <w:sz w:val="28"/>
        </w:rPr>
        <w:t xml:space="preserve"> </w:t>
      </w:r>
      <w:r w:rsidR="002E2839" w:rsidRPr="00905BB1">
        <w:rPr>
          <w:sz w:val="28"/>
        </w:rPr>
        <w:t>Техническое задание</w:t>
      </w:r>
      <w:r w:rsidR="002E2839" w:rsidRPr="00905BB1">
        <w:rPr>
          <w:sz w:val="28"/>
        </w:rPr>
        <w:tab/>
        <w:t>11</w:t>
      </w:r>
    </w:p>
    <w:p w:rsidR="00D27002" w:rsidRDefault="00B50375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2 Проектирование задачи……………………………………………….19</w:t>
      </w:r>
    </w:p>
    <w:p w:rsidR="00A72F2D" w:rsidRDefault="00A72F2D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2.1 Выбор стратегии разработки и модели жизненного цикла………19</w:t>
      </w:r>
    </w:p>
    <w:p w:rsidR="00B50375" w:rsidRDefault="00A72F2D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2.2</w:t>
      </w:r>
      <w:r w:rsidR="00255FD0">
        <w:rPr>
          <w:sz w:val="28"/>
        </w:rPr>
        <w:t xml:space="preserve"> Разработка </w:t>
      </w:r>
      <w:r w:rsidR="00255FD0">
        <w:rPr>
          <w:sz w:val="28"/>
          <w:lang w:val="en-US"/>
        </w:rPr>
        <w:t>UML</w:t>
      </w:r>
      <w:r w:rsidR="00255FD0" w:rsidRPr="00255FD0">
        <w:rPr>
          <w:sz w:val="28"/>
        </w:rPr>
        <w:t>-</w:t>
      </w:r>
      <w:r w:rsidR="00255FD0">
        <w:rPr>
          <w:sz w:val="28"/>
        </w:rPr>
        <w:t>диаграмм……</w:t>
      </w:r>
      <w:r w:rsidR="00007A71">
        <w:rPr>
          <w:sz w:val="28"/>
        </w:rPr>
        <w:t>……………………………………23</w:t>
      </w:r>
    </w:p>
    <w:p w:rsidR="00255FD0" w:rsidRPr="00255FD0" w:rsidRDefault="00A72F2D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2.3</w:t>
      </w:r>
      <w:r w:rsidR="00255FD0">
        <w:rPr>
          <w:sz w:val="28"/>
        </w:rPr>
        <w:t xml:space="preserve"> Разработка пользоват</w:t>
      </w:r>
      <w:r w:rsidR="00007A71">
        <w:rPr>
          <w:sz w:val="28"/>
        </w:rPr>
        <w:t>ельского интерфейса………………………..23</w:t>
      </w:r>
    </w:p>
    <w:p w:rsidR="00C13B4C" w:rsidRDefault="00C13B4C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3. Реализация</w:t>
      </w:r>
      <w:r w:rsidR="00007A71">
        <w:rPr>
          <w:sz w:val="28"/>
        </w:rPr>
        <w:t>…………………………………………………………….25</w:t>
      </w:r>
    </w:p>
    <w:p w:rsidR="005E30F2" w:rsidRDefault="005E30F2" w:rsidP="00F34A9A">
      <w:pPr>
        <w:widowControl w:val="0"/>
        <w:tabs>
          <w:tab w:val="left" w:leader="dot" w:pos="8847"/>
          <w:tab w:val="left" w:pos="9072"/>
          <w:tab w:val="left" w:pos="9214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3.</w:t>
      </w:r>
      <w:r w:rsidR="00C13B4C">
        <w:rPr>
          <w:sz w:val="28"/>
        </w:rPr>
        <w:t>1</w:t>
      </w:r>
      <w:r>
        <w:rPr>
          <w:sz w:val="28"/>
        </w:rPr>
        <w:t xml:space="preserve"> Руководство программиста</w:t>
      </w:r>
      <w:r w:rsidR="00F34A9A">
        <w:rPr>
          <w:sz w:val="28"/>
        </w:rPr>
        <w:t>…………………………………………25</w:t>
      </w:r>
    </w:p>
    <w:p w:rsidR="005E30F2" w:rsidRDefault="005E30F2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4. Тестирование</w:t>
      </w:r>
      <w:r w:rsidR="00F34A9A">
        <w:rPr>
          <w:sz w:val="28"/>
        </w:rPr>
        <w:t>………………………………………………………….31</w:t>
      </w:r>
    </w:p>
    <w:p w:rsidR="00936B5C" w:rsidRDefault="00936B5C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4.1 Отчёт о результатах тестирования</w:t>
      </w:r>
      <w:r w:rsidR="00F34A9A">
        <w:rPr>
          <w:sz w:val="28"/>
        </w:rPr>
        <w:t>…………………………………31</w:t>
      </w:r>
    </w:p>
    <w:p w:rsidR="005E30F2" w:rsidRDefault="005E30F2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5. Руководство пользователя</w:t>
      </w:r>
      <w:r w:rsidR="00F34A9A">
        <w:rPr>
          <w:sz w:val="28"/>
        </w:rPr>
        <w:t>……………………………………………33</w:t>
      </w:r>
    </w:p>
    <w:p w:rsidR="00F26314" w:rsidRDefault="00F26314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5.1 Общие сведения о пр</w:t>
      </w:r>
      <w:r w:rsidR="00F34A9A">
        <w:rPr>
          <w:sz w:val="28"/>
        </w:rPr>
        <w:t>ограммном продукте………………………...33</w:t>
      </w:r>
    </w:p>
    <w:p w:rsidR="003205EF" w:rsidRDefault="0071208D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5.2</w:t>
      </w:r>
      <w:r w:rsidR="003205EF">
        <w:rPr>
          <w:sz w:val="28"/>
        </w:rPr>
        <w:t xml:space="preserve"> Запуск программы</w:t>
      </w:r>
      <w:r w:rsidR="00F34A9A">
        <w:rPr>
          <w:sz w:val="28"/>
        </w:rPr>
        <w:t>…………………………………………………...33</w:t>
      </w:r>
    </w:p>
    <w:p w:rsidR="003205EF" w:rsidRPr="00905BB1" w:rsidRDefault="0071208D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5.3</w:t>
      </w:r>
      <w:r w:rsidR="003205EF">
        <w:rPr>
          <w:sz w:val="28"/>
        </w:rPr>
        <w:t xml:space="preserve"> Инструкция по работе с программой</w:t>
      </w:r>
      <w:r w:rsidR="00F34A9A">
        <w:rPr>
          <w:sz w:val="28"/>
        </w:rPr>
        <w:t>………………………………34</w:t>
      </w:r>
    </w:p>
    <w:p w:rsidR="00D84ECB" w:rsidRPr="005E30F2" w:rsidRDefault="00E06999" w:rsidP="005E30F2">
      <w:pPr>
        <w:widowControl w:val="0"/>
        <w:tabs>
          <w:tab w:val="left" w:leader="dot" w:pos="8847"/>
        </w:tabs>
        <w:autoSpaceDE w:val="0"/>
        <w:autoSpaceDN w:val="0"/>
        <w:adjustRightInd w:val="0"/>
        <w:spacing w:line="360" w:lineRule="auto"/>
        <w:ind w:left="709"/>
        <w:rPr>
          <w:sz w:val="28"/>
        </w:rPr>
      </w:pPr>
      <w:r>
        <w:rPr>
          <w:sz w:val="28"/>
        </w:rPr>
        <w:t>Приложение А</w:t>
      </w:r>
      <w:r>
        <w:rPr>
          <w:sz w:val="28"/>
        </w:rPr>
        <w:tab/>
      </w:r>
      <w:bookmarkStart w:id="1" w:name="_GoBack"/>
      <w:bookmarkEnd w:id="1"/>
      <w:r w:rsidR="00F34A9A">
        <w:rPr>
          <w:sz w:val="28"/>
        </w:rPr>
        <w:t>40</w:t>
      </w:r>
    </w:p>
    <w:p w:rsidR="00316583" w:rsidRDefault="00316583" w:rsidP="00153DA8">
      <w:pPr>
        <w:rPr>
          <w:b/>
          <w:sz w:val="28"/>
          <w:szCs w:val="24"/>
        </w:rPr>
        <w:sectPr w:rsidR="00316583" w:rsidSect="00316583">
          <w:footerReference w:type="first" r:id="rId12"/>
          <w:pgSz w:w="11907" w:h="16839" w:code="9"/>
          <w:pgMar w:top="992" w:right="284" w:bottom="3402" w:left="1701" w:header="284" w:footer="454" w:gutter="0"/>
          <w:pgNumType w:start="3"/>
          <w:cols w:space="720"/>
          <w:titlePg/>
          <w:docGrid w:linePitch="272"/>
        </w:sectPr>
      </w:pPr>
    </w:p>
    <w:p w:rsidR="003204AA" w:rsidRPr="00C6257F" w:rsidRDefault="00C6257F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C6257F">
        <w:rPr>
          <w:b/>
          <w:sz w:val="28"/>
          <w:szCs w:val="24"/>
        </w:rPr>
        <w:lastRenderedPageBreak/>
        <w:t xml:space="preserve">1 </w:t>
      </w:r>
      <w:r w:rsidR="003204AA" w:rsidRPr="00C6257F">
        <w:rPr>
          <w:b/>
          <w:sz w:val="28"/>
          <w:szCs w:val="24"/>
        </w:rPr>
        <w:t>Постановка задачи</w:t>
      </w:r>
    </w:p>
    <w:p w:rsidR="003204AA" w:rsidRDefault="003204AA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C6257F">
        <w:rPr>
          <w:b/>
          <w:sz w:val="28"/>
          <w:szCs w:val="24"/>
        </w:rPr>
        <w:t>1.</w:t>
      </w:r>
      <w:r w:rsidR="00C6257F" w:rsidRPr="00C6257F">
        <w:rPr>
          <w:b/>
          <w:sz w:val="28"/>
          <w:szCs w:val="24"/>
        </w:rPr>
        <w:t>1</w:t>
      </w:r>
      <w:r w:rsidRPr="00C6257F">
        <w:rPr>
          <w:b/>
          <w:sz w:val="28"/>
          <w:szCs w:val="24"/>
        </w:rPr>
        <w:t xml:space="preserve"> Организационно-экономическая сущность задачи</w:t>
      </w:r>
    </w:p>
    <w:p w:rsidR="00C6257F" w:rsidRPr="00C6257F" w:rsidRDefault="00C6257F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C6257F">
        <w:rPr>
          <w:b/>
          <w:sz w:val="28"/>
          <w:szCs w:val="24"/>
        </w:rPr>
        <w:t>Наименование задачи:</w:t>
      </w:r>
      <w:r w:rsidRPr="003204AA">
        <w:rPr>
          <w:sz w:val="28"/>
          <w:szCs w:val="24"/>
        </w:rPr>
        <w:t xml:space="preserve"> сайт доставки китайской еды «Вэньсинь»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C6257F">
        <w:rPr>
          <w:b/>
          <w:sz w:val="28"/>
          <w:szCs w:val="24"/>
        </w:rPr>
        <w:t>Цель разработки:</w:t>
      </w:r>
      <w:r w:rsidRPr="003204AA">
        <w:rPr>
          <w:sz w:val="28"/>
          <w:szCs w:val="24"/>
        </w:rPr>
        <w:t xml:space="preserve"> разработать доступны</w:t>
      </w:r>
      <w:r w:rsidR="007A553F">
        <w:rPr>
          <w:sz w:val="28"/>
          <w:szCs w:val="24"/>
        </w:rPr>
        <w:t>й</w:t>
      </w:r>
      <w:r w:rsidRPr="003204AA">
        <w:rPr>
          <w:sz w:val="28"/>
          <w:szCs w:val="24"/>
        </w:rPr>
        <w:t xml:space="preserve"> и удобны</w:t>
      </w:r>
      <w:r w:rsidR="007A553F">
        <w:rPr>
          <w:sz w:val="28"/>
          <w:szCs w:val="24"/>
        </w:rPr>
        <w:t>й</w:t>
      </w:r>
      <w:r w:rsidRPr="003204AA">
        <w:rPr>
          <w:sz w:val="28"/>
          <w:szCs w:val="24"/>
        </w:rPr>
        <w:t xml:space="preserve"> сайт для заказа китайской кухни из ресторана домой/на рабочее место.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C6257F">
        <w:rPr>
          <w:b/>
          <w:sz w:val="28"/>
          <w:szCs w:val="24"/>
        </w:rPr>
        <w:t>Назначение:</w:t>
      </w:r>
      <w:r w:rsidRPr="003204AA">
        <w:rPr>
          <w:sz w:val="28"/>
          <w:szCs w:val="24"/>
        </w:rPr>
        <w:t xml:space="preserve"> данный программный продукт разрабатывается для людей любого возраста, желающим заказать еду на дом/работу.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C6257F">
        <w:rPr>
          <w:b/>
          <w:sz w:val="28"/>
          <w:szCs w:val="24"/>
        </w:rPr>
        <w:t>Периодичность использования:</w:t>
      </w:r>
      <w:r w:rsidRPr="003204AA">
        <w:rPr>
          <w:sz w:val="28"/>
          <w:szCs w:val="24"/>
        </w:rPr>
        <w:t xml:space="preserve"> по необходимости.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C6257F">
        <w:rPr>
          <w:b/>
          <w:sz w:val="28"/>
          <w:szCs w:val="24"/>
        </w:rPr>
        <w:t>Обзор существующих аналогичных ПП:</w:t>
      </w:r>
      <w:r w:rsidRPr="003204AA">
        <w:rPr>
          <w:sz w:val="28"/>
          <w:szCs w:val="24"/>
        </w:rPr>
        <w:t xml:space="preserve"> Рассмотрим сайт dodopizza.by</w:t>
      </w:r>
    </w:p>
    <w:p w:rsid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На данном сайте есть личный кабинет, большой выбор позиций еды, список часто заказываемых позиций, в шапке указаны другие позиции для заказа, так же имеется корзина, для добавления выбранных на сайте позиций в отдельное «окно». Все эти основные функции так же будут присутствовать в новом ПП, но будет добавлена функция сортировки позиций по цене. Существующие сайты содержат лишнюю информацию, такую как реклама, в новом сайте этого не будет.</w:t>
      </w:r>
    </w:p>
    <w:p w:rsidR="00C6257F" w:rsidRPr="003204AA" w:rsidRDefault="00C6257F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3204AA" w:rsidRDefault="00C6257F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C6257F">
        <w:rPr>
          <w:b/>
          <w:sz w:val="28"/>
          <w:szCs w:val="24"/>
        </w:rPr>
        <w:t>1.</w:t>
      </w:r>
      <w:r w:rsidR="003204AA" w:rsidRPr="00C6257F">
        <w:rPr>
          <w:b/>
          <w:sz w:val="28"/>
          <w:szCs w:val="24"/>
        </w:rPr>
        <w:t>2 Функциональные требования</w:t>
      </w:r>
    </w:p>
    <w:p w:rsidR="00C6257F" w:rsidRPr="00C6257F" w:rsidRDefault="00C6257F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</w:p>
    <w:p w:rsidR="003204AA" w:rsidRPr="00C6257F" w:rsidRDefault="003204AA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C6257F">
        <w:rPr>
          <w:b/>
          <w:sz w:val="28"/>
          <w:szCs w:val="24"/>
        </w:rPr>
        <w:t>Описание перечня функций и задач, которые должен выполнять будущий ПП: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Гость: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1.</w:t>
      </w:r>
      <w:r w:rsidRPr="003204AA">
        <w:rPr>
          <w:sz w:val="28"/>
          <w:szCs w:val="24"/>
        </w:rPr>
        <w:tab/>
        <w:t>п</w:t>
      </w:r>
      <w:r w:rsidR="00EA214C">
        <w:rPr>
          <w:sz w:val="28"/>
          <w:szCs w:val="24"/>
        </w:rPr>
        <w:t>росмотр страниц сайта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2.</w:t>
      </w:r>
      <w:r w:rsidRPr="003204AA">
        <w:rPr>
          <w:sz w:val="28"/>
          <w:szCs w:val="24"/>
        </w:rPr>
        <w:tab/>
        <w:t>поиск позиций по названию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3.</w:t>
      </w:r>
      <w:r w:rsidRPr="003204AA">
        <w:rPr>
          <w:sz w:val="28"/>
          <w:szCs w:val="24"/>
        </w:rPr>
        <w:tab/>
        <w:t>сортировка позиций по цене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4.</w:t>
      </w:r>
      <w:r w:rsidRPr="003204AA">
        <w:rPr>
          <w:sz w:val="28"/>
          <w:szCs w:val="24"/>
        </w:rPr>
        <w:tab/>
        <w:t>регистрация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Заказчик: все те же функции, что может выполнять гость, но т</w:t>
      </w:r>
      <w:r w:rsidR="00C05FFE">
        <w:rPr>
          <w:sz w:val="28"/>
          <w:szCs w:val="24"/>
        </w:rPr>
        <w:t>ак</w:t>
      </w:r>
      <w:r w:rsidRPr="003204AA">
        <w:rPr>
          <w:sz w:val="28"/>
          <w:szCs w:val="24"/>
        </w:rPr>
        <w:t>же появляется: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lastRenderedPageBreak/>
        <w:t>1.</w:t>
      </w:r>
      <w:r w:rsidRPr="003204AA">
        <w:rPr>
          <w:sz w:val="28"/>
          <w:szCs w:val="24"/>
        </w:rPr>
        <w:tab/>
        <w:t>Авторизация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2.</w:t>
      </w:r>
      <w:r w:rsidRPr="003204AA">
        <w:rPr>
          <w:sz w:val="28"/>
          <w:szCs w:val="24"/>
        </w:rPr>
        <w:tab/>
        <w:t>Использование бонусов при покупке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3.</w:t>
      </w:r>
      <w:r w:rsidRPr="003204AA">
        <w:rPr>
          <w:sz w:val="28"/>
          <w:szCs w:val="24"/>
        </w:rPr>
        <w:tab/>
        <w:t>Получение новостей о новых позициях в ресторане на почту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4.</w:t>
      </w:r>
      <w:r w:rsidRPr="003204AA">
        <w:rPr>
          <w:sz w:val="28"/>
          <w:szCs w:val="24"/>
        </w:rPr>
        <w:tab/>
        <w:t>Уведомление о скидках на позиции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5.</w:t>
      </w:r>
      <w:r w:rsidRPr="003204AA">
        <w:rPr>
          <w:sz w:val="28"/>
          <w:szCs w:val="24"/>
        </w:rPr>
        <w:tab/>
        <w:t>Уведомления о различных акциях, проводимых рестораном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6.</w:t>
      </w:r>
      <w:r w:rsidRPr="003204AA">
        <w:rPr>
          <w:sz w:val="28"/>
          <w:szCs w:val="24"/>
        </w:rPr>
        <w:tab/>
        <w:t>Добавление в корзину товары (избранное)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7.</w:t>
      </w:r>
      <w:r w:rsidRPr="003204AA">
        <w:rPr>
          <w:sz w:val="28"/>
          <w:szCs w:val="24"/>
        </w:rPr>
        <w:tab/>
        <w:t>Оплата заказа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Администратор: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1.</w:t>
      </w:r>
      <w:r w:rsidRPr="003204AA">
        <w:rPr>
          <w:sz w:val="28"/>
          <w:szCs w:val="24"/>
        </w:rPr>
        <w:tab/>
        <w:t>Авторизация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2.</w:t>
      </w:r>
      <w:r w:rsidRPr="003204AA">
        <w:rPr>
          <w:sz w:val="28"/>
          <w:szCs w:val="24"/>
        </w:rPr>
        <w:tab/>
        <w:t>Отвечать на email и по телефону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3.</w:t>
      </w:r>
      <w:r w:rsidRPr="003204AA">
        <w:rPr>
          <w:sz w:val="28"/>
          <w:szCs w:val="24"/>
        </w:rPr>
        <w:tab/>
        <w:t>Добавление, удаление позиций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4.</w:t>
      </w:r>
      <w:r w:rsidRPr="003204AA">
        <w:rPr>
          <w:sz w:val="28"/>
          <w:szCs w:val="24"/>
        </w:rPr>
        <w:tab/>
        <w:t>Удаление пользователей, кот</w:t>
      </w:r>
      <w:r w:rsidR="00EA214C">
        <w:rPr>
          <w:sz w:val="28"/>
          <w:szCs w:val="24"/>
        </w:rPr>
        <w:t>орые не посещали сайт</w:t>
      </w:r>
      <w:r w:rsidRPr="003204AA">
        <w:rPr>
          <w:sz w:val="28"/>
          <w:szCs w:val="24"/>
        </w:rPr>
        <w:t xml:space="preserve"> более года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5.</w:t>
      </w:r>
      <w:r w:rsidRPr="003204AA">
        <w:rPr>
          <w:sz w:val="28"/>
          <w:szCs w:val="24"/>
        </w:rPr>
        <w:tab/>
        <w:t>Редактировать страницы са</w:t>
      </w:r>
      <w:r w:rsidR="00EA214C">
        <w:rPr>
          <w:sz w:val="28"/>
          <w:szCs w:val="24"/>
        </w:rPr>
        <w:t>йта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6.</w:t>
      </w:r>
      <w:r w:rsidRPr="003204AA">
        <w:rPr>
          <w:sz w:val="28"/>
          <w:szCs w:val="24"/>
        </w:rPr>
        <w:tab/>
        <w:t>Доступ к базе данных позиций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3204AA" w:rsidRPr="006A1BCD" w:rsidRDefault="006A1BCD" w:rsidP="00C6257F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6A1BCD">
        <w:rPr>
          <w:b/>
          <w:sz w:val="28"/>
          <w:szCs w:val="24"/>
        </w:rPr>
        <w:t>1.</w:t>
      </w:r>
      <w:r w:rsidR="003204AA" w:rsidRPr="006A1BCD">
        <w:rPr>
          <w:b/>
          <w:sz w:val="28"/>
          <w:szCs w:val="24"/>
        </w:rPr>
        <w:t>3 Описание процессов с входной, выходной и условно-постоянной информацией</w:t>
      </w:r>
    </w:p>
    <w:p w:rsidR="003204AA" w:rsidRPr="003204AA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4179AF" w:rsidRDefault="003204AA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3204AA">
        <w:rPr>
          <w:sz w:val="28"/>
          <w:szCs w:val="24"/>
        </w:rPr>
        <w:t>Таблица 1</w:t>
      </w:r>
      <w:r w:rsidR="006A1BCD">
        <w:rPr>
          <w:sz w:val="28"/>
          <w:szCs w:val="24"/>
        </w:rPr>
        <w:t xml:space="preserve"> </w:t>
      </w:r>
      <w:r w:rsidRPr="003204AA">
        <w:rPr>
          <w:sz w:val="28"/>
          <w:szCs w:val="24"/>
        </w:rPr>
        <w:t>-</w:t>
      </w:r>
      <w:r w:rsidR="006A1BCD">
        <w:rPr>
          <w:sz w:val="28"/>
          <w:szCs w:val="24"/>
        </w:rPr>
        <w:t xml:space="preserve"> </w:t>
      </w:r>
      <w:r w:rsidRPr="003204AA">
        <w:rPr>
          <w:sz w:val="28"/>
          <w:szCs w:val="24"/>
        </w:rPr>
        <w:t>Функции программы с описанием с входной, выходной и условно-постоянной информацией</w:t>
      </w:r>
    </w:p>
    <w:tbl>
      <w:tblPr>
        <w:tblStyle w:val="a7"/>
        <w:tblW w:w="9578" w:type="dxa"/>
        <w:tblLayout w:type="fixed"/>
        <w:tblLook w:val="04A0" w:firstRow="1" w:lastRow="0" w:firstColumn="1" w:lastColumn="0" w:noHBand="0" w:noVBand="1"/>
      </w:tblPr>
      <w:tblGrid>
        <w:gridCol w:w="421"/>
        <w:gridCol w:w="1247"/>
        <w:gridCol w:w="1417"/>
        <w:gridCol w:w="1985"/>
        <w:gridCol w:w="1247"/>
        <w:gridCol w:w="1872"/>
        <w:gridCol w:w="1389"/>
      </w:tblGrid>
      <w:tr w:rsidR="006A1BCD" w:rsidRPr="0064545C" w:rsidTr="000B5C9A">
        <w:tc>
          <w:tcPr>
            <w:tcW w:w="421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№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41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985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алгоритма выполнение процесса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872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ы</w:t>
            </w:r>
            <w:r w:rsidRPr="009D5B3B">
              <w:rPr>
                <w:sz w:val="24"/>
                <w:szCs w:val="24"/>
              </w:rPr>
              <w:t>ходная информация</w:t>
            </w:r>
          </w:p>
        </w:tc>
        <w:tc>
          <w:tcPr>
            <w:tcW w:w="1389" w:type="dxa"/>
          </w:tcPr>
          <w:p w:rsidR="006A1BCD" w:rsidRPr="009D5B3B" w:rsidRDefault="006A1BCD" w:rsidP="006A1BCD">
            <w:pPr>
              <w:ind w:right="176"/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Условно-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</w:t>
            </w:r>
            <w:r w:rsidRPr="009D5B3B">
              <w:rPr>
                <w:sz w:val="24"/>
                <w:szCs w:val="24"/>
              </w:rPr>
              <w:t>ная информация</w:t>
            </w:r>
          </w:p>
        </w:tc>
      </w:tr>
      <w:tr w:rsidR="006A1BCD" w:rsidRPr="0064545C" w:rsidTr="000B5C9A">
        <w:tc>
          <w:tcPr>
            <w:tcW w:w="421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6A1BCD" w:rsidRPr="0064545C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6A1BCD" w:rsidRPr="0064545C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</w:tcPr>
          <w:p w:rsidR="006A1BCD" w:rsidRPr="0064545C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6A1BCD" w:rsidRPr="0064545C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:rsidR="006A1BCD" w:rsidRPr="0064545C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89" w:type="dxa"/>
          </w:tcPr>
          <w:p w:rsidR="006A1BCD" w:rsidRPr="0064545C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6A1BCD" w:rsidRPr="0064545C" w:rsidTr="000B5C9A">
        <w:tc>
          <w:tcPr>
            <w:tcW w:w="421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6A1BCD" w:rsidRPr="009D5B3B" w:rsidRDefault="006A1BCD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П</w:t>
            </w:r>
            <w:r w:rsidRPr="009D5B3B">
              <w:rPr>
                <w:sz w:val="24"/>
              </w:rPr>
              <w:t>росмотр страниц сайта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Любому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пользователю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разрешено заходить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и просматривать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информацию на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сайте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Отсутствует</w:t>
            </w:r>
          </w:p>
        </w:tc>
        <w:tc>
          <w:tcPr>
            <w:tcW w:w="1872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Отсутствует</w:t>
            </w:r>
          </w:p>
        </w:tc>
        <w:tc>
          <w:tcPr>
            <w:tcW w:w="1389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Данные</w:t>
            </w:r>
          </w:p>
          <w:p w:rsidR="006A1BCD" w:rsidRPr="0064545C" w:rsidRDefault="00EA214C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сайта</w:t>
            </w:r>
          </w:p>
        </w:tc>
      </w:tr>
    </w:tbl>
    <w:p w:rsidR="00C05FFE" w:rsidRDefault="00C05FFE">
      <w:pPr>
        <w:rPr>
          <w:sz w:val="28"/>
        </w:rPr>
      </w:pPr>
    </w:p>
    <w:p w:rsidR="00C05FFE" w:rsidRDefault="00C05FFE">
      <w:pPr>
        <w:rPr>
          <w:sz w:val="28"/>
        </w:rPr>
      </w:pPr>
      <w:r>
        <w:rPr>
          <w:sz w:val="28"/>
        </w:rPr>
        <w:br w:type="page"/>
      </w:r>
    </w:p>
    <w:p w:rsidR="00EB5A92" w:rsidRDefault="00EB5A92">
      <w:pPr>
        <w:rPr>
          <w:sz w:val="28"/>
        </w:rPr>
      </w:pPr>
      <w:r>
        <w:rPr>
          <w:sz w:val="28"/>
        </w:rPr>
        <w:lastRenderedPageBreak/>
        <w:t>Продолжение таблицы 1</w:t>
      </w:r>
    </w:p>
    <w:tbl>
      <w:tblPr>
        <w:tblStyle w:val="a7"/>
        <w:tblW w:w="9578" w:type="dxa"/>
        <w:tblLayout w:type="fixed"/>
        <w:tblLook w:val="04A0" w:firstRow="1" w:lastRow="0" w:firstColumn="1" w:lastColumn="0" w:noHBand="0" w:noVBand="1"/>
      </w:tblPr>
      <w:tblGrid>
        <w:gridCol w:w="421"/>
        <w:gridCol w:w="1247"/>
        <w:gridCol w:w="1417"/>
        <w:gridCol w:w="1985"/>
        <w:gridCol w:w="1247"/>
        <w:gridCol w:w="1872"/>
        <w:gridCol w:w="1389"/>
      </w:tblGrid>
      <w:tr w:rsidR="00EB5A92" w:rsidRPr="0064545C" w:rsidTr="000B5C9A">
        <w:tc>
          <w:tcPr>
            <w:tcW w:w="421" w:type="dxa"/>
          </w:tcPr>
          <w:p w:rsidR="00EB5A92" w:rsidRDefault="00EB5A92" w:rsidP="00E01052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№</w:t>
            </w:r>
          </w:p>
        </w:tc>
        <w:tc>
          <w:tcPr>
            <w:tcW w:w="1247" w:type="dxa"/>
          </w:tcPr>
          <w:p w:rsidR="00EB5A92" w:rsidRDefault="00EB5A92" w:rsidP="00E01052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417" w:type="dxa"/>
          </w:tcPr>
          <w:p w:rsidR="00EB5A92" w:rsidRDefault="00EB5A92" w:rsidP="00E01052">
            <w:pPr>
              <w:jc w:val="both"/>
              <w:rPr>
                <w:sz w:val="24"/>
              </w:rPr>
            </w:pPr>
            <w:r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985" w:type="dxa"/>
          </w:tcPr>
          <w:p w:rsidR="00EB5A92" w:rsidRPr="00484632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алгоритма выполнение процесса</w:t>
            </w:r>
          </w:p>
        </w:tc>
        <w:tc>
          <w:tcPr>
            <w:tcW w:w="1247" w:type="dxa"/>
          </w:tcPr>
          <w:p w:rsidR="00EB5A92" w:rsidRPr="00D87310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872" w:type="dxa"/>
          </w:tcPr>
          <w:p w:rsidR="00EB5A92" w:rsidRPr="00D87310" w:rsidRDefault="00EB5A92" w:rsidP="00E01052">
            <w:pPr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ы</w:t>
            </w:r>
            <w:r w:rsidRPr="009D5B3B">
              <w:rPr>
                <w:sz w:val="24"/>
                <w:szCs w:val="24"/>
              </w:rPr>
              <w:t>ходная информация</w:t>
            </w:r>
          </w:p>
        </w:tc>
        <w:tc>
          <w:tcPr>
            <w:tcW w:w="1389" w:type="dxa"/>
          </w:tcPr>
          <w:p w:rsidR="00EB5A92" w:rsidRPr="009D5B3B" w:rsidRDefault="00EB5A92" w:rsidP="00EB5A92">
            <w:pPr>
              <w:ind w:right="176"/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Условно-</w:t>
            </w:r>
          </w:p>
          <w:p w:rsidR="00EB5A92" w:rsidRPr="00D87310" w:rsidRDefault="00EB5A92" w:rsidP="00EB5A9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</w:t>
            </w:r>
            <w:r w:rsidRPr="009D5B3B">
              <w:rPr>
                <w:sz w:val="24"/>
                <w:szCs w:val="24"/>
              </w:rPr>
              <w:t>ная информация</w:t>
            </w:r>
          </w:p>
        </w:tc>
      </w:tr>
      <w:tr w:rsidR="00EB5A92" w:rsidRPr="0064545C" w:rsidTr="000B5C9A">
        <w:tc>
          <w:tcPr>
            <w:tcW w:w="421" w:type="dxa"/>
          </w:tcPr>
          <w:p w:rsidR="00EB5A92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EB5A92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EB5A92" w:rsidRDefault="00EB5A92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</w:tcPr>
          <w:p w:rsidR="00EB5A92" w:rsidRPr="00484632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EB5A92" w:rsidRPr="00D87310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:rsidR="00EB5A92" w:rsidRPr="00D87310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89" w:type="dxa"/>
          </w:tcPr>
          <w:p w:rsidR="00EB5A92" w:rsidRPr="00D87310" w:rsidRDefault="00EB5A9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6A1BCD" w:rsidRPr="0064545C" w:rsidTr="000B5C9A">
        <w:tc>
          <w:tcPr>
            <w:tcW w:w="421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</w:rPr>
              <w:t>П</w:t>
            </w:r>
            <w:r w:rsidRPr="009D5B3B">
              <w:rPr>
                <w:sz w:val="24"/>
              </w:rPr>
              <w:t>оиск позиций по названию</w:t>
            </w:r>
          </w:p>
        </w:tc>
        <w:tc>
          <w:tcPr>
            <w:tcW w:w="1985" w:type="dxa"/>
          </w:tcPr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Ввод в поисковую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строку название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позиции</w:t>
            </w:r>
          </w:p>
        </w:tc>
        <w:tc>
          <w:tcPr>
            <w:tcW w:w="1247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Название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позиции</w:t>
            </w:r>
          </w:p>
        </w:tc>
        <w:tc>
          <w:tcPr>
            <w:tcW w:w="1872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Наличие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Данной позиции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ресторане</w:t>
            </w:r>
            <w:r w:rsidRPr="00D87310">
              <w:rPr>
                <w:sz w:val="24"/>
                <w:szCs w:val="24"/>
              </w:rPr>
              <w:t>,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его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стоимость и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характерист</w:t>
            </w:r>
            <w:r w:rsidRPr="00D87310">
              <w:rPr>
                <w:sz w:val="24"/>
                <w:szCs w:val="24"/>
              </w:rPr>
              <w:t>ики</w:t>
            </w:r>
          </w:p>
        </w:tc>
        <w:tc>
          <w:tcPr>
            <w:tcW w:w="1389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Характе</w:t>
            </w:r>
            <w:r w:rsidRPr="00D87310">
              <w:rPr>
                <w:sz w:val="24"/>
                <w:szCs w:val="24"/>
              </w:rPr>
              <w:t>ристики,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цена</w:t>
            </w:r>
          </w:p>
        </w:tc>
      </w:tr>
      <w:tr w:rsidR="006A1BCD" w:rsidRPr="0064545C" w:rsidTr="000B5C9A">
        <w:tc>
          <w:tcPr>
            <w:tcW w:w="421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6A1BCD" w:rsidRPr="009D5B3B" w:rsidRDefault="006A1BCD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В</w:t>
            </w:r>
            <w:r w:rsidRPr="009D5B3B">
              <w:rPr>
                <w:sz w:val="24"/>
              </w:rPr>
              <w:t>ыбор региона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Ввод названия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области/города</w:t>
            </w:r>
            <w:r w:rsidRPr="00484632">
              <w:rPr>
                <w:sz w:val="24"/>
                <w:szCs w:val="24"/>
              </w:rPr>
              <w:t xml:space="preserve"> в поисковую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строку</w:t>
            </w:r>
          </w:p>
        </w:tc>
        <w:tc>
          <w:tcPr>
            <w:tcW w:w="1247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Название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области/города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72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Точки доставки ресторана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которые есть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в данной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области/городе</w:t>
            </w:r>
          </w:p>
        </w:tc>
        <w:tc>
          <w:tcPr>
            <w:tcW w:w="1389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Список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Точек доставки</w:t>
            </w:r>
            <w:r w:rsidRPr="00D87310">
              <w:rPr>
                <w:sz w:val="24"/>
                <w:szCs w:val="24"/>
              </w:rPr>
              <w:t xml:space="preserve"> и</w:t>
            </w:r>
          </w:p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их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адреса</w:t>
            </w:r>
          </w:p>
        </w:tc>
      </w:tr>
      <w:tr w:rsidR="006A1BCD" w:rsidRPr="0064545C" w:rsidTr="000B5C9A">
        <w:tc>
          <w:tcPr>
            <w:tcW w:w="421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6A1BCD" w:rsidRPr="009D5B3B" w:rsidRDefault="006A1BCD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9D5B3B">
              <w:rPr>
                <w:sz w:val="24"/>
              </w:rPr>
              <w:t>ортировка позиций по цене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При выборе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Определенной позиции</w:t>
            </w:r>
            <w:r w:rsidRPr="00484632">
              <w:rPr>
                <w:sz w:val="24"/>
                <w:szCs w:val="24"/>
              </w:rPr>
              <w:t xml:space="preserve"> можно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выбрать сортировку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по цене, будет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выведен ряд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искомой позиции,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начиная от самой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низкой цены и</w:t>
            </w:r>
          </w:p>
          <w:p w:rsidR="006A1BCD" w:rsidRPr="00484632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заканчивая самой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высокой</w:t>
            </w:r>
          </w:p>
        </w:tc>
        <w:tc>
          <w:tcPr>
            <w:tcW w:w="1247" w:type="dxa"/>
          </w:tcPr>
          <w:p w:rsidR="006A1BCD" w:rsidRPr="00D87310" w:rsidRDefault="006A1BCD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Название</w:t>
            </w:r>
          </w:p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позиции</w:t>
            </w:r>
          </w:p>
        </w:tc>
        <w:tc>
          <w:tcPr>
            <w:tcW w:w="1872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Отсортирова</w:t>
            </w:r>
            <w:r w:rsidRPr="00D87310">
              <w:rPr>
                <w:sz w:val="24"/>
                <w:szCs w:val="24"/>
              </w:rPr>
              <w:t>нная цена</w:t>
            </w:r>
            <w:r>
              <w:rPr>
                <w:sz w:val="24"/>
                <w:szCs w:val="24"/>
              </w:rPr>
              <w:t xml:space="preserve"> позиций</w:t>
            </w:r>
          </w:p>
        </w:tc>
        <w:tc>
          <w:tcPr>
            <w:tcW w:w="1389" w:type="dxa"/>
          </w:tcPr>
          <w:p w:rsidR="006A1BCD" w:rsidRPr="0064545C" w:rsidRDefault="006A1BCD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Цена</w:t>
            </w:r>
          </w:p>
        </w:tc>
      </w:tr>
    </w:tbl>
    <w:p w:rsidR="009013F2" w:rsidRDefault="009013F2"/>
    <w:p w:rsidR="009013F2" w:rsidRDefault="009013F2">
      <w:r>
        <w:br w:type="page"/>
      </w:r>
    </w:p>
    <w:p w:rsidR="009013F2" w:rsidRDefault="009013F2">
      <w:pPr>
        <w:rPr>
          <w:sz w:val="28"/>
        </w:rPr>
      </w:pPr>
      <w:r>
        <w:rPr>
          <w:sz w:val="28"/>
        </w:rPr>
        <w:lastRenderedPageBreak/>
        <w:t>Продолжение таблицы 1</w:t>
      </w:r>
    </w:p>
    <w:tbl>
      <w:tblPr>
        <w:tblStyle w:val="a7"/>
        <w:tblW w:w="9578" w:type="dxa"/>
        <w:tblLayout w:type="fixed"/>
        <w:tblLook w:val="04A0" w:firstRow="1" w:lastRow="0" w:firstColumn="1" w:lastColumn="0" w:noHBand="0" w:noVBand="1"/>
      </w:tblPr>
      <w:tblGrid>
        <w:gridCol w:w="421"/>
        <w:gridCol w:w="1247"/>
        <w:gridCol w:w="1417"/>
        <w:gridCol w:w="1985"/>
        <w:gridCol w:w="1247"/>
        <w:gridCol w:w="1872"/>
        <w:gridCol w:w="1389"/>
      </w:tblGrid>
      <w:tr w:rsidR="009013F2" w:rsidRPr="0064545C" w:rsidTr="000B5C9A">
        <w:tc>
          <w:tcPr>
            <w:tcW w:w="421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№</w:t>
            </w:r>
          </w:p>
        </w:tc>
        <w:tc>
          <w:tcPr>
            <w:tcW w:w="1247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417" w:type="dxa"/>
          </w:tcPr>
          <w:p w:rsidR="009013F2" w:rsidRDefault="009013F2" w:rsidP="00905BB1">
            <w:pPr>
              <w:jc w:val="both"/>
              <w:rPr>
                <w:sz w:val="24"/>
              </w:rPr>
            </w:pPr>
            <w:r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985" w:type="dxa"/>
          </w:tcPr>
          <w:p w:rsidR="009013F2" w:rsidRPr="0048463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алгоритма выполнение процесса</w:t>
            </w:r>
          </w:p>
        </w:tc>
        <w:tc>
          <w:tcPr>
            <w:tcW w:w="1247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872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ы</w:t>
            </w:r>
            <w:r w:rsidRPr="009D5B3B">
              <w:rPr>
                <w:sz w:val="24"/>
                <w:szCs w:val="24"/>
              </w:rPr>
              <w:t>ходная информация</w:t>
            </w:r>
          </w:p>
        </w:tc>
        <w:tc>
          <w:tcPr>
            <w:tcW w:w="1389" w:type="dxa"/>
          </w:tcPr>
          <w:p w:rsidR="009013F2" w:rsidRPr="009D5B3B" w:rsidRDefault="009013F2" w:rsidP="00905BB1">
            <w:pPr>
              <w:ind w:right="176"/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Условно-</w:t>
            </w:r>
          </w:p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</w:t>
            </w:r>
            <w:r w:rsidRPr="009D5B3B">
              <w:rPr>
                <w:sz w:val="24"/>
                <w:szCs w:val="24"/>
              </w:rPr>
              <w:t>ная информация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9013F2" w:rsidRDefault="009013F2" w:rsidP="00905BB1">
            <w:pPr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</w:tcPr>
          <w:p w:rsidR="009013F2" w:rsidRPr="0048463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89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247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Р</w:t>
            </w:r>
            <w:r w:rsidRPr="009D5B3B">
              <w:rPr>
                <w:sz w:val="24"/>
              </w:rPr>
              <w:t>егистрация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нажатии </w:t>
            </w:r>
            <w:r w:rsidRPr="00183CDC">
              <w:rPr>
                <w:sz w:val="24"/>
                <w:szCs w:val="24"/>
              </w:rPr>
              <w:t>будет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окно </w:t>
            </w:r>
            <w:r w:rsidRPr="00183CDC">
              <w:rPr>
                <w:sz w:val="24"/>
                <w:szCs w:val="24"/>
              </w:rPr>
              <w:t>регистрации</w:t>
            </w:r>
            <w:r>
              <w:rPr>
                <w:sz w:val="24"/>
                <w:szCs w:val="24"/>
              </w:rPr>
              <w:t xml:space="preserve"> </w:t>
            </w:r>
            <w:r w:rsidRPr="00183CDC">
              <w:rPr>
                <w:sz w:val="24"/>
                <w:szCs w:val="24"/>
              </w:rPr>
              <w:t>(или</w:t>
            </w:r>
            <w:r>
              <w:rPr>
                <w:sz w:val="24"/>
                <w:szCs w:val="24"/>
              </w:rPr>
              <w:t xml:space="preserve"> </w:t>
            </w:r>
            <w:r w:rsidRPr="00183CDC">
              <w:rPr>
                <w:sz w:val="24"/>
                <w:szCs w:val="24"/>
              </w:rPr>
              <w:t>входа для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зарегистрированного</w:t>
            </w:r>
            <w:r>
              <w:rPr>
                <w:sz w:val="24"/>
                <w:szCs w:val="24"/>
              </w:rPr>
              <w:t xml:space="preserve"> </w:t>
            </w:r>
            <w:r w:rsidRPr="00183CDC">
              <w:rPr>
                <w:sz w:val="24"/>
                <w:szCs w:val="24"/>
              </w:rPr>
              <w:t>пользователя),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нужно заполнить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требуемые поля и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после этого гость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получит больше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функций на этом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сайте</w:t>
            </w:r>
          </w:p>
        </w:tc>
        <w:tc>
          <w:tcPr>
            <w:tcW w:w="1247" w:type="dxa"/>
          </w:tcPr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Заполнение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полей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регистрации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(имя,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электронная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почта/номер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телефона,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пароль)</w:t>
            </w:r>
          </w:p>
        </w:tc>
        <w:tc>
          <w:tcPr>
            <w:tcW w:w="1872" w:type="dxa"/>
          </w:tcPr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Вход в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личных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кабинет</w:t>
            </w:r>
          </w:p>
        </w:tc>
        <w:tc>
          <w:tcPr>
            <w:tcW w:w="1389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</w:t>
            </w:r>
            <w:r w:rsidRPr="00B269A0">
              <w:rPr>
                <w:sz w:val="24"/>
                <w:szCs w:val="24"/>
              </w:rPr>
              <w:t>вует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247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</w:rPr>
              <w:t>Д</w:t>
            </w:r>
            <w:r w:rsidRPr="009D5B3B">
              <w:rPr>
                <w:sz w:val="24"/>
              </w:rPr>
              <w:t>обавлен</w:t>
            </w:r>
            <w:r>
              <w:rPr>
                <w:sz w:val="24"/>
              </w:rPr>
              <w:t xml:space="preserve">ие товаров в корзину </w:t>
            </w:r>
          </w:p>
        </w:tc>
        <w:tc>
          <w:tcPr>
            <w:tcW w:w="1985" w:type="dxa"/>
          </w:tcPr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При выборе товара,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он добавляется в</w:t>
            </w:r>
          </w:p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категорию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«Корзина</w:t>
            </w:r>
            <w:r w:rsidRPr="00183CDC">
              <w:rPr>
                <w:sz w:val="24"/>
                <w:szCs w:val="24"/>
              </w:rPr>
              <w:t>»</w:t>
            </w:r>
          </w:p>
        </w:tc>
        <w:tc>
          <w:tcPr>
            <w:tcW w:w="1247" w:type="dxa"/>
          </w:tcPr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Выбор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позиции</w:t>
            </w:r>
          </w:p>
        </w:tc>
        <w:tc>
          <w:tcPr>
            <w:tcW w:w="1872" w:type="dxa"/>
          </w:tcPr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Добавление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в категорию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«Корзина</w:t>
            </w:r>
            <w:r w:rsidRPr="00B269A0">
              <w:rPr>
                <w:sz w:val="24"/>
                <w:szCs w:val="24"/>
              </w:rPr>
              <w:t>»</w:t>
            </w:r>
          </w:p>
        </w:tc>
        <w:tc>
          <w:tcPr>
            <w:tcW w:w="1389" w:type="dxa"/>
          </w:tcPr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База</w:t>
            </w:r>
          </w:p>
          <w:p w:rsidR="009013F2" w:rsidRPr="00B269A0" w:rsidRDefault="009013F2" w:rsidP="00E01052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  <w:szCs w:val="24"/>
              </w:rPr>
              <w:t>данных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ресторана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247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Гость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Сделать заказ и оплатить его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9013F2" w:rsidRPr="0064545C" w:rsidRDefault="009013F2" w:rsidP="00EA214C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Любой гость может оформить заказ на данном сайте</w:t>
            </w:r>
          </w:p>
        </w:tc>
        <w:tc>
          <w:tcPr>
            <w:tcW w:w="1247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Адрес доставки, телефон, карточка для оплаты</w:t>
            </w:r>
          </w:p>
        </w:tc>
        <w:tc>
          <w:tcPr>
            <w:tcW w:w="1872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Позиция</w:t>
            </w:r>
          </w:p>
        </w:tc>
        <w:tc>
          <w:tcPr>
            <w:tcW w:w="1389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Отсутствует</w:t>
            </w:r>
          </w:p>
        </w:tc>
      </w:tr>
    </w:tbl>
    <w:p w:rsidR="009013F2" w:rsidRDefault="009013F2"/>
    <w:p w:rsidR="009013F2" w:rsidRDefault="009013F2">
      <w:r>
        <w:br w:type="page"/>
      </w:r>
    </w:p>
    <w:p w:rsidR="009013F2" w:rsidRDefault="00883408">
      <w:pPr>
        <w:rPr>
          <w:sz w:val="28"/>
        </w:rPr>
      </w:pPr>
      <w:r>
        <w:rPr>
          <w:sz w:val="28"/>
        </w:rPr>
        <w:lastRenderedPageBreak/>
        <w:t>Продолжение таблицы 1</w:t>
      </w:r>
    </w:p>
    <w:tbl>
      <w:tblPr>
        <w:tblStyle w:val="a7"/>
        <w:tblW w:w="9578" w:type="dxa"/>
        <w:tblLayout w:type="fixed"/>
        <w:tblLook w:val="04A0" w:firstRow="1" w:lastRow="0" w:firstColumn="1" w:lastColumn="0" w:noHBand="0" w:noVBand="1"/>
      </w:tblPr>
      <w:tblGrid>
        <w:gridCol w:w="421"/>
        <w:gridCol w:w="1247"/>
        <w:gridCol w:w="1417"/>
        <w:gridCol w:w="1985"/>
        <w:gridCol w:w="1247"/>
        <w:gridCol w:w="1872"/>
        <w:gridCol w:w="1389"/>
      </w:tblGrid>
      <w:tr w:rsidR="009013F2" w:rsidRPr="0064545C" w:rsidTr="000B5C9A">
        <w:tc>
          <w:tcPr>
            <w:tcW w:w="421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№</w:t>
            </w:r>
          </w:p>
        </w:tc>
        <w:tc>
          <w:tcPr>
            <w:tcW w:w="1247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417" w:type="dxa"/>
          </w:tcPr>
          <w:p w:rsidR="009013F2" w:rsidRDefault="009013F2" w:rsidP="00905BB1">
            <w:pPr>
              <w:jc w:val="both"/>
              <w:rPr>
                <w:sz w:val="24"/>
              </w:rPr>
            </w:pPr>
            <w:r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985" w:type="dxa"/>
          </w:tcPr>
          <w:p w:rsidR="009013F2" w:rsidRPr="0048463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алгоритма выполнение процесса</w:t>
            </w:r>
          </w:p>
        </w:tc>
        <w:tc>
          <w:tcPr>
            <w:tcW w:w="1247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872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ы</w:t>
            </w:r>
            <w:r w:rsidRPr="009D5B3B">
              <w:rPr>
                <w:sz w:val="24"/>
                <w:szCs w:val="24"/>
              </w:rPr>
              <w:t>ходная информация</w:t>
            </w:r>
          </w:p>
        </w:tc>
        <w:tc>
          <w:tcPr>
            <w:tcW w:w="1389" w:type="dxa"/>
          </w:tcPr>
          <w:p w:rsidR="009013F2" w:rsidRPr="009D5B3B" w:rsidRDefault="009013F2" w:rsidP="00905BB1">
            <w:pPr>
              <w:ind w:right="176"/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Условно-</w:t>
            </w:r>
          </w:p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</w:t>
            </w:r>
            <w:r w:rsidRPr="009D5B3B">
              <w:rPr>
                <w:sz w:val="24"/>
                <w:szCs w:val="24"/>
              </w:rPr>
              <w:t>ная информация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9013F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9013F2" w:rsidRDefault="009013F2" w:rsidP="00905BB1">
            <w:pPr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</w:tcPr>
          <w:p w:rsidR="009013F2" w:rsidRPr="00484632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89" w:type="dxa"/>
          </w:tcPr>
          <w:p w:rsidR="009013F2" w:rsidRPr="00D87310" w:rsidRDefault="009013F2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2"/>
              </w:rPr>
            </w:pPr>
            <w:r w:rsidRPr="009D5B3B">
              <w:rPr>
                <w:sz w:val="22"/>
              </w:rPr>
              <w:t>Использование бонусов при покупке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9013F2" w:rsidRPr="0064545C" w:rsidRDefault="009013F2" w:rsidP="00EA214C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При регулярном посещении </w:t>
            </w:r>
            <w:r w:rsidR="00EA214C">
              <w:rPr>
                <w:sz w:val="24"/>
                <w:szCs w:val="24"/>
              </w:rPr>
              <w:t>сайта</w:t>
            </w:r>
            <w:r>
              <w:rPr>
                <w:sz w:val="24"/>
                <w:szCs w:val="24"/>
              </w:rPr>
              <w:t xml:space="preserve"> и регулярных заказах, пользователю будут добавляться в личный кабинет различные бонусы, которые в дальнейшем можно использовать при заказе(например небольшая скидка на определенную позицию)</w:t>
            </w:r>
          </w:p>
        </w:tc>
        <w:tc>
          <w:tcPr>
            <w:tcW w:w="1247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Посещение сайта</w:t>
            </w:r>
          </w:p>
        </w:tc>
        <w:tc>
          <w:tcPr>
            <w:tcW w:w="1872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Купоны н скидку на следующий заказ от определенной суммы</w:t>
            </w:r>
          </w:p>
        </w:tc>
        <w:tc>
          <w:tcPr>
            <w:tcW w:w="1389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База данных пользователей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47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4"/>
              </w:rPr>
            </w:pPr>
            <w:r w:rsidRPr="009D5B3B">
              <w:rPr>
                <w:sz w:val="24"/>
              </w:rPr>
              <w:t>Получение новостей о новых позициях в ресторане по почту</w:t>
            </w:r>
          </w:p>
          <w:p w:rsidR="009013F2" w:rsidRPr="009D5B3B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9013F2" w:rsidRPr="00183CD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на указанный </w:t>
            </w:r>
            <w:r>
              <w:rPr>
                <w:sz w:val="24"/>
                <w:szCs w:val="24"/>
                <w:lang w:val="en-US"/>
              </w:rPr>
              <w:t>email</w:t>
            </w:r>
            <w:r w:rsidRPr="00183CD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будет получать новости о новых позициях</w:t>
            </w:r>
          </w:p>
        </w:tc>
        <w:tc>
          <w:tcPr>
            <w:tcW w:w="1247" w:type="dxa"/>
            <w:vMerge w:val="restart"/>
          </w:tcPr>
          <w:p w:rsidR="009013F2" w:rsidRPr="00414B08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Указания ресторана</w:t>
            </w:r>
          </w:p>
        </w:tc>
        <w:tc>
          <w:tcPr>
            <w:tcW w:w="1872" w:type="dxa"/>
            <w:vMerge w:val="restart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Рассылка о различных мероприятиях, акциях, проводимых рестораном</w:t>
            </w:r>
          </w:p>
        </w:tc>
        <w:tc>
          <w:tcPr>
            <w:tcW w:w="1389" w:type="dxa"/>
            <w:vMerge w:val="restart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Отсутствует</w:t>
            </w: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47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Уведомлени</w:t>
            </w:r>
            <w:r w:rsidRPr="009D5B3B">
              <w:rPr>
                <w:sz w:val="24"/>
              </w:rPr>
              <w:t>е о скидках на позиции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на указанный </w:t>
            </w:r>
            <w:r>
              <w:rPr>
                <w:sz w:val="24"/>
                <w:szCs w:val="24"/>
                <w:lang w:val="en-US"/>
              </w:rPr>
              <w:t>email</w:t>
            </w:r>
            <w:r w:rsidRPr="00183CD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будет получать новости о скидках позициях</w:t>
            </w:r>
          </w:p>
        </w:tc>
        <w:tc>
          <w:tcPr>
            <w:tcW w:w="1247" w:type="dxa"/>
            <w:vMerge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72" w:type="dxa"/>
            <w:vMerge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389" w:type="dxa"/>
            <w:vMerge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</w:tr>
      <w:tr w:rsidR="009013F2" w:rsidRPr="0064545C" w:rsidTr="000B5C9A">
        <w:tc>
          <w:tcPr>
            <w:tcW w:w="421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9013F2" w:rsidRDefault="009013F2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1417" w:type="dxa"/>
          </w:tcPr>
          <w:p w:rsidR="009013F2" w:rsidRPr="009D5B3B" w:rsidRDefault="009013F2" w:rsidP="00E01052">
            <w:pPr>
              <w:jc w:val="both"/>
              <w:rPr>
                <w:sz w:val="22"/>
              </w:rPr>
            </w:pPr>
            <w:r w:rsidRPr="009D5B3B">
              <w:rPr>
                <w:sz w:val="22"/>
              </w:rPr>
              <w:t>Уведомления о различных акциях, проводимых рестораном</w:t>
            </w:r>
          </w:p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9013F2" w:rsidRPr="00183CDC" w:rsidRDefault="009013F2" w:rsidP="00E01052">
            <w:pPr>
              <w:jc w:val="both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Пользователь на указанный </w:t>
            </w:r>
            <w:r>
              <w:rPr>
                <w:sz w:val="24"/>
                <w:szCs w:val="24"/>
                <w:lang w:val="en-US"/>
              </w:rPr>
              <w:t>email</w:t>
            </w:r>
            <w:r w:rsidRPr="00183CDC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будет получать новости о проводимых акциях</w:t>
            </w:r>
          </w:p>
        </w:tc>
        <w:tc>
          <w:tcPr>
            <w:tcW w:w="1247" w:type="dxa"/>
            <w:vMerge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72" w:type="dxa"/>
            <w:vMerge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389" w:type="dxa"/>
            <w:vMerge/>
          </w:tcPr>
          <w:p w:rsidR="009013F2" w:rsidRPr="0064545C" w:rsidRDefault="009013F2" w:rsidP="00E01052">
            <w:pPr>
              <w:jc w:val="both"/>
              <w:rPr>
                <w:sz w:val="24"/>
                <w:szCs w:val="24"/>
              </w:rPr>
            </w:pPr>
          </w:p>
        </w:tc>
      </w:tr>
    </w:tbl>
    <w:p w:rsidR="00883408" w:rsidRDefault="00883408"/>
    <w:p w:rsidR="00883408" w:rsidRDefault="00883408">
      <w:r>
        <w:br w:type="page"/>
      </w:r>
    </w:p>
    <w:p w:rsidR="00883408" w:rsidRDefault="00883408">
      <w:pPr>
        <w:rPr>
          <w:sz w:val="28"/>
        </w:rPr>
      </w:pPr>
      <w:r>
        <w:rPr>
          <w:sz w:val="28"/>
        </w:rPr>
        <w:lastRenderedPageBreak/>
        <w:t>Продолжение таблицы 1</w:t>
      </w:r>
    </w:p>
    <w:tbl>
      <w:tblPr>
        <w:tblStyle w:val="a7"/>
        <w:tblW w:w="9578" w:type="dxa"/>
        <w:tblLayout w:type="fixed"/>
        <w:tblLook w:val="04A0" w:firstRow="1" w:lastRow="0" w:firstColumn="1" w:lastColumn="0" w:noHBand="0" w:noVBand="1"/>
      </w:tblPr>
      <w:tblGrid>
        <w:gridCol w:w="421"/>
        <w:gridCol w:w="1247"/>
        <w:gridCol w:w="1417"/>
        <w:gridCol w:w="1985"/>
        <w:gridCol w:w="1247"/>
        <w:gridCol w:w="1872"/>
        <w:gridCol w:w="1389"/>
      </w:tblGrid>
      <w:tr w:rsidR="00883408" w:rsidRPr="0064545C" w:rsidTr="000B5C9A">
        <w:tc>
          <w:tcPr>
            <w:tcW w:w="421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№</w:t>
            </w:r>
          </w:p>
        </w:tc>
        <w:tc>
          <w:tcPr>
            <w:tcW w:w="1247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417" w:type="dxa"/>
          </w:tcPr>
          <w:p w:rsidR="00883408" w:rsidRDefault="00883408" w:rsidP="00905BB1">
            <w:pPr>
              <w:jc w:val="both"/>
              <w:rPr>
                <w:sz w:val="24"/>
              </w:rPr>
            </w:pPr>
            <w:r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985" w:type="dxa"/>
          </w:tcPr>
          <w:p w:rsidR="00883408" w:rsidRPr="00484632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алгоритма выполнение процесса</w:t>
            </w:r>
          </w:p>
        </w:tc>
        <w:tc>
          <w:tcPr>
            <w:tcW w:w="1247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872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ы</w:t>
            </w:r>
            <w:r w:rsidRPr="009D5B3B">
              <w:rPr>
                <w:sz w:val="24"/>
                <w:szCs w:val="24"/>
              </w:rPr>
              <w:t>ходная информация</w:t>
            </w:r>
          </w:p>
        </w:tc>
        <w:tc>
          <w:tcPr>
            <w:tcW w:w="1389" w:type="dxa"/>
          </w:tcPr>
          <w:p w:rsidR="00883408" w:rsidRPr="009D5B3B" w:rsidRDefault="00883408" w:rsidP="00905BB1">
            <w:pPr>
              <w:ind w:right="176"/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Условно-</w:t>
            </w:r>
          </w:p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</w:t>
            </w:r>
            <w:r w:rsidRPr="009D5B3B">
              <w:rPr>
                <w:sz w:val="24"/>
                <w:szCs w:val="24"/>
              </w:rPr>
              <w:t>ная информация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883408" w:rsidRDefault="00883408" w:rsidP="00905BB1">
            <w:pPr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</w:tcPr>
          <w:p w:rsidR="00883408" w:rsidRPr="00484632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89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1417" w:type="dxa"/>
          </w:tcPr>
          <w:p w:rsidR="00883408" w:rsidRPr="00183CDC" w:rsidRDefault="00883408" w:rsidP="00E01052">
            <w:pPr>
              <w:jc w:val="both"/>
              <w:rPr>
                <w:sz w:val="22"/>
              </w:rPr>
            </w:pPr>
            <w:r w:rsidRPr="00183CDC">
              <w:rPr>
                <w:sz w:val="22"/>
              </w:rPr>
              <w:t>Создание и</w:t>
            </w:r>
          </w:p>
          <w:p w:rsidR="00883408" w:rsidRPr="009D5B3B" w:rsidRDefault="00883408" w:rsidP="00E01052">
            <w:pPr>
              <w:jc w:val="both"/>
              <w:rPr>
                <w:sz w:val="22"/>
              </w:rPr>
            </w:pPr>
            <w:r>
              <w:rPr>
                <w:sz w:val="22"/>
              </w:rPr>
              <w:t>Редактировани</w:t>
            </w:r>
            <w:r w:rsidRPr="00183CDC">
              <w:rPr>
                <w:sz w:val="22"/>
              </w:rPr>
              <w:t>е профиля</w:t>
            </w:r>
          </w:p>
        </w:tc>
        <w:tc>
          <w:tcPr>
            <w:tcW w:w="1985" w:type="dxa"/>
          </w:tcPr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Создается профиль в</w:t>
            </w:r>
          </w:p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котором нужно</w:t>
            </w:r>
          </w:p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ввести имя, номер</w:t>
            </w:r>
          </w:p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телефона и email</w:t>
            </w:r>
          </w:p>
        </w:tc>
        <w:tc>
          <w:tcPr>
            <w:tcW w:w="1247" w:type="dxa"/>
          </w:tcPr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Имя, номер</w:t>
            </w:r>
          </w:p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телефона и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email</w:t>
            </w:r>
          </w:p>
        </w:tc>
        <w:tc>
          <w:tcPr>
            <w:tcW w:w="1872" w:type="dxa"/>
          </w:tcPr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Создание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профиля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</w:t>
            </w:r>
            <w:r w:rsidRPr="00183CDC">
              <w:rPr>
                <w:sz w:val="24"/>
                <w:szCs w:val="24"/>
              </w:rPr>
              <w:t>вует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1417" w:type="dxa"/>
          </w:tcPr>
          <w:p w:rsidR="00883408" w:rsidRPr="00183CDC" w:rsidRDefault="00883408" w:rsidP="00E01052">
            <w:pPr>
              <w:jc w:val="both"/>
              <w:rPr>
                <w:sz w:val="22"/>
              </w:rPr>
            </w:pPr>
            <w:r w:rsidRPr="00183CDC">
              <w:rPr>
                <w:sz w:val="22"/>
              </w:rPr>
              <w:t>Выход из</w:t>
            </w:r>
          </w:p>
          <w:p w:rsidR="00883408" w:rsidRPr="00183CDC" w:rsidRDefault="00883408" w:rsidP="00E01052">
            <w:pPr>
              <w:jc w:val="both"/>
              <w:rPr>
                <w:sz w:val="22"/>
              </w:rPr>
            </w:pPr>
            <w:r w:rsidRPr="00183CDC">
              <w:rPr>
                <w:sz w:val="22"/>
              </w:rPr>
              <w:t>личного</w:t>
            </w:r>
          </w:p>
          <w:p w:rsidR="00883408" w:rsidRPr="009D5B3B" w:rsidRDefault="00883408" w:rsidP="00E01052">
            <w:pPr>
              <w:jc w:val="both"/>
              <w:rPr>
                <w:sz w:val="22"/>
              </w:rPr>
            </w:pPr>
            <w:r w:rsidRPr="00183CDC">
              <w:rPr>
                <w:sz w:val="22"/>
              </w:rPr>
              <w:t>кабинета</w:t>
            </w:r>
          </w:p>
        </w:tc>
        <w:tc>
          <w:tcPr>
            <w:tcW w:w="1985" w:type="dxa"/>
          </w:tcPr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Выходя из личного</w:t>
            </w:r>
          </w:p>
          <w:p w:rsidR="00883408" w:rsidRPr="00183CD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кабинета,</w:t>
            </w:r>
            <w:r w:rsidRPr="00183CDC">
              <w:rPr>
                <w:sz w:val="24"/>
                <w:szCs w:val="24"/>
              </w:rPr>
              <w:t xml:space="preserve"> все данные</w:t>
            </w:r>
          </w:p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сохраняются</w:t>
            </w:r>
          </w:p>
        </w:tc>
        <w:tc>
          <w:tcPr>
            <w:tcW w:w="1247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183CDC">
              <w:rPr>
                <w:sz w:val="24"/>
                <w:szCs w:val="24"/>
              </w:rPr>
              <w:t>Выход</w:t>
            </w:r>
          </w:p>
        </w:tc>
        <w:tc>
          <w:tcPr>
            <w:tcW w:w="1872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</w:t>
            </w:r>
            <w:r w:rsidRPr="00D87310">
              <w:rPr>
                <w:sz w:val="24"/>
                <w:szCs w:val="24"/>
              </w:rPr>
              <w:t>ь становится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</w:t>
            </w:r>
            <w:r w:rsidRPr="00D87310">
              <w:rPr>
                <w:sz w:val="24"/>
                <w:szCs w:val="24"/>
              </w:rPr>
              <w:t>остем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</w:t>
            </w:r>
            <w:r w:rsidRPr="00D87310">
              <w:rPr>
                <w:sz w:val="24"/>
                <w:szCs w:val="24"/>
              </w:rPr>
              <w:t>вует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85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47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 w:rsidRPr="00484632">
              <w:rPr>
                <w:sz w:val="24"/>
              </w:rPr>
              <w:t xml:space="preserve">Отвечать на </w:t>
            </w:r>
            <w:r w:rsidRPr="00484632">
              <w:rPr>
                <w:sz w:val="24"/>
                <w:lang w:val="en-US"/>
              </w:rPr>
              <w:t>email</w:t>
            </w:r>
            <w:r w:rsidRPr="00484632">
              <w:rPr>
                <w:sz w:val="24"/>
              </w:rPr>
              <w:t xml:space="preserve"> и по телефону</w:t>
            </w:r>
          </w:p>
          <w:p w:rsidR="00883408" w:rsidRPr="00484632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Ответы на вопросы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пользователей</w:t>
            </w:r>
          </w:p>
        </w:tc>
        <w:tc>
          <w:tcPr>
            <w:tcW w:w="1247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Вопросы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</w:t>
            </w:r>
            <w:r w:rsidRPr="00D87310">
              <w:rPr>
                <w:sz w:val="24"/>
                <w:szCs w:val="24"/>
              </w:rPr>
              <w:t>ей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Ответы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</w:t>
            </w:r>
            <w:r w:rsidRPr="00D87310">
              <w:rPr>
                <w:sz w:val="24"/>
                <w:szCs w:val="24"/>
              </w:rPr>
              <w:t>вует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 w:rsidRPr="00484632">
              <w:rPr>
                <w:sz w:val="24"/>
              </w:rPr>
              <w:t>Добавление, удаление позиций</w:t>
            </w:r>
          </w:p>
          <w:p w:rsidR="00883408" w:rsidRPr="00484632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Вносятся </w:t>
            </w:r>
            <w:r w:rsidRPr="00D87310">
              <w:rPr>
                <w:sz w:val="24"/>
                <w:szCs w:val="24"/>
              </w:rPr>
              <w:t>изменения</w:t>
            </w:r>
            <w:r>
              <w:rPr>
                <w:sz w:val="24"/>
                <w:szCs w:val="24"/>
              </w:rPr>
              <w:t xml:space="preserve"> в разделы странницы </w:t>
            </w:r>
            <w:r w:rsidRPr="00D87310">
              <w:rPr>
                <w:sz w:val="24"/>
                <w:szCs w:val="24"/>
              </w:rPr>
              <w:t>и</w:t>
            </w:r>
            <w:r>
              <w:rPr>
                <w:sz w:val="24"/>
                <w:szCs w:val="24"/>
              </w:rPr>
              <w:t xml:space="preserve"> добавляются/удаляют</w:t>
            </w:r>
            <w:r w:rsidRPr="00D87310">
              <w:rPr>
                <w:sz w:val="24"/>
                <w:szCs w:val="24"/>
              </w:rPr>
              <w:t>ся категории для</w:t>
            </w:r>
          </w:p>
          <w:p w:rsidR="00883408" w:rsidRPr="0064545C" w:rsidRDefault="00883408" w:rsidP="00EA214C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улучшения сайта</w:t>
            </w:r>
          </w:p>
        </w:tc>
        <w:tc>
          <w:tcPr>
            <w:tcW w:w="1247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Новая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информация</w:t>
            </w:r>
          </w:p>
        </w:tc>
        <w:tc>
          <w:tcPr>
            <w:tcW w:w="1872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Новые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категории</w:t>
            </w:r>
          </w:p>
        </w:tc>
        <w:tc>
          <w:tcPr>
            <w:tcW w:w="1389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</w:t>
            </w:r>
            <w:r w:rsidRPr="00D87310">
              <w:rPr>
                <w:sz w:val="24"/>
                <w:szCs w:val="24"/>
              </w:rPr>
              <w:t>ация и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данные</w:t>
            </w:r>
          </w:p>
          <w:p w:rsidR="00883408" w:rsidRPr="0064545C" w:rsidRDefault="00883408" w:rsidP="00EA214C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сайта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 w:rsidRPr="00484632">
              <w:rPr>
                <w:sz w:val="24"/>
              </w:rPr>
              <w:t>Удаление пользователей, которые не посещали сайт более года</w:t>
            </w:r>
          </w:p>
          <w:p w:rsidR="00883408" w:rsidRPr="00484632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неактивных пользователей</w:t>
            </w:r>
          </w:p>
        </w:tc>
        <w:tc>
          <w:tcPr>
            <w:tcW w:w="1247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неактивного профиля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Удаление пользователей</w:t>
            </w:r>
          </w:p>
        </w:tc>
        <w:tc>
          <w:tcPr>
            <w:tcW w:w="1389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</w:t>
            </w:r>
            <w:r w:rsidRPr="00D87310">
              <w:rPr>
                <w:sz w:val="24"/>
                <w:szCs w:val="24"/>
              </w:rPr>
              <w:t>ация и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данные</w:t>
            </w:r>
          </w:p>
          <w:p w:rsidR="00883408" w:rsidRPr="0064545C" w:rsidRDefault="00883408" w:rsidP="00EA214C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сайта</w:t>
            </w:r>
          </w:p>
        </w:tc>
      </w:tr>
    </w:tbl>
    <w:p w:rsidR="00883408" w:rsidRDefault="00883408"/>
    <w:p w:rsidR="00883408" w:rsidRDefault="00883408">
      <w:r>
        <w:br w:type="page"/>
      </w:r>
    </w:p>
    <w:p w:rsidR="00883408" w:rsidRDefault="00883408">
      <w:pPr>
        <w:rPr>
          <w:sz w:val="28"/>
        </w:rPr>
      </w:pPr>
      <w:r>
        <w:rPr>
          <w:sz w:val="28"/>
        </w:rPr>
        <w:lastRenderedPageBreak/>
        <w:t>Продолжение таблицы 1</w:t>
      </w:r>
    </w:p>
    <w:tbl>
      <w:tblPr>
        <w:tblStyle w:val="a7"/>
        <w:tblW w:w="9578" w:type="dxa"/>
        <w:tblLayout w:type="fixed"/>
        <w:tblLook w:val="04A0" w:firstRow="1" w:lastRow="0" w:firstColumn="1" w:lastColumn="0" w:noHBand="0" w:noVBand="1"/>
      </w:tblPr>
      <w:tblGrid>
        <w:gridCol w:w="421"/>
        <w:gridCol w:w="1247"/>
        <w:gridCol w:w="1417"/>
        <w:gridCol w:w="1985"/>
        <w:gridCol w:w="1247"/>
        <w:gridCol w:w="1872"/>
        <w:gridCol w:w="1389"/>
      </w:tblGrid>
      <w:tr w:rsidR="00883408" w:rsidRPr="0064545C" w:rsidTr="000B5C9A">
        <w:tc>
          <w:tcPr>
            <w:tcW w:w="421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№</w:t>
            </w:r>
          </w:p>
        </w:tc>
        <w:tc>
          <w:tcPr>
            <w:tcW w:w="1247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 w:rsidRPr="0064545C">
              <w:rPr>
                <w:sz w:val="24"/>
                <w:szCs w:val="24"/>
              </w:rPr>
              <w:t>Категория пользователей</w:t>
            </w:r>
          </w:p>
        </w:tc>
        <w:tc>
          <w:tcPr>
            <w:tcW w:w="1417" w:type="dxa"/>
          </w:tcPr>
          <w:p w:rsidR="00883408" w:rsidRDefault="00883408" w:rsidP="00905BB1">
            <w:pPr>
              <w:jc w:val="both"/>
              <w:rPr>
                <w:sz w:val="24"/>
              </w:rPr>
            </w:pPr>
            <w:r>
              <w:rPr>
                <w:sz w:val="24"/>
                <w:szCs w:val="24"/>
              </w:rPr>
              <w:t>Наименование процесса</w:t>
            </w:r>
          </w:p>
        </w:tc>
        <w:tc>
          <w:tcPr>
            <w:tcW w:w="1985" w:type="dxa"/>
          </w:tcPr>
          <w:p w:rsidR="00883408" w:rsidRPr="00484632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Описание алгоритма выполнение процесса</w:t>
            </w:r>
          </w:p>
        </w:tc>
        <w:tc>
          <w:tcPr>
            <w:tcW w:w="1247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Входная информация</w:t>
            </w:r>
          </w:p>
        </w:tc>
        <w:tc>
          <w:tcPr>
            <w:tcW w:w="1872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В</w:t>
            </w:r>
            <w:r>
              <w:rPr>
                <w:sz w:val="24"/>
                <w:szCs w:val="24"/>
              </w:rPr>
              <w:t>ы</w:t>
            </w:r>
            <w:r w:rsidRPr="009D5B3B">
              <w:rPr>
                <w:sz w:val="24"/>
                <w:szCs w:val="24"/>
              </w:rPr>
              <w:t>ходная информация</w:t>
            </w:r>
          </w:p>
        </w:tc>
        <w:tc>
          <w:tcPr>
            <w:tcW w:w="1389" w:type="dxa"/>
          </w:tcPr>
          <w:p w:rsidR="00883408" w:rsidRPr="009D5B3B" w:rsidRDefault="00883408" w:rsidP="00905BB1">
            <w:pPr>
              <w:ind w:right="176"/>
              <w:jc w:val="both"/>
              <w:rPr>
                <w:sz w:val="24"/>
                <w:szCs w:val="24"/>
              </w:rPr>
            </w:pPr>
            <w:r w:rsidRPr="009D5B3B">
              <w:rPr>
                <w:sz w:val="24"/>
                <w:szCs w:val="24"/>
              </w:rPr>
              <w:t>Условно-</w:t>
            </w:r>
          </w:p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постоян</w:t>
            </w:r>
            <w:r w:rsidRPr="009D5B3B">
              <w:rPr>
                <w:sz w:val="24"/>
                <w:szCs w:val="24"/>
              </w:rPr>
              <w:t>ная информация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883408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:rsidR="00883408" w:rsidRDefault="00883408" w:rsidP="00905BB1">
            <w:pPr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</w:tcPr>
          <w:p w:rsidR="00883408" w:rsidRPr="00484632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72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389" w:type="dxa"/>
          </w:tcPr>
          <w:p w:rsidR="00883408" w:rsidRPr="00D87310" w:rsidRDefault="00883408" w:rsidP="00905BB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 w:rsidRPr="00484632">
              <w:rPr>
                <w:sz w:val="24"/>
              </w:rPr>
              <w:t>Редактировать страницы сайта</w:t>
            </w:r>
          </w:p>
          <w:p w:rsidR="00883408" w:rsidRPr="00484632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Вносятся изменения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в количество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страниц сайта,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информации на них</w:t>
            </w:r>
            <w:r w:rsidRPr="00D87310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 xml:space="preserve"> </w:t>
            </w:r>
            <w:r w:rsidRPr="00D87310">
              <w:rPr>
                <w:sz w:val="24"/>
                <w:szCs w:val="24"/>
              </w:rPr>
              <w:t>дизайна и др.</w:t>
            </w:r>
          </w:p>
        </w:tc>
        <w:tc>
          <w:tcPr>
            <w:tcW w:w="1247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Различны</w:t>
            </w:r>
            <w:r w:rsidRPr="00D87310">
              <w:rPr>
                <w:sz w:val="24"/>
                <w:szCs w:val="24"/>
              </w:rPr>
              <w:t>е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улучшени</w:t>
            </w:r>
            <w:r w:rsidRPr="00D87310">
              <w:rPr>
                <w:sz w:val="24"/>
                <w:szCs w:val="24"/>
              </w:rPr>
              <w:t>я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сайта</w:t>
            </w:r>
          </w:p>
        </w:tc>
        <w:tc>
          <w:tcPr>
            <w:tcW w:w="1872" w:type="dxa"/>
          </w:tcPr>
          <w:p w:rsidR="00883408" w:rsidRPr="0064545C" w:rsidRDefault="00883408" w:rsidP="00EA214C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Обновленный </w:t>
            </w:r>
            <w:r w:rsidRPr="00D87310">
              <w:rPr>
                <w:sz w:val="24"/>
                <w:szCs w:val="24"/>
              </w:rPr>
              <w:t>сайт</w:t>
            </w:r>
          </w:p>
        </w:tc>
        <w:tc>
          <w:tcPr>
            <w:tcW w:w="1389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Все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данные</w:t>
            </w:r>
          </w:p>
          <w:p w:rsidR="00883408" w:rsidRPr="0064545C" w:rsidRDefault="00883408" w:rsidP="00EA214C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сайта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Администратор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 w:rsidRPr="00484632">
              <w:rPr>
                <w:sz w:val="24"/>
              </w:rPr>
              <w:t>Доступ к базе данных позиций</w:t>
            </w:r>
          </w:p>
          <w:p w:rsidR="00883408" w:rsidRPr="00484632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985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Разрешен доступ ко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всем данным ресторана</w:t>
            </w:r>
          </w:p>
        </w:tc>
        <w:tc>
          <w:tcPr>
            <w:tcW w:w="1247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Пароль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админа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Базы данных</w:t>
            </w:r>
          </w:p>
        </w:tc>
        <w:tc>
          <w:tcPr>
            <w:tcW w:w="1389" w:type="dxa"/>
          </w:tcPr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Базы</w:t>
            </w:r>
          </w:p>
          <w:p w:rsidR="00883408" w:rsidRPr="00D87310" w:rsidRDefault="00883408" w:rsidP="00E01052">
            <w:pPr>
              <w:jc w:val="both"/>
              <w:rPr>
                <w:sz w:val="24"/>
                <w:szCs w:val="24"/>
              </w:rPr>
            </w:pPr>
            <w:r w:rsidRPr="00D87310">
              <w:rPr>
                <w:sz w:val="24"/>
                <w:szCs w:val="24"/>
              </w:rPr>
              <w:t>данных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ресторана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5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47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 Заказчика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Редактировани</w:t>
            </w:r>
            <w:r w:rsidRPr="00484632">
              <w:rPr>
                <w:sz w:val="24"/>
              </w:rPr>
              <w:t>е профиля</w:t>
            </w:r>
          </w:p>
        </w:tc>
        <w:tc>
          <w:tcPr>
            <w:tcW w:w="1985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Изменение имени, </w:t>
            </w:r>
            <w:r w:rsidRPr="00484632">
              <w:rPr>
                <w:sz w:val="24"/>
                <w:szCs w:val="24"/>
              </w:rPr>
              <w:t>пароля</w:t>
            </w:r>
          </w:p>
        </w:tc>
        <w:tc>
          <w:tcPr>
            <w:tcW w:w="1247" w:type="dxa"/>
          </w:tcPr>
          <w:p w:rsidR="00883408" w:rsidRPr="00484632" w:rsidRDefault="00883408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Изменение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 w:rsidRPr="00484632">
              <w:rPr>
                <w:sz w:val="24"/>
                <w:szCs w:val="24"/>
              </w:rPr>
              <w:t>профиля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Обновленны</w:t>
            </w:r>
            <w:r w:rsidRPr="00484632">
              <w:rPr>
                <w:sz w:val="24"/>
                <w:szCs w:val="24"/>
              </w:rPr>
              <w:t>й профиль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</w:t>
            </w:r>
            <w:r w:rsidRPr="00484632">
              <w:rPr>
                <w:sz w:val="24"/>
                <w:szCs w:val="24"/>
              </w:rPr>
              <w:t>вует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 Заказчика</w:t>
            </w:r>
          </w:p>
        </w:tc>
        <w:tc>
          <w:tcPr>
            <w:tcW w:w="1417" w:type="dxa"/>
          </w:tcPr>
          <w:p w:rsidR="00883408" w:rsidRPr="00B269A0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Обновлени</w:t>
            </w:r>
            <w:r w:rsidRPr="00B269A0">
              <w:rPr>
                <w:sz w:val="24"/>
              </w:rPr>
              <w:t>е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ассортимен</w:t>
            </w:r>
            <w:r w:rsidRPr="00B269A0">
              <w:rPr>
                <w:sz w:val="24"/>
              </w:rPr>
              <w:t>та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</w:p>
          <w:p w:rsidR="00883408" w:rsidRPr="00484632" w:rsidRDefault="00883408" w:rsidP="00E01052">
            <w:pPr>
              <w:jc w:val="both"/>
              <w:rPr>
                <w:sz w:val="24"/>
              </w:rPr>
            </w:pPr>
          </w:p>
        </w:tc>
        <w:tc>
          <w:tcPr>
            <w:tcW w:w="1985" w:type="dxa"/>
          </w:tcPr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Администратор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получает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информацию о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текущем наличие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позиций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обновляет ее на</w:t>
            </w:r>
          </w:p>
          <w:p w:rsidR="00883408" w:rsidRPr="0064545C" w:rsidRDefault="00883408" w:rsidP="00EA214C">
            <w:pPr>
              <w:jc w:val="both"/>
              <w:rPr>
                <w:sz w:val="24"/>
                <w:szCs w:val="24"/>
              </w:rPr>
            </w:pPr>
            <w:r w:rsidRPr="00B269A0">
              <w:rPr>
                <w:sz w:val="24"/>
              </w:rPr>
              <w:t>сайте</w:t>
            </w:r>
            <w:r>
              <w:rPr>
                <w:sz w:val="24"/>
              </w:rPr>
              <w:t xml:space="preserve"> </w:t>
            </w:r>
          </w:p>
        </w:tc>
        <w:tc>
          <w:tcPr>
            <w:tcW w:w="1247" w:type="dxa"/>
          </w:tcPr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Данные из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ресторана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872" w:type="dxa"/>
          </w:tcPr>
          <w:p w:rsidR="00883408" w:rsidRPr="00B269A0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Обновленны</w:t>
            </w:r>
            <w:r w:rsidRPr="00B269A0">
              <w:rPr>
                <w:sz w:val="24"/>
              </w:rPr>
              <w:t>й</w:t>
            </w:r>
          </w:p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ассортимент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1389" w:type="dxa"/>
          </w:tcPr>
          <w:p w:rsidR="00883408" w:rsidRPr="00B269A0" w:rsidRDefault="00883408" w:rsidP="00E01052">
            <w:pPr>
              <w:jc w:val="both"/>
              <w:rPr>
                <w:sz w:val="24"/>
              </w:rPr>
            </w:pPr>
            <w:r w:rsidRPr="00B269A0">
              <w:rPr>
                <w:sz w:val="24"/>
              </w:rPr>
              <w:t>Данные</w:t>
            </w:r>
          </w:p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</w:rPr>
              <w:t>ресторана</w:t>
            </w:r>
          </w:p>
        </w:tc>
      </w:tr>
      <w:tr w:rsidR="00883408" w:rsidRPr="0064545C" w:rsidTr="000B5C9A">
        <w:tc>
          <w:tcPr>
            <w:tcW w:w="421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47" w:type="dxa"/>
          </w:tcPr>
          <w:p w:rsidR="00883408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Профиль Заказчика</w:t>
            </w:r>
          </w:p>
        </w:tc>
        <w:tc>
          <w:tcPr>
            <w:tcW w:w="1417" w:type="dxa"/>
          </w:tcPr>
          <w:p w:rsidR="00883408" w:rsidRPr="00484632" w:rsidRDefault="00883408" w:rsidP="00E01052">
            <w:pPr>
              <w:jc w:val="both"/>
              <w:rPr>
                <w:sz w:val="24"/>
              </w:rPr>
            </w:pPr>
            <w:r>
              <w:rPr>
                <w:sz w:val="24"/>
              </w:rPr>
              <w:t>Использование бонусов</w:t>
            </w:r>
          </w:p>
        </w:tc>
        <w:tc>
          <w:tcPr>
            <w:tcW w:w="1985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На сайте в профиле показаны бонусы, которые можно использовать при заказе </w:t>
            </w:r>
          </w:p>
        </w:tc>
        <w:tc>
          <w:tcPr>
            <w:tcW w:w="1247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ресторана</w:t>
            </w:r>
          </w:p>
        </w:tc>
        <w:tc>
          <w:tcPr>
            <w:tcW w:w="1872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Скидка на заказ</w:t>
            </w:r>
          </w:p>
        </w:tc>
        <w:tc>
          <w:tcPr>
            <w:tcW w:w="1389" w:type="dxa"/>
          </w:tcPr>
          <w:p w:rsidR="00883408" w:rsidRPr="0064545C" w:rsidRDefault="00883408" w:rsidP="00E0105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Отсутствует</w:t>
            </w:r>
          </w:p>
        </w:tc>
      </w:tr>
    </w:tbl>
    <w:p w:rsidR="006A1BCD" w:rsidRDefault="006A1BCD" w:rsidP="00C6257F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E01052" w:rsidRDefault="00E01052" w:rsidP="000B5C9A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E01052">
        <w:rPr>
          <w:b/>
          <w:sz w:val="28"/>
          <w:szCs w:val="24"/>
        </w:rPr>
        <w:t>1.4 Эксплуатационные требования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b/>
          <w:sz w:val="28"/>
          <w:szCs w:val="24"/>
        </w:rPr>
        <w:t>Требования к применению:</w:t>
      </w:r>
      <w:r w:rsidRPr="00E01052">
        <w:rPr>
          <w:sz w:val="28"/>
          <w:szCs w:val="24"/>
        </w:rPr>
        <w:t xml:space="preserve"> помогает быстро сделать заказ и получить его в течение нескольких часов.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b/>
          <w:sz w:val="28"/>
          <w:szCs w:val="24"/>
        </w:rPr>
        <w:t>Требования к реализации:</w:t>
      </w:r>
      <w:r w:rsidRPr="00E01052">
        <w:rPr>
          <w:sz w:val="28"/>
          <w:szCs w:val="24"/>
        </w:rPr>
        <w:t xml:space="preserve"> Для реализации статических страниц и шаблонов должны использоваться языки HTML и CSS. Для реализации </w:t>
      </w:r>
      <w:r w:rsidRPr="00E01052">
        <w:rPr>
          <w:sz w:val="28"/>
          <w:szCs w:val="24"/>
        </w:rPr>
        <w:lastRenderedPageBreak/>
        <w:t>интерактивных элементов клиентской части должны использоваться языки Python. Для реализации динамических страниц должен использоваться язык PHP.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b/>
          <w:sz w:val="28"/>
          <w:szCs w:val="24"/>
        </w:rPr>
        <w:t>Требования к надежности:</w:t>
      </w:r>
      <w:r w:rsidR="00EA214C">
        <w:rPr>
          <w:sz w:val="28"/>
          <w:szCs w:val="24"/>
        </w:rPr>
        <w:t xml:space="preserve"> У администратора сайта </w:t>
      </w:r>
      <w:r w:rsidRPr="00E01052">
        <w:rPr>
          <w:sz w:val="28"/>
          <w:szCs w:val="24"/>
        </w:rPr>
        <w:t>должна быть возможность выгрузить и загрузить копию сайта.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b/>
          <w:sz w:val="28"/>
          <w:szCs w:val="24"/>
        </w:rPr>
        <w:t>Требования к интерфейсу:</w:t>
      </w:r>
      <w:r w:rsidR="00EA214C">
        <w:rPr>
          <w:sz w:val="28"/>
          <w:szCs w:val="24"/>
        </w:rPr>
        <w:t xml:space="preserve"> При разработке сайта </w:t>
      </w:r>
      <w:r w:rsidRPr="00E01052">
        <w:rPr>
          <w:sz w:val="28"/>
          <w:szCs w:val="24"/>
        </w:rPr>
        <w:t>должны быть испол</w:t>
      </w:r>
      <w:r w:rsidR="00BD4487">
        <w:rPr>
          <w:sz w:val="28"/>
          <w:szCs w:val="24"/>
        </w:rPr>
        <w:t>ьзованы красные, серые и белые</w:t>
      </w:r>
      <w:r w:rsidRPr="00E01052">
        <w:rPr>
          <w:sz w:val="28"/>
          <w:szCs w:val="24"/>
        </w:rPr>
        <w:t xml:space="preserve"> оттенки. Основные разделы сайта должны быть доступны с первой страницы. Грамотный пользовательский интерфейс. Сайт должен адаптироваться под компьютер, телефон и планшет. </w:t>
      </w:r>
    </w:p>
    <w:p w:rsidR="00E01052" w:rsidRPr="000B5C9A" w:rsidRDefault="00E01052" w:rsidP="000B5C9A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 w:rsidRPr="000B5C9A">
        <w:rPr>
          <w:b/>
          <w:sz w:val="28"/>
          <w:szCs w:val="24"/>
        </w:rPr>
        <w:t>Требования к хостингу: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Круглосуточный мониторинг серверов 24/7: сбои устраняются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раньше, чем их можно заметить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Объем дискового пространство 8Гб,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Эффективная защита от спама и взлома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Базы данных хранятся на SSD-дисках.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Максимальный размер базы данных - 2 Гб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Все данные проходят через процедуру ежедневного резервного</w:t>
      </w:r>
    </w:p>
    <w:p w:rsidR="00E01052" w:rsidRP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копирования. Копии хранятся в течение 20 дней.</w:t>
      </w:r>
    </w:p>
    <w:p w:rsidR="00E01052" w:rsidRDefault="00E01052" w:rsidP="000B5C9A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E01052">
        <w:rPr>
          <w:sz w:val="28"/>
          <w:szCs w:val="24"/>
        </w:rPr>
        <w:t>•</w:t>
      </w:r>
      <w:r w:rsidRPr="00E01052">
        <w:rPr>
          <w:sz w:val="28"/>
          <w:szCs w:val="24"/>
        </w:rPr>
        <w:tab/>
        <w:t>Стоимость хостинга составит 13,77р в месяц (165,24 за год)</w:t>
      </w:r>
    </w:p>
    <w:p w:rsidR="002E2839" w:rsidRDefault="002E2839">
      <w:pPr>
        <w:rPr>
          <w:sz w:val="28"/>
          <w:szCs w:val="24"/>
        </w:rPr>
      </w:pPr>
    </w:p>
    <w:p w:rsidR="002B7ADC" w:rsidRPr="002B7ADC" w:rsidRDefault="0002749B" w:rsidP="002B7ADC">
      <w:pPr>
        <w:spacing w:line="360" w:lineRule="auto"/>
        <w:ind w:left="-284" w:right="283" w:firstLine="709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 xml:space="preserve"> Техническое задание</w:t>
      </w:r>
    </w:p>
    <w:p w:rsidR="002B7ADC" w:rsidRPr="002B7ADC" w:rsidRDefault="0002749B" w:rsidP="002B7ADC">
      <w:pPr>
        <w:spacing w:line="360" w:lineRule="auto"/>
        <w:ind w:left="-284" w:right="283" w:firstLine="709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 xml:space="preserve">.1 Введение </w:t>
      </w:r>
    </w:p>
    <w:p w:rsidR="002B7ADC" w:rsidRDefault="0002749B" w:rsidP="002B7ADC">
      <w:pPr>
        <w:spacing w:line="360" w:lineRule="auto"/>
        <w:ind w:left="-284" w:right="283" w:firstLine="709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.1.1 Наименование программного продукта</w:t>
      </w:r>
    </w:p>
    <w:p w:rsidR="00250317" w:rsidRPr="002B7ADC" w:rsidRDefault="00250317" w:rsidP="002B7ADC">
      <w:pPr>
        <w:spacing w:line="360" w:lineRule="auto"/>
        <w:ind w:left="-284" w:right="283" w:firstLine="709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2B7ADC" w:rsidP="002B7ADC">
      <w:pPr>
        <w:spacing w:line="360" w:lineRule="auto"/>
        <w:ind w:left="-284" w:right="283" w:firstLine="709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Наименование – «Доставка китайской еды «Вэньсинь»»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.1.2 Ответственные лица</w:t>
      </w:r>
    </w:p>
    <w:p w:rsidR="009033D4" w:rsidRDefault="009033D4" w:rsidP="00250317">
      <w:pPr>
        <w:tabs>
          <w:tab w:val="left" w:pos="4512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AC700B" w:rsidP="00250317">
      <w:pPr>
        <w:tabs>
          <w:tab w:val="left" w:pos="4512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Разработчик</w:t>
      </w:r>
      <w:r w:rsidR="002B7ADC" w:rsidRPr="002B7ADC">
        <w:rPr>
          <w:color w:val="000000" w:themeColor="text1"/>
          <w:sz w:val="28"/>
          <w:szCs w:val="28"/>
        </w:rPr>
        <w:t xml:space="preserve">: Пачковская Е.Е. </w:t>
      </w:r>
      <w:r w:rsidR="002B7ADC" w:rsidRPr="002B7ADC">
        <w:rPr>
          <w:color w:val="000000" w:themeColor="text1"/>
          <w:sz w:val="28"/>
          <w:szCs w:val="28"/>
        </w:rPr>
        <w:tab/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.1.3 Сроки сдачи проекта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2022г.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 xml:space="preserve">.1.4 Краткая характеристика области применения 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Программа предназначена для людей, которые хотят заказать еду на дом/работу.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.2 Основания для разработки</w:t>
      </w: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.2.1 Основания для проведения разработки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Основание для разработки является задание на практику на тему «Разработка веб-ресурса доставки китайской еды «Вэньсинь»». Тема согласована с преподавателем, именуемым в дальнейшем заказчиком. 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B51114" w:rsidRDefault="00B5111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B51114" w:rsidRDefault="00B51114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.2.2 Наименование и условное обозначение темы разработки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b/>
          <w:color w:val="000000" w:themeColor="text1"/>
          <w:sz w:val="28"/>
          <w:szCs w:val="28"/>
        </w:rPr>
        <w:t xml:space="preserve">Наименование темы разработки - </w:t>
      </w:r>
      <w:r w:rsidRPr="002B7ADC">
        <w:rPr>
          <w:color w:val="000000" w:themeColor="text1"/>
          <w:sz w:val="28"/>
          <w:szCs w:val="28"/>
        </w:rPr>
        <w:t>«Разработка веб-ресурса доставки китайской еды «Вэньсинь»». Условное обозначение темы разработки (шифр темы) – «</w:t>
      </w:r>
      <w:r w:rsidR="009033D4">
        <w:rPr>
          <w:color w:val="000000" w:themeColor="text1"/>
          <w:sz w:val="28"/>
          <w:szCs w:val="28"/>
        </w:rPr>
        <w:t>Вэньсинь</w:t>
      </w:r>
      <w:r w:rsidRPr="002B7ADC">
        <w:rPr>
          <w:color w:val="000000" w:themeColor="text1"/>
          <w:sz w:val="28"/>
          <w:szCs w:val="28"/>
        </w:rPr>
        <w:t xml:space="preserve">». </w:t>
      </w:r>
    </w:p>
    <w:p w:rsidR="009033D4" w:rsidRDefault="009033D4" w:rsidP="00250317">
      <w:pPr>
        <w:tabs>
          <w:tab w:val="left" w:pos="284"/>
          <w:tab w:val="left" w:pos="851"/>
        </w:tabs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tabs>
          <w:tab w:val="left" w:pos="284"/>
          <w:tab w:val="left" w:pos="851"/>
        </w:tabs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 xml:space="preserve">.3 Требования к программе или программному изделию </w:t>
      </w:r>
    </w:p>
    <w:p w:rsidR="002B7ADC" w:rsidRPr="002B7ADC" w:rsidRDefault="0002749B" w:rsidP="00250317">
      <w:pPr>
        <w:tabs>
          <w:tab w:val="left" w:pos="284"/>
          <w:tab w:val="left" w:pos="851"/>
        </w:tabs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.3.1 Требования к функциональным характеристикам</w:t>
      </w:r>
    </w:p>
    <w:p w:rsidR="009033D4" w:rsidRDefault="009033D4" w:rsidP="00250317">
      <w:pPr>
        <w:tabs>
          <w:tab w:val="left" w:pos="284"/>
          <w:tab w:val="left" w:pos="851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tabs>
          <w:tab w:val="left" w:pos="284"/>
          <w:tab w:val="left" w:pos="851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Программа должна обеспечивать возможность выполнения следующих функций гостя: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Просмотр страниц;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Просмотр цен;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Просмотр контактов;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Просмотр новостей и акций;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Просмотр способа оплаты;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Просмотр услуг;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Поиск позиций по названию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Сортировка позиций по цене</w:t>
      </w:r>
    </w:p>
    <w:p w:rsidR="002B7ADC" w:rsidRPr="002B7ADC" w:rsidRDefault="002B7ADC" w:rsidP="00250317">
      <w:pPr>
        <w:pStyle w:val="ac"/>
        <w:numPr>
          <w:ilvl w:val="0"/>
          <w:numId w:val="3"/>
        </w:numPr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Регистрация</w:t>
      </w:r>
    </w:p>
    <w:p w:rsidR="002B7ADC" w:rsidRPr="002B7ADC" w:rsidRDefault="002B7ADC" w:rsidP="00250317">
      <w:pPr>
        <w:tabs>
          <w:tab w:val="left" w:pos="0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Администратор (права администратора представлены всему персоналу организации):</w:t>
      </w:r>
    </w:p>
    <w:p w:rsidR="002B7ADC" w:rsidRPr="002B7ADC" w:rsidRDefault="002B7ADC" w:rsidP="00250317">
      <w:pPr>
        <w:pStyle w:val="ac"/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1) Добавление новой информации (новости, стоимость еды, акции)</w:t>
      </w:r>
    </w:p>
    <w:p w:rsidR="002B7ADC" w:rsidRPr="002B7ADC" w:rsidRDefault="002B7ADC" w:rsidP="00250317">
      <w:pPr>
        <w:pStyle w:val="ac"/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 xml:space="preserve">2) Удаление информации </w:t>
      </w:r>
      <w:r w:rsidRPr="002B7ADC">
        <w:rPr>
          <w:rFonts w:ascii="Times New Roman" w:hAnsi="Times New Roman"/>
          <w:sz w:val="28"/>
          <w:szCs w:val="28"/>
        </w:rPr>
        <w:t>(удаление ненужной или устаревшей информации);</w:t>
      </w:r>
    </w:p>
    <w:p w:rsidR="002B7ADC" w:rsidRPr="002B7ADC" w:rsidRDefault="002B7ADC" w:rsidP="00250317">
      <w:pPr>
        <w:pStyle w:val="ac"/>
        <w:tabs>
          <w:tab w:val="left" w:pos="0"/>
        </w:tabs>
        <w:spacing w:after="0" w:line="360" w:lineRule="auto"/>
        <w:ind w:left="-284" w:right="283" w:firstLine="710"/>
        <w:jc w:val="both"/>
        <w:rPr>
          <w:rFonts w:ascii="Times New Roman" w:hAnsi="Times New Roman"/>
          <w:sz w:val="28"/>
          <w:szCs w:val="28"/>
        </w:rPr>
      </w:pPr>
      <w:r w:rsidRPr="002B7ADC">
        <w:rPr>
          <w:rFonts w:ascii="Times New Roman" w:hAnsi="Times New Roman"/>
          <w:sz w:val="28"/>
          <w:szCs w:val="28"/>
        </w:rPr>
        <w:t>3) Редактирование новой информации (в случае опечатки или для того, чтобы дополнить какую-то информацию);</w:t>
      </w:r>
    </w:p>
    <w:p w:rsidR="00B51114" w:rsidRDefault="00B51114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2B7ADC" w:rsidRPr="002B7ADC" w:rsidRDefault="0002749B" w:rsidP="00250317">
      <w:pPr>
        <w:tabs>
          <w:tab w:val="left" w:pos="284"/>
          <w:tab w:val="left" w:pos="851"/>
        </w:tabs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.4 Исходные данные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sz w:val="28"/>
          <w:szCs w:val="28"/>
        </w:rPr>
      </w:pPr>
      <w:r w:rsidRPr="002B7ADC">
        <w:rPr>
          <w:sz w:val="28"/>
          <w:szCs w:val="28"/>
        </w:rPr>
        <w:t xml:space="preserve">Входные данные будут вноситься в базу данных, организованные в файлы формата СУБД </w:t>
      </w:r>
      <w:r w:rsidRPr="002B7ADC">
        <w:rPr>
          <w:sz w:val="28"/>
          <w:szCs w:val="28"/>
          <w:lang w:val="en-US"/>
        </w:rPr>
        <w:t>MySQL</w:t>
      </w:r>
      <w:r w:rsidRPr="002B7ADC">
        <w:rPr>
          <w:sz w:val="28"/>
          <w:szCs w:val="28"/>
        </w:rPr>
        <w:t>.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База данных «Звонков»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Данная база содержит следующие таблицы:</w:t>
      </w:r>
    </w:p>
    <w:p w:rsidR="002B7ADC" w:rsidRPr="002B7ADC" w:rsidRDefault="002B7ADC" w:rsidP="00250317">
      <w:pPr>
        <w:pStyle w:val="ac"/>
        <w:numPr>
          <w:ilvl w:val="0"/>
          <w:numId w:val="4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Таблица «Клиенты»</w:t>
      </w:r>
    </w:p>
    <w:p w:rsidR="002B7ADC" w:rsidRPr="002B7ADC" w:rsidRDefault="002B7ADC" w:rsidP="00250317">
      <w:pPr>
        <w:pStyle w:val="ac"/>
        <w:numPr>
          <w:ilvl w:val="0"/>
          <w:numId w:val="4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Таблица «Звонки»</w:t>
      </w:r>
    </w:p>
    <w:p w:rsidR="002B7ADC" w:rsidRPr="002B7ADC" w:rsidRDefault="002B7ADC" w:rsidP="00250317">
      <w:pPr>
        <w:pStyle w:val="ac"/>
        <w:numPr>
          <w:ilvl w:val="0"/>
          <w:numId w:val="4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Таблица «Администраторы»</w:t>
      </w:r>
    </w:p>
    <w:p w:rsidR="002B7ADC" w:rsidRPr="002B7ADC" w:rsidRDefault="002B7ADC" w:rsidP="00250317">
      <w:pPr>
        <w:pStyle w:val="ac"/>
        <w:numPr>
          <w:ilvl w:val="0"/>
          <w:numId w:val="4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Таблица «Страницы сайта»</w:t>
      </w:r>
    </w:p>
    <w:p w:rsidR="002B7ADC" w:rsidRPr="002B7ADC" w:rsidRDefault="002B7ADC" w:rsidP="00250317">
      <w:pPr>
        <w:pStyle w:val="ac"/>
        <w:numPr>
          <w:ilvl w:val="0"/>
          <w:numId w:val="4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Таблица «Комментарии»</w:t>
      </w:r>
    </w:p>
    <w:p w:rsidR="002B7ADC" w:rsidRPr="002B7ADC" w:rsidRDefault="002B7ADC" w:rsidP="00250317">
      <w:pPr>
        <w:pStyle w:val="ac"/>
        <w:numPr>
          <w:ilvl w:val="0"/>
          <w:numId w:val="4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Таблица «Новости и акции»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.5 Требование к надежности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/>
          <w:sz w:val="28"/>
          <w:szCs w:val="28"/>
        </w:rPr>
      </w:pPr>
      <w:r w:rsidRPr="002B7ADC">
        <w:rPr>
          <w:color w:val="000000"/>
          <w:sz w:val="28"/>
          <w:szCs w:val="28"/>
        </w:rPr>
        <w:t>Система может быть недоступна не более чем 24 часа в год. Резервирование данных осуществляет хостинг-провайдер. У администратора сайта должна быть возможность выгрузить и загрузить копию сайта.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Программа поставляется в виде веб-ресурса на хостинге. Хостинг позволяет создавать и хранить контент на сайте. Безопасный и бесплатный хостинг Wix позволяет сосредоточиться на самом важном — создании сайта.</w:t>
      </w:r>
    </w:p>
    <w:p w:rsidR="002B7ADC" w:rsidRPr="002B7ADC" w:rsidRDefault="002B7ADC" w:rsidP="00250317">
      <w:pPr>
        <w:tabs>
          <w:tab w:val="left" w:pos="8316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Все данные сайта защищены согласно международным стандартам.</w:t>
      </w:r>
      <w:r w:rsidRPr="002B7ADC">
        <w:rPr>
          <w:color w:val="000000" w:themeColor="text1"/>
          <w:sz w:val="28"/>
          <w:szCs w:val="28"/>
        </w:rPr>
        <w:tab/>
      </w:r>
    </w:p>
    <w:p w:rsidR="002B7ADC" w:rsidRPr="002B7ADC" w:rsidRDefault="002B7ADC" w:rsidP="00250317">
      <w:pPr>
        <w:tabs>
          <w:tab w:val="left" w:pos="8316"/>
        </w:tabs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Хостинг автоматически включается в момент публикации сайта. Дополнительные настройки не требуются.</w:t>
      </w:r>
    </w:p>
    <w:p w:rsidR="002B7ADC" w:rsidRPr="002B7ADC" w:rsidRDefault="002B7ADC" w:rsidP="00250317">
      <w:pPr>
        <w:pStyle w:val="font8"/>
        <w:spacing w:before="0" w:beforeAutospacing="0" w:after="0" w:afterAutospacing="0" w:line="360" w:lineRule="auto"/>
        <w:ind w:left="-284" w:right="283" w:firstLine="710"/>
        <w:jc w:val="both"/>
        <w:textAlignment w:val="baseline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  <w:bdr w:val="none" w:sz="0" w:space="0" w:color="auto" w:frame="1"/>
        </w:rPr>
        <w:t>Wix включает до 500 МБ трафика. Если подключить </w:t>
      </w:r>
      <w:hyperlink r:id="rId13" w:tgtFrame="_blank" w:history="1">
        <w:r w:rsidRPr="002B7ADC">
          <w:rPr>
            <w:rStyle w:val="ab"/>
            <w:color w:val="000000" w:themeColor="text1"/>
            <w:sz w:val="28"/>
            <w:szCs w:val="28"/>
            <w:bdr w:val="none" w:sz="0" w:space="0" w:color="auto" w:frame="1"/>
          </w:rPr>
          <w:t>премиум-план</w:t>
        </w:r>
      </w:hyperlink>
      <w:r w:rsidRPr="002B7ADC">
        <w:rPr>
          <w:color w:val="000000" w:themeColor="text1"/>
          <w:sz w:val="28"/>
          <w:szCs w:val="28"/>
          <w:bdr w:val="none" w:sz="0" w:space="0" w:color="auto" w:frame="1"/>
        </w:rPr>
        <w:t>, то получите до 50 ГБ в облачном хранилище и неограниченную пропускную способность.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.5.1 Требование к обеспечению надежного (устойчивого) функционирования программы</w:t>
      </w:r>
    </w:p>
    <w:p w:rsidR="009033D4" w:rsidRDefault="002B7AD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 w:rsidRPr="002B7ADC">
        <w:rPr>
          <w:b/>
          <w:color w:val="000000" w:themeColor="text1"/>
          <w:sz w:val="28"/>
          <w:szCs w:val="28"/>
        </w:rPr>
        <w:t xml:space="preserve"> 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Надежное (устойчивое) функционирование программы должно быть обеспечено выполнением Заказчиком совокупности организационно-технических мероприятий, перечень которых приведен ниже:</w:t>
      </w:r>
    </w:p>
    <w:p w:rsidR="002B7ADC" w:rsidRPr="002B7ADC" w:rsidRDefault="002B7ADC" w:rsidP="00250317">
      <w:pPr>
        <w:pStyle w:val="ac"/>
        <w:numPr>
          <w:ilvl w:val="0"/>
          <w:numId w:val="5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Организацией бесперебойного питания технических средств;</w:t>
      </w:r>
    </w:p>
    <w:p w:rsidR="002B7ADC" w:rsidRPr="002B7ADC" w:rsidRDefault="002B7ADC" w:rsidP="00250317">
      <w:pPr>
        <w:pStyle w:val="ac"/>
        <w:numPr>
          <w:ilvl w:val="0"/>
          <w:numId w:val="5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Использование лицензионного программного обеспечения;</w:t>
      </w:r>
    </w:p>
    <w:p w:rsidR="002B7ADC" w:rsidRPr="002B7ADC" w:rsidRDefault="002B7ADC" w:rsidP="00250317">
      <w:pPr>
        <w:pStyle w:val="ac"/>
        <w:numPr>
          <w:ilvl w:val="0"/>
          <w:numId w:val="5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Регулярным выполнением рекомендаций Министерства труда и социального развития;</w:t>
      </w:r>
    </w:p>
    <w:p w:rsidR="002B7ADC" w:rsidRPr="002B7ADC" w:rsidRDefault="002B7ADC" w:rsidP="00250317">
      <w:pPr>
        <w:pStyle w:val="ac"/>
        <w:numPr>
          <w:ilvl w:val="0"/>
          <w:numId w:val="5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Регулярным выполнением требований ГОСТ 51188-98. Защита информации. Испытания программных средств на наличие компьютерных вирусов.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Требования к обеспечению надежного (устойчивого) функционирования программы не предъявляются.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.5.2 Время восстановления после отказа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Время восстановления после отказа, вызванного сбоем электропитания технических средств (иными внешними факторами), не фатальным сбоем (не крахом) операционной системы, не должно превышать 30 минут при условии соблюдения условий технических и программных средств. 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Время восстановления после отказа, вызванного неисправностью технических средств, фатальным сбоем (крахом) операционной системы, не должно превышать времени, требуемого на устранение неисправностей технических средств и переустановки программных средств. </w:t>
      </w:r>
    </w:p>
    <w:p w:rsidR="00B51114" w:rsidRDefault="00B51114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.5.3 Отказы из-за некорректных действий оператора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Отказы программы возможны вследствие некорректных действий оператора (пользователя) при взаимодействии с операционной системой. Во избежание возникновения отказов программы по указанной выше причине следует обеспечить работу конечного пользователя без предоставления ему административных привилегий.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.6 Условия эксплуатации</w:t>
      </w: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.6.1 Требование к видам обслуживания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AC700B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Веб-сайт </w:t>
      </w:r>
      <w:r w:rsidR="002B7ADC" w:rsidRPr="002B7ADC">
        <w:rPr>
          <w:color w:val="000000" w:themeColor="text1"/>
          <w:sz w:val="28"/>
          <w:szCs w:val="28"/>
        </w:rPr>
        <w:t>требует проведения каких-либо видов обслуживания. Администратор будет обновлять, редактировать и удалять какую-то информацию на сайте.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02749B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.6.2 Требование к численности и квалификации персонала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Минимальное количество персонала, требуемого для работы сайта, должно составлять не менее 1 штатной единицы – системный администратор.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.6.3 Требование к составу и параметрам технических средств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9033D4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Доступ на данный сайт может осуществляться с помощью любого компьютера и мобильного устройства. Для хорошей работы сайта нужно устойчивое интернет-соединение. </w:t>
      </w:r>
    </w:p>
    <w:p w:rsidR="00B51114" w:rsidRDefault="00B51114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.7.1 Требования к представлению сайта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sz w:val="28"/>
          <w:szCs w:val="28"/>
        </w:rPr>
      </w:pPr>
      <w:r w:rsidRPr="002B7ADC">
        <w:rPr>
          <w:sz w:val="28"/>
          <w:szCs w:val="28"/>
        </w:rPr>
        <w:t xml:space="preserve">Для организации эффективной работы пользователя нужно создать целостный программный продукт данной предметной области, в котором все компоненты будут сгруппированы по функциональному назначению. При этом необходимо обеспечить удобный графический интерфейс пользователя. 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.7.2 Требования к структуре сайта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При разработ</w:t>
      </w:r>
      <w:r w:rsidR="00AC700B">
        <w:rPr>
          <w:color w:val="000000" w:themeColor="text1"/>
          <w:sz w:val="28"/>
          <w:szCs w:val="28"/>
        </w:rPr>
        <w:t xml:space="preserve">ке сайта </w:t>
      </w:r>
      <w:r w:rsidRPr="002B7ADC">
        <w:rPr>
          <w:color w:val="000000" w:themeColor="text1"/>
          <w:sz w:val="28"/>
          <w:szCs w:val="28"/>
        </w:rPr>
        <w:t xml:space="preserve">должны быть использованы </w:t>
      </w:r>
      <w:r w:rsidR="00B51114">
        <w:rPr>
          <w:color w:val="000000" w:themeColor="text1"/>
          <w:sz w:val="28"/>
          <w:szCs w:val="28"/>
        </w:rPr>
        <w:t xml:space="preserve">красные, серые и белые </w:t>
      </w:r>
      <w:r w:rsidRPr="002B7ADC">
        <w:rPr>
          <w:color w:val="000000" w:themeColor="text1"/>
          <w:sz w:val="28"/>
          <w:szCs w:val="28"/>
        </w:rPr>
        <w:t>оттенки. Осн</w:t>
      </w:r>
      <w:r w:rsidR="00AC700B">
        <w:rPr>
          <w:color w:val="000000" w:themeColor="text1"/>
          <w:sz w:val="28"/>
          <w:szCs w:val="28"/>
        </w:rPr>
        <w:t xml:space="preserve">овные разделы сайта </w:t>
      </w:r>
      <w:r w:rsidRPr="002B7ADC">
        <w:rPr>
          <w:color w:val="000000" w:themeColor="text1"/>
          <w:sz w:val="28"/>
          <w:szCs w:val="28"/>
        </w:rPr>
        <w:t>должны быть доступны с первой страницы. Грамотный пользовательский интерфейс. При помощи системы управления сайтом структура и состав разделов сайта в дальнейшем могут быть изменены и дополнены.</w:t>
      </w:r>
      <w:r w:rsidRPr="002B7ADC">
        <w:rPr>
          <w:sz w:val="28"/>
          <w:szCs w:val="28"/>
        </w:rPr>
        <w:t xml:space="preserve"> 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.8 Требование к программной документации</w:t>
      </w: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.8.1 Предварительный состав программной документации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Состав программной документации должен включать в себя:</w:t>
      </w:r>
    </w:p>
    <w:p w:rsidR="002B7ADC" w:rsidRPr="002B7ADC" w:rsidRDefault="002B7ADC" w:rsidP="00250317">
      <w:pPr>
        <w:pStyle w:val="ac"/>
        <w:numPr>
          <w:ilvl w:val="0"/>
          <w:numId w:val="6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Постановка задачи</w:t>
      </w:r>
      <w:r w:rsidRPr="00E211EC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2B7ADC" w:rsidRPr="002B7ADC" w:rsidRDefault="002B7ADC" w:rsidP="00250317">
      <w:pPr>
        <w:pStyle w:val="ac"/>
        <w:numPr>
          <w:ilvl w:val="0"/>
          <w:numId w:val="6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Модель данных</w:t>
      </w:r>
      <w:r w:rsidRPr="00E211EC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2B7ADC" w:rsidRPr="002B7ADC" w:rsidRDefault="002B7ADC" w:rsidP="00250317">
      <w:pPr>
        <w:pStyle w:val="ac"/>
        <w:numPr>
          <w:ilvl w:val="0"/>
          <w:numId w:val="6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Диаграмма вариантов использования</w:t>
      </w:r>
      <w:r w:rsidRPr="00E211EC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2B7ADC" w:rsidRPr="002B7ADC" w:rsidRDefault="002B7ADC" w:rsidP="00250317">
      <w:pPr>
        <w:pStyle w:val="ac"/>
        <w:numPr>
          <w:ilvl w:val="0"/>
          <w:numId w:val="6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  <w:lang w:val="en-US"/>
        </w:rPr>
        <w:t>Диаграмма последовательности;</w:t>
      </w:r>
    </w:p>
    <w:p w:rsidR="002B7ADC" w:rsidRPr="002B7ADC" w:rsidRDefault="002B7ADC" w:rsidP="00250317">
      <w:pPr>
        <w:pStyle w:val="ac"/>
        <w:numPr>
          <w:ilvl w:val="0"/>
          <w:numId w:val="6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  <w:lang w:val="en-US"/>
        </w:rPr>
        <w:t>Диаграмма компонентов;</w:t>
      </w:r>
    </w:p>
    <w:p w:rsidR="002B7ADC" w:rsidRPr="002B7ADC" w:rsidRDefault="002B7ADC" w:rsidP="00250317">
      <w:pPr>
        <w:pStyle w:val="ac"/>
        <w:numPr>
          <w:ilvl w:val="0"/>
          <w:numId w:val="6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Техническое задание</w:t>
      </w:r>
      <w:r w:rsidRPr="002B7ADC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:rsidR="00790E11" w:rsidRDefault="00790E11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1.5</w:t>
      </w:r>
      <w:r w:rsidR="002B7ADC" w:rsidRPr="002B7ADC">
        <w:rPr>
          <w:b/>
          <w:color w:val="000000" w:themeColor="text1"/>
          <w:sz w:val="28"/>
          <w:szCs w:val="28"/>
        </w:rPr>
        <w:t>.9 Технико-экономические показатели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Ориентировочная экономическая эффективность не рассчитываются. 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Предполагаемое число использований программы в год – 365 сеансов работы на одном рабочем месте.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.10 Стадии и этапы разработки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Для отслеживания прогресса и анализа объема работ был использован веб-ресурс </w:t>
      </w:r>
      <w:r w:rsidRPr="002B7ADC">
        <w:rPr>
          <w:color w:val="000000" w:themeColor="text1"/>
          <w:sz w:val="28"/>
          <w:szCs w:val="28"/>
          <w:lang w:val="en-US"/>
        </w:rPr>
        <w:t>Wrike</w:t>
      </w:r>
      <w:r w:rsidRPr="002B7ADC">
        <w:rPr>
          <w:color w:val="000000" w:themeColor="text1"/>
          <w:sz w:val="28"/>
          <w:szCs w:val="28"/>
        </w:rPr>
        <w:t xml:space="preserve">. С его помощью можно быстро составить план разработки проекта и отметить степень его готовности. 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Pr="002B7ADC" w:rsidRDefault="00E211E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2B7ADC">
        <w:rPr>
          <w:b/>
          <w:color w:val="000000" w:themeColor="text1"/>
          <w:sz w:val="28"/>
          <w:szCs w:val="28"/>
        </w:rPr>
        <w:t>.10.1 Стадии разработки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Разработка должна быть проведена в три стадии:</w:t>
      </w:r>
    </w:p>
    <w:p w:rsidR="002B7ADC" w:rsidRPr="002B7ADC" w:rsidRDefault="002B7ADC" w:rsidP="00250317">
      <w:pPr>
        <w:pStyle w:val="ac"/>
        <w:numPr>
          <w:ilvl w:val="0"/>
          <w:numId w:val="7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Разработка технического задания</w:t>
      </w:r>
      <w:r w:rsidRPr="00E211EC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2B7ADC" w:rsidRPr="002B7ADC" w:rsidRDefault="002B7ADC" w:rsidP="00250317">
      <w:pPr>
        <w:pStyle w:val="ac"/>
        <w:numPr>
          <w:ilvl w:val="0"/>
          <w:numId w:val="7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Рабочее проектирование</w:t>
      </w:r>
      <w:r w:rsidRPr="00E211EC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2B7ADC" w:rsidRPr="002B7ADC" w:rsidRDefault="002B7ADC" w:rsidP="00250317">
      <w:pPr>
        <w:pStyle w:val="ac"/>
        <w:numPr>
          <w:ilvl w:val="0"/>
          <w:numId w:val="7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Внедрение</w:t>
      </w:r>
      <w:r w:rsidRPr="00E211EC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:rsidR="009033D4" w:rsidRDefault="009033D4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</w:p>
    <w:p w:rsidR="002B7ADC" w:rsidRDefault="00E211EC" w:rsidP="00250317">
      <w:pPr>
        <w:spacing w:line="360" w:lineRule="auto"/>
        <w:ind w:left="-284" w:right="283" w:firstLine="710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1.5</w:t>
      </w:r>
      <w:r w:rsidR="002B7ADC" w:rsidRPr="00E211EC">
        <w:rPr>
          <w:b/>
          <w:color w:val="000000" w:themeColor="text1"/>
          <w:sz w:val="28"/>
          <w:szCs w:val="28"/>
        </w:rPr>
        <w:t>.</w:t>
      </w:r>
      <w:r w:rsidR="002B7ADC" w:rsidRPr="002B7ADC">
        <w:rPr>
          <w:b/>
          <w:color w:val="000000" w:themeColor="text1"/>
          <w:sz w:val="28"/>
          <w:szCs w:val="28"/>
        </w:rPr>
        <w:t>10.2 Этапы разработки</w:t>
      </w:r>
    </w:p>
    <w:p w:rsidR="00007A71" w:rsidRPr="002B7ADC" w:rsidRDefault="00007A71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 xml:space="preserve">На стадии разработки технического задания должен быть выполнен этап разработки, согласования и утверждения настоящего технического задания. </w:t>
      </w:r>
    </w:p>
    <w:p w:rsidR="002B7ADC" w:rsidRPr="002B7ADC" w:rsidRDefault="002B7ADC" w:rsidP="00250317">
      <w:pPr>
        <w:spacing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2B7ADC">
        <w:rPr>
          <w:color w:val="000000" w:themeColor="text1"/>
          <w:sz w:val="28"/>
          <w:szCs w:val="28"/>
        </w:rPr>
        <w:t>На стадии рабочего проектирования должны быть выполнены перечисленные ниже этапы работ:</w:t>
      </w:r>
    </w:p>
    <w:p w:rsidR="002B7ADC" w:rsidRPr="002B7ADC" w:rsidRDefault="002B7ADC" w:rsidP="00250317">
      <w:pPr>
        <w:pStyle w:val="ac"/>
        <w:numPr>
          <w:ilvl w:val="0"/>
          <w:numId w:val="8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Разработка программы</w:t>
      </w:r>
      <w:r w:rsidRPr="002B7ADC"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:rsidR="002B7ADC" w:rsidRPr="002B7ADC" w:rsidRDefault="002B7ADC" w:rsidP="00250317">
      <w:pPr>
        <w:pStyle w:val="ac"/>
        <w:numPr>
          <w:ilvl w:val="0"/>
          <w:numId w:val="8"/>
        </w:numPr>
        <w:spacing w:after="0" w:line="360" w:lineRule="auto"/>
        <w:ind w:left="-284" w:right="283" w:firstLine="71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2B7ADC">
        <w:rPr>
          <w:rFonts w:ascii="Times New Roman" w:hAnsi="Times New Roman"/>
          <w:color w:val="000000" w:themeColor="text1"/>
          <w:sz w:val="28"/>
          <w:szCs w:val="28"/>
        </w:rPr>
        <w:t>Разработка программной документации;</w:t>
      </w:r>
    </w:p>
    <w:p w:rsidR="00E211EC" w:rsidRPr="00007A71" w:rsidRDefault="002B7ADC" w:rsidP="009B7350">
      <w:pPr>
        <w:pStyle w:val="ac"/>
        <w:numPr>
          <w:ilvl w:val="0"/>
          <w:numId w:val="8"/>
        </w:numPr>
        <w:spacing w:after="0" w:line="360" w:lineRule="auto"/>
        <w:ind w:left="-284" w:right="283" w:firstLine="710"/>
        <w:jc w:val="both"/>
        <w:rPr>
          <w:color w:val="000000" w:themeColor="text1"/>
          <w:sz w:val="28"/>
          <w:szCs w:val="28"/>
        </w:rPr>
      </w:pPr>
      <w:r w:rsidRPr="00007A71">
        <w:rPr>
          <w:rFonts w:ascii="Times New Roman" w:hAnsi="Times New Roman"/>
          <w:color w:val="000000" w:themeColor="text1"/>
          <w:sz w:val="28"/>
          <w:szCs w:val="28"/>
        </w:rPr>
        <w:t>Испытание программы;</w:t>
      </w:r>
      <w:r w:rsidR="00E211EC" w:rsidRPr="00007A71">
        <w:rPr>
          <w:color w:val="000000" w:themeColor="text1"/>
          <w:sz w:val="28"/>
          <w:szCs w:val="28"/>
        </w:rPr>
        <w:br w:type="page"/>
      </w:r>
    </w:p>
    <w:p w:rsidR="00E211EC" w:rsidRDefault="00E211EC" w:rsidP="00E211EC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lastRenderedPageBreak/>
        <w:t>2 Проектирование задачи</w:t>
      </w:r>
    </w:p>
    <w:p w:rsidR="00A72F2D" w:rsidRDefault="00A72F2D" w:rsidP="00E211EC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2.1 Выбор стратегии разработки и модели жизненного цикла</w:t>
      </w:r>
    </w:p>
    <w:p w:rsidR="00A72F2D" w:rsidRDefault="00A72F2D" w:rsidP="00E211EC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</w:p>
    <w:p w:rsidR="00A72F2D" w:rsidRDefault="00A72F2D" w:rsidP="002A1BBC">
      <w:pPr>
        <w:spacing w:line="360" w:lineRule="auto"/>
        <w:ind w:right="283" w:firstLine="567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веб-ресурса и мобильного приложения «Доставка китайской еды «Вэньсинь»»</w:t>
      </w:r>
      <w:r w:rsidRPr="004F1A0F">
        <w:rPr>
          <w:sz w:val="28"/>
          <w:szCs w:val="28"/>
        </w:rPr>
        <w:t xml:space="preserve"> </w:t>
      </w:r>
      <w:r>
        <w:rPr>
          <w:sz w:val="28"/>
          <w:szCs w:val="28"/>
        </w:rPr>
        <w:t>следует выбрать стратегию разработки и модель жизненного цикла. Осуществляем выбор</w:t>
      </w:r>
      <w:r w:rsidR="00F27F31">
        <w:rPr>
          <w:sz w:val="28"/>
          <w:szCs w:val="28"/>
        </w:rPr>
        <w:t xml:space="preserve"> посредством составления таблиц.</w:t>
      </w:r>
    </w:p>
    <w:p w:rsidR="00F27F31" w:rsidRPr="004F1A0F" w:rsidRDefault="00F27F31" w:rsidP="002A1BBC">
      <w:pPr>
        <w:spacing w:line="360" w:lineRule="auto"/>
        <w:ind w:right="283" w:firstLine="567"/>
        <w:jc w:val="both"/>
        <w:rPr>
          <w:sz w:val="28"/>
          <w:szCs w:val="28"/>
        </w:rPr>
      </w:pPr>
    </w:p>
    <w:p w:rsidR="00A72F2D" w:rsidRPr="00860AFB" w:rsidRDefault="00A72F2D" w:rsidP="00F27F31">
      <w:pPr>
        <w:spacing w:line="360" w:lineRule="auto"/>
        <w:ind w:right="343"/>
        <w:jc w:val="both"/>
        <w:rPr>
          <w:sz w:val="28"/>
          <w:szCs w:val="28"/>
        </w:rPr>
      </w:pPr>
      <w:r w:rsidRPr="004F1A0F">
        <w:rPr>
          <w:bCs/>
          <w:sz w:val="28"/>
          <w:szCs w:val="28"/>
        </w:rPr>
        <w:t>Таблица 3</w:t>
      </w:r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860AFB">
        <w:rPr>
          <w:sz w:val="28"/>
          <w:szCs w:val="28"/>
        </w:rPr>
        <w:t xml:space="preserve">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1"/>
        <w:gridCol w:w="3567"/>
        <w:gridCol w:w="941"/>
        <w:gridCol w:w="941"/>
        <w:gridCol w:w="946"/>
        <w:gridCol w:w="941"/>
        <w:gridCol w:w="941"/>
        <w:gridCol w:w="936"/>
      </w:tblGrid>
      <w:tr w:rsidR="00F27F31" w:rsidRPr="00860AFB" w:rsidTr="004D07FA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F27F31" w:rsidRPr="00860AFB" w:rsidTr="004D07FA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F27F31" w:rsidRPr="00860AFB" w:rsidTr="004D07FA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F27F31" w:rsidRPr="00860AFB" w:rsidTr="004D07FA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ся требования на протяжении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F31" w:rsidRPr="009E74A5" w:rsidTr="004D07FA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F27F31" w:rsidRPr="00860AFB" w:rsidTr="004D07FA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77011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7011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F27F31" w:rsidRPr="00860AFB" w:rsidTr="004D07FA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ы (программного средства) в ЖЦ?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F27F31" w:rsidRPr="00860AFB" w:rsidTr="004D07FA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left="206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4F1A0F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4F1A0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A72F2D" w:rsidRDefault="00A72F2D" w:rsidP="00E211E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F27F31" w:rsidRP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F27F31">
        <w:rPr>
          <w:sz w:val="28"/>
          <w:szCs w:val="24"/>
        </w:rPr>
        <w:t>Вычисления: 3 за каскадную, 3 за V- образную, 6 за RAD, 4 за инкрементную, 4 за быстрого прототипирования и 4 за эволюционную.</w:t>
      </w:r>
    </w:p>
    <w:p w:rsid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F27F31">
        <w:rPr>
          <w:sz w:val="28"/>
          <w:szCs w:val="24"/>
        </w:rPr>
        <w:lastRenderedPageBreak/>
        <w:t>Итог: На основе результатов заполнения табл. 3 подходящей является RAD модель.</w:t>
      </w:r>
    </w:p>
    <w:p w:rsidR="00F27F31" w:rsidRP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F27F31" w:rsidRDefault="00F27F31" w:rsidP="00F27F31">
      <w:pPr>
        <w:spacing w:line="360" w:lineRule="auto"/>
        <w:ind w:left="-284" w:right="283"/>
        <w:jc w:val="both"/>
        <w:rPr>
          <w:sz w:val="28"/>
          <w:szCs w:val="24"/>
        </w:rPr>
      </w:pPr>
      <w:r w:rsidRPr="00F27F31">
        <w:rPr>
          <w:sz w:val="28"/>
          <w:szCs w:val="24"/>
        </w:rPr>
        <w:t>Таблица 4 – Выбор модели жизненного цикла на основе характеристик команды разработчиков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572"/>
        <w:gridCol w:w="941"/>
        <w:gridCol w:w="941"/>
        <w:gridCol w:w="941"/>
        <w:gridCol w:w="941"/>
        <w:gridCol w:w="941"/>
        <w:gridCol w:w="941"/>
      </w:tblGrid>
      <w:tr w:rsidR="00F27F31" w:rsidRPr="00860AFB" w:rsidTr="004D07FA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Критерии категории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команды разработчиков</w:t>
            </w:r>
          </w:p>
          <w:p w:rsidR="00F27F31" w:rsidRPr="00860AFB" w:rsidRDefault="00F27F31" w:rsidP="004D07FA">
            <w:pPr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F27F31" w:rsidRPr="00860AFB" w:rsidTr="004D07FA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F31" w:rsidRPr="00860AFB" w:rsidTr="004D07FA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F31" w:rsidRPr="00860AFB" w:rsidTr="004D07FA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CA185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1853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F31" w:rsidRPr="00860AFB" w:rsidTr="004D07FA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F27F31" w:rsidRPr="00860AFB" w:rsidTr="004D07FA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F27F31" w:rsidRPr="00860AFB" w:rsidTr="004D07FA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9E74A5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74A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F27F31" w:rsidRP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F27F31">
        <w:rPr>
          <w:sz w:val="28"/>
          <w:szCs w:val="24"/>
        </w:rPr>
        <w:t>Вычисления: 5 за каскадную, 5 за V-образную, 4 за RAD, 5 за инкрементную, 2 за быстрого прототипирования и 1 за эволюционную.</w:t>
      </w:r>
    </w:p>
    <w:p w:rsidR="00F27F31" w:rsidRP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F27F31">
        <w:rPr>
          <w:sz w:val="28"/>
          <w:szCs w:val="24"/>
        </w:rPr>
        <w:t>Итог: На основе результатов заполнения табл. 4 подходящими являются каскадная, V-образная и инкрементная модели.</w:t>
      </w:r>
    </w:p>
    <w:p w:rsidR="00F27F31" w:rsidRDefault="00F27F31">
      <w:pPr>
        <w:rPr>
          <w:sz w:val="28"/>
          <w:szCs w:val="24"/>
        </w:rPr>
      </w:pPr>
      <w:r>
        <w:rPr>
          <w:sz w:val="28"/>
          <w:szCs w:val="24"/>
        </w:rPr>
        <w:br w:type="page"/>
      </w:r>
    </w:p>
    <w:p w:rsidR="00F27F31" w:rsidRDefault="00F27F31" w:rsidP="00F27F31">
      <w:pPr>
        <w:spacing w:line="360" w:lineRule="auto"/>
        <w:ind w:left="-284" w:right="283"/>
        <w:jc w:val="both"/>
        <w:rPr>
          <w:sz w:val="28"/>
          <w:szCs w:val="24"/>
        </w:rPr>
      </w:pPr>
      <w:r w:rsidRPr="00F27F31">
        <w:rPr>
          <w:sz w:val="28"/>
          <w:szCs w:val="24"/>
        </w:rPr>
        <w:lastRenderedPageBreak/>
        <w:t>Таблица 5 – Выбор модели жизненного цикла на основе характеристик коллектива пользователей</w:t>
      </w:r>
    </w:p>
    <w:tbl>
      <w:tblPr>
        <w:tblStyle w:val="TableGrid"/>
        <w:tblW w:w="9643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F27F31" w:rsidRPr="00860AFB" w:rsidTr="004D07FA">
        <w:trPr>
          <w:cantSplit/>
          <w:trHeight w:val="1643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коллектива пользователей 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4F1A0F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F27F31" w:rsidRPr="00860AFB" w:rsidRDefault="00F27F31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F27F31" w:rsidRPr="00860AFB" w:rsidTr="004D07FA">
        <w:trPr>
          <w:trHeight w:val="486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ей ограничено в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DD7FCD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F27F31" w:rsidRPr="00860AFB" w:rsidTr="004D07FA">
        <w:trPr>
          <w:trHeight w:val="91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истемы) в процессе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F27F31" w:rsidRPr="00860AFB" w:rsidTr="004D07FA">
        <w:trPr>
          <w:trHeight w:val="42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ены во все фазы ЖЦ разработки?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F27F31" w:rsidRPr="00860AFB" w:rsidTr="004D07FA">
        <w:trPr>
          <w:trHeight w:val="5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F27F31" w:rsidRPr="00860AFB" w:rsidRDefault="00F27F31" w:rsidP="004D07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живать ход выполнения проекта?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860AFB" w:rsidRDefault="00F27F31" w:rsidP="004D07FA">
            <w:pPr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F27F31" w:rsidRPr="003C0993" w:rsidRDefault="00F27F31" w:rsidP="004D07FA">
            <w:pPr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:rsidR="00F27F31" w:rsidRDefault="00F27F31" w:rsidP="00F27F31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823E9C" w:rsidRP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823E9C">
        <w:rPr>
          <w:sz w:val="28"/>
          <w:szCs w:val="24"/>
        </w:rPr>
        <w:t>Вычисления: 0 за каскадную, 0 за V-образную, 2 за RAD, 1 за инкрементную, 4 за быстрого прототипирования и 2 за эволюционную.</w:t>
      </w:r>
    </w:p>
    <w:p w:rsidR="00823E9C" w:rsidRP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823E9C">
        <w:rPr>
          <w:sz w:val="28"/>
          <w:szCs w:val="24"/>
        </w:rPr>
        <w:t xml:space="preserve">Итог: На основе результатов заполнения табл. 5 подходящей является модель быстрого проектирования. </w:t>
      </w:r>
    </w:p>
    <w:p w:rsid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823E9C" w:rsidRDefault="00823E9C" w:rsidP="00823E9C">
      <w:pPr>
        <w:spacing w:line="360" w:lineRule="auto"/>
        <w:ind w:left="-284" w:right="283"/>
        <w:jc w:val="both"/>
        <w:rPr>
          <w:sz w:val="28"/>
          <w:szCs w:val="24"/>
        </w:rPr>
      </w:pPr>
      <w:r w:rsidRPr="00823E9C">
        <w:rPr>
          <w:sz w:val="28"/>
          <w:szCs w:val="24"/>
        </w:rPr>
        <w:t>Таблица 6 – Выбор модели жизненного цикла на основе характеристик типа проектов и рисков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823E9C" w:rsidRPr="00860AFB" w:rsidTr="004D07FA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spacing w:before="240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spacing w:before="240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spacing w:before="240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:rsidR="00823E9C" w:rsidRPr="00860AFB" w:rsidRDefault="00823E9C" w:rsidP="004D07FA">
            <w:pPr>
              <w:spacing w:before="240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823E9C" w:rsidRPr="00860AFB" w:rsidTr="004D07FA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3E9C" w:rsidRPr="00860AFB" w:rsidTr="004D07FA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</w:tr>
      <w:tr w:rsidR="00823E9C" w:rsidRPr="00860AFB" w:rsidTr="004D07FA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23E9C" w:rsidRPr="00860AFB" w:rsidTr="004D07FA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Ожидается ли дли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3E9C" w:rsidRPr="00860AFB" w:rsidTr="004D07FA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3E9C" w:rsidRPr="00860AFB" w:rsidTr="004D07FA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3E9C" w:rsidRPr="00860AFB" w:rsidTr="004D07FA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DD7FCD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DD7FC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3E9C" w:rsidRPr="00860AFB" w:rsidTr="004D07FA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CC73EC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C73E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CC73EC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C73EC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CC73EC" w:rsidRDefault="00823E9C" w:rsidP="004D07FA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73E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CC73EC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73E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CC73EC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73E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CC73EC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C73E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823E9C" w:rsidRPr="00860AFB" w:rsidTr="004D07FA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860AFB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823E9C" w:rsidRPr="00860AFB" w:rsidTr="004D07FA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:rsidR="00823E9C" w:rsidRPr="00860AFB" w:rsidRDefault="00823E9C" w:rsidP="004D07FA">
            <w:pPr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3C0993" w:rsidRDefault="00823E9C" w:rsidP="004D07FA">
            <w:pPr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3C0993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:rsidR="00823E9C" w:rsidRPr="00860AFB" w:rsidRDefault="00823E9C" w:rsidP="004D07FA">
            <w:pPr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0AFB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:rsid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823E9C" w:rsidRP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823E9C">
        <w:rPr>
          <w:sz w:val="28"/>
          <w:szCs w:val="24"/>
        </w:rPr>
        <w:t>Вычисления: 4 за каскадную, 5 за V-образную, 3 за RAD, 7 за инкрементную, 5 за быстрого прототипирования и 7 за эволюционную.</w:t>
      </w:r>
    </w:p>
    <w:p w:rsidR="00823E9C" w:rsidRP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823E9C">
        <w:rPr>
          <w:sz w:val="28"/>
          <w:szCs w:val="24"/>
        </w:rPr>
        <w:t xml:space="preserve">Итог: На основе результатов заполнения табл. 6 подходящей является инкрементная и эволюционная модели. </w:t>
      </w:r>
    </w:p>
    <w:p w:rsid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823E9C" w:rsidRDefault="00823E9C" w:rsidP="00823E9C">
      <w:pPr>
        <w:spacing w:line="360" w:lineRule="auto"/>
        <w:ind w:left="-284" w:right="283"/>
        <w:jc w:val="both"/>
        <w:rPr>
          <w:sz w:val="28"/>
          <w:szCs w:val="24"/>
        </w:rPr>
      </w:pPr>
      <w:r w:rsidRPr="00823E9C">
        <w:rPr>
          <w:sz w:val="28"/>
          <w:szCs w:val="24"/>
        </w:rPr>
        <w:t>Таблица 7 — общий итог.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070"/>
        <w:gridCol w:w="708"/>
        <w:gridCol w:w="709"/>
        <w:gridCol w:w="709"/>
        <w:gridCol w:w="709"/>
        <w:gridCol w:w="992"/>
        <w:gridCol w:w="674"/>
      </w:tblGrid>
      <w:tr w:rsidR="00823E9C" w:rsidRPr="00364F69" w:rsidTr="004D07FA">
        <w:trPr>
          <w:cantSplit/>
          <w:trHeight w:val="2398"/>
        </w:trPr>
        <w:tc>
          <w:tcPr>
            <w:tcW w:w="5070" w:type="dxa"/>
          </w:tcPr>
          <w:p w:rsidR="00823E9C" w:rsidRPr="00364F69" w:rsidRDefault="00823E9C" w:rsidP="004D07FA">
            <w:pPr>
              <w:spacing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708" w:type="dxa"/>
            <w:textDirection w:val="btLr"/>
          </w:tcPr>
          <w:p w:rsidR="00823E9C" w:rsidRPr="00364F69" w:rsidRDefault="00823E9C" w:rsidP="004D07FA">
            <w:pPr>
              <w:spacing w:line="360" w:lineRule="auto"/>
              <w:ind w:left="113" w:right="113"/>
              <w:jc w:val="both"/>
              <w:rPr>
                <w:sz w:val="24"/>
                <w:szCs w:val="24"/>
              </w:rPr>
            </w:pPr>
            <w:r w:rsidRPr="00364F69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</w:tcPr>
          <w:p w:rsidR="00823E9C" w:rsidRPr="00364F69" w:rsidRDefault="00823E9C" w:rsidP="004D07FA">
            <w:pPr>
              <w:spacing w:line="360" w:lineRule="auto"/>
              <w:ind w:left="113" w:right="113"/>
              <w:jc w:val="both"/>
              <w:rPr>
                <w:sz w:val="24"/>
                <w:szCs w:val="24"/>
              </w:rPr>
            </w:pPr>
            <w:r w:rsidRPr="00364F69">
              <w:rPr>
                <w:sz w:val="24"/>
                <w:szCs w:val="24"/>
                <w:lang w:val="en-US"/>
              </w:rPr>
              <w:t>V-</w:t>
            </w:r>
            <w:r w:rsidRPr="00364F69">
              <w:rPr>
                <w:sz w:val="24"/>
                <w:szCs w:val="24"/>
              </w:rPr>
              <w:t>образная</w:t>
            </w:r>
          </w:p>
        </w:tc>
        <w:tc>
          <w:tcPr>
            <w:tcW w:w="709" w:type="dxa"/>
            <w:textDirection w:val="btLr"/>
          </w:tcPr>
          <w:p w:rsidR="00823E9C" w:rsidRPr="00364F69" w:rsidRDefault="00823E9C" w:rsidP="004D07FA">
            <w:pPr>
              <w:spacing w:line="360" w:lineRule="auto"/>
              <w:ind w:left="113" w:right="113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709" w:type="dxa"/>
            <w:textDirection w:val="btLr"/>
          </w:tcPr>
          <w:p w:rsidR="00823E9C" w:rsidRPr="00364F69" w:rsidRDefault="00823E9C" w:rsidP="004D07FA">
            <w:pPr>
              <w:spacing w:line="360" w:lineRule="auto"/>
              <w:ind w:left="113" w:right="113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92" w:type="dxa"/>
            <w:textDirection w:val="btLr"/>
          </w:tcPr>
          <w:p w:rsidR="00823E9C" w:rsidRPr="00364F69" w:rsidRDefault="00823E9C" w:rsidP="004D07FA">
            <w:pPr>
              <w:spacing w:line="360" w:lineRule="auto"/>
              <w:ind w:left="113" w:right="113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674" w:type="dxa"/>
            <w:textDirection w:val="btLr"/>
          </w:tcPr>
          <w:p w:rsidR="00823E9C" w:rsidRPr="00364F69" w:rsidRDefault="00823E9C" w:rsidP="004D07FA">
            <w:pPr>
              <w:spacing w:line="360" w:lineRule="auto"/>
              <w:ind w:left="113" w:right="113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Эволюционная</w:t>
            </w:r>
          </w:p>
        </w:tc>
      </w:tr>
      <w:tr w:rsidR="00823E9C" w:rsidRPr="00364F69" w:rsidTr="004D07FA">
        <w:tc>
          <w:tcPr>
            <w:tcW w:w="5070" w:type="dxa"/>
          </w:tcPr>
          <w:p w:rsidR="00823E9C" w:rsidRPr="00364F69" w:rsidRDefault="00823E9C" w:rsidP="004D07FA">
            <w:pPr>
              <w:spacing w:line="360" w:lineRule="auto"/>
              <w:rPr>
                <w:sz w:val="24"/>
                <w:szCs w:val="24"/>
              </w:rPr>
            </w:pPr>
            <w:r w:rsidRPr="00364F69">
              <w:rPr>
                <w:sz w:val="24"/>
                <w:szCs w:val="24"/>
              </w:rPr>
              <w:t>Выбор модели жизненного цикла на основе характеристик требований</w:t>
            </w:r>
          </w:p>
        </w:tc>
        <w:tc>
          <w:tcPr>
            <w:tcW w:w="708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992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74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823E9C" w:rsidRPr="00364F69" w:rsidTr="004D07FA">
        <w:tc>
          <w:tcPr>
            <w:tcW w:w="5070" w:type="dxa"/>
          </w:tcPr>
          <w:p w:rsidR="00823E9C" w:rsidRPr="00364F69" w:rsidRDefault="00823E9C" w:rsidP="004D07F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64F69">
              <w:rPr>
                <w:sz w:val="24"/>
                <w:szCs w:val="24"/>
              </w:rPr>
              <w:t>Выбор модели жизненного цикла на основе характеристик команды разработчиков</w:t>
            </w:r>
          </w:p>
        </w:tc>
        <w:tc>
          <w:tcPr>
            <w:tcW w:w="708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992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674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23E9C" w:rsidRPr="00364F69" w:rsidTr="004D07FA">
        <w:tc>
          <w:tcPr>
            <w:tcW w:w="5070" w:type="dxa"/>
          </w:tcPr>
          <w:p w:rsidR="00823E9C" w:rsidRPr="00364F69" w:rsidRDefault="00823E9C" w:rsidP="004D07F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364F69">
              <w:rPr>
                <w:sz w:val="24"/>
                <w:szCs w:val="24"/>
              </w:rPr>
              <w:t xml:space="preserve">Выбор модели жизненного цикла на основе </w:t>
            </w:r>
            <w:r w:rsidRPr="00364F69">
              <w:rPr>
                <w:sz w:val="24"/>
                <w:szCs w:val="24"/>
              </w:rPr>
              <w:lastRenderedPageBreak/>
              <w:t>характеристик коллектива пользователей</w:t>
            </w:r>
          </w:p>
        </w:tc>
        <w:tc>
          <w:tcPr>
            <w:tcW w:w="708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0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674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23E9C" w:rsidRPr="00364F69" w:rsidTr="004D07FA">
        <w:tc>
          <w:tcPr>
            <w:tcW w:w="5070" w:type="dxa"/>
          </w:tcPr>
          <w:p w:rsidR="00823E9C" w:rsidRPr="00364F69" w:rsidRDefault="00823E9C" w:rsidP="004D07F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5F02BB">
              <w:rPr>
                <w:sz w:val="24"/>
                <w:szCs w:val="24"/>
              </w:rPr>
              <w:lastRenderedPageBreak/>
              <w:t>Выбор модели жизненного цикла на основе характеристик типа проектов и рисков</w:t>
            </w:r>
          </w:p>
        </w:tc>
        <w:tc>
          <w:tcPr>
            <w:tcW w:w="708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992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674" w:type="dxa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823E9C" w:rsidRPr="00364F69" w:rsidTr="004D07FA">
        <w:tc>
          <w:tcPr>
            <w:tcW w:w="5070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Итог:</w:t>
            </w:r>
          </w:p>
        </w:tc>
        <w:tc>
          <w:tcPr>
            <w:tcW w:w="708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709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992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674" w:type="dxa"/>
            <w:shd w:val="clear" w:color="auto" w:fill="BFBFBF" w:themeFill="background1" w:themeFillShade="BF"/>
          </w:tcPr>
          <w:p w:rsidR="00823E9C" w:rsidRPr="00364F69" w:rsidRDefault="00823E9C" w:rsidP="004D07F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</w:tr>
    </w:tbl>
    <w:p w:rsid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 w:rsidRPr="00823E9C">
        <w:rPr>
          <w:sz w:val="28"/>
          <w:szCs w:val="24"/>
        </w:rPr>
        <w:t>Общий итог: в итоге заполнения табл. 3 – 6 наиболее подходящей является инкрементная модель.</w:t>
      </w:r>
    </w:p>
    <w:p w:rsidR="00823E9C" w:rsidRPr="00823E9C" w:rsidRDefault="00823E9C" w:rsidP="00823E9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E211EC" w:rsidRDefault="00823E9C" w:rsidP="00E211EC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2.2</w:t>
      </w:r>
      <w:r w:rsidR="00E211EC">
        <w:rPr>
          <w:b/>
          <w:sz w:val="28"/>
          <w:szCs w:val="24"/>
        </w:rPr>
        <w:t xml:space="preserve"> Разработка </w:t>
      </w:r>
      <w:r w:rsidR="00E211EC">
        <w:rPr>
          <w:b/>
          <w:sz w:val="28"/>
          <w:szCs w:val="24"/>
          <w:lang w:val="en-US"/>
        </w:rPr>
        <w:t>UML</w:t>
      </w:r>
      <w:r w:rsidR="00E211EC" w:rsidRPr="00462C66">
        <w:rPr>
          <w:b/>
          <w:sz w:val="28"/>
          <w:szCs w:val="24"/>
        </w:rPr>
        <w:t>-</w:t>
      </w:r>
      <w:r w:rsidR="00E211EC">
        <w:rPr>
          <w:b/>
          <w:sz w:val="28"/>
          <w:szCs w:val="24"/>
        </w:rPr>
        <w:t>диаграмм</w:t>
      </w:r>
    </w:p>
    <w:p w:rsidR="00E211EC" w:rsidRDefault="00E211EC" w:rsidP="00E211E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E211EC" w:rsidRDefault="00E211EC" w:rsidP="00E211E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>
        <w:rPr>
          <w:sz w:val="28"/>
          <w:szCs w:val="24"/>
        </w:rPr>
        <w:t>Для определения визуализации, конструирования и документирования</w:t>
      </w:r>
      <w:r w:rsidRPr="00A57782">
        <w:rPr>
          <w:sz w:val="28"/>
          <w:szCs w:val="24"/>
        </w:rPr>
        <w:t xml:space="preserve"> артефактов п</w:t>
      </w:r>
      <w:r>
        <w:rPr>
          <w:sz w:val="28"/>
          <w:szCs w:val="24"/>
        </w:rPr>
        <w:t xml:space="preserve">рограммных систем были разработаны: структура сайта, функциональная модель, модель данных, диаграмма вариантов использования, диаграмма последовательности, диаграмма деятельности, диаграмма классов, диаграмма объектов. </w:t>
      </w:r>
    </w:p>
    <w:p w:rsidR="00E211EC" w:rsidRDefault="00E211EC" w:rsidP="00E211EC">
      <w:pPr>
        <w:spacing w:line="360" w:lineRule="auto"/>
        <w:ind w:left="-284" w:right="283" w:firstLine="710"/>
        <w:jc w:val="both"/>
        <w:rPr>
          <w:sz w:val="28"/>
          <w:szCs w:val="24"/>
        </w:rPr>
      </w:pPr>
      <w:r>
        <w:rPr>
          <w:sz w:val="28"/>
          <w:szCs w:val="24"/>
          <w:lang w:val="en-US"/>
        </w:rPr>
        <w:t>UML</w:t>
      </w:r>
      <w:r w:rsidRPr="002F2F75">
        <w:rPr>
          <w:sz w:val="28"/>
          <w:szCs w:val="24"/>
        </w:rPr>
        <w:t>-</w:t>
      </w:r>
      <w:r>
        <w:rPr>
          <w:sz w:val="28"/>
          <w:szCs w:val="24"/>
        </w:rPr>
        <w:t>диаграммы представлены в приложении А.</w:t>
      </w:r>
    </w:p>
    <w:p w:rsidR="00E211EC" w:rsidRPr="000E220A" w:rsidRDefault="00E211EC" w:rsidP="00E211EC">
      <w:pPr>
        <w:spacing w:line="360" w:lineRule="auto"/>
        <w:ind w:left="-284" w:right="283" w:firstLine="710"/>
        <w:jc w:val="both"/>
        <w:rPr>
          <w:sz w:val="28"/>
          <w:szCs w:val="24"/>
        </w:rPr>
      </w:pPr>
    </w:p>
    <w:p w:rsidR="00E211EC" w:rsidRDefault="00D27002" w:rsidP="00E211EC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  <w:r>
        <w:rPr>
          <w:b/>
          <w:sz w:val="28"/>
          <w:szCs w:val="24"/>
        </w:rPr>
        <w:t>2</w:t>
      </w:r>
      <w:r w:rsidR="00E211EC">
        <w:rPr>
          <w:b/>
          <w:sz w:val="28"/>
          <w:szCs w:val="24"/>
        </w:rPr>
        <w:t>.</w:t>
      </w:r>
      <w:r w:rsidR="00823E9C">
        <w:rPr>
          <w:b/>
          <w:sz w:val="28"/>
          <w:szCs w:val="24"/>
        </w:rPr>
        <w:t>3</w:t>
      </w:r>
      <w:r w:rsidR="00E211EC">
        <w:rPr>
          <w:b/>
          <w:sz w:val="28"/>
          <w:szCs w:val="24"/>
        </w:rPr>
        <w:t xml:space="preserve"> Разработка пользовательского интерфейса</w:t>
      </w:r>
    </w:p>
    <w:p w:rsidR="00E211EC" w:rsidRDefault="00E211EC" w:rsidP="00E211EC">
      <w:pPr>
        <w:spacing w:line="360" w:lineRule="auto"/>
        <w:ind w:left="-284" w:right="283" w:firstLine="710"/>
        <w:jc w:val="both"/>
        <w:rPr>
          <w:b/>
          <w:sz w:val="28"/>
          <w:szCs w:val="24"/>
        </w:rPr>
      </w:pPr>
    </w:p>
    <w:p w:rsidR="00E211EC" w:rsidRPr="00661A4C" w:rsidRDefault="00E211EC" w:rsidP="00E211EC">
      <w:pPr>
        <w:spacing w:line="360" w:lineRule="auto"/>
        <w:ind w:left="-284" w:right="283" w:firstLine="710"/>
        <w:jc w:val="both"/>
        <w:rPr>
          <w:sz w:val="28"/>
          <w:szCs w:val="28"/>
        </w:rPr>
      </w:pPr>
      <w:r w:rsidRPr="00661A4C">
        <w:rPr>
          <w:sz w:val="28"/>
          <w:szCs w:val="28"/>
        </w:rPr>
        <w:t>Важным при выполнении проекта является организация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диалога между, пользователем и самой программой. Во многом это зависит от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того, как программист разработает данную программу, какие компоненты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будут использованы и какие методы будут автоматизированы. Во-первых,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особое внимание следует уделить интерфейсу. Разработчик должен так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организовать внешний вид своей программы, чтобы пользователь понял, что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от него требуется.</w:t>
      </w:r>
    </w:p>
    <w:p w:rsidR="00E211EC" w:rsidRDefault="00E211EC" w:rsidP="00E211EC">
      <w:pPr>
        <w:spacing w:line="360" w:lineRule="auto"/>
        <w:ind w:left="-284" w:right="283" w:firstLine="710"/>
        <w:jc w:val="both"/>
        <w:rPr>
          <w:sz w:val="28"/>
          <w:szCs w:val="28"/>
        </w:rPr>
      </w:pPr>
      <w:r w:rsidRPr="00661A4C">
        <w:rPr>
          <w:sz w:val="28"/>
          <w:szCs w:val="28"/>
        </w:rPr>
        <w:t>Для организации эффективной работы пользователя нужно создать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целостное приложение данной предметной области, в которой все компоненты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приложения будут сгруппированы по функциональному назначению. При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этом необходимо обеспечить удобный графический интерфейс пользователя.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lastRenderedPageBreak/>
        <w:t>Приложение должно позволить пользователю решать задачи, затрачивая</w:t>
      </w:r>
      <w:r>
        <w:rPr>
          <w:sz w:val="28"/>
          <w:szCs w:val="28"/>
        </w:rPr>
        <w:t xml:space="preserve"> </w:t>
      </w:r>
      <w:r w:rsidRPr="00661A4C">
        <w:rPr>
          <w:sz w:val="28"/>
          <w:szCs w:val="28"/>
        </w:rPr>
        <w:t>значительно меньше усилий, чем при работе с разрозненными объектами.</w:t>
      </w:r>
    </w:p>
    <w:p w:rsidR="00E211EC" w:rsidRDefault="00E211EC" w:rsidP="00E211EC">
      <w:pPr>
        <w:spacing w:line="360" w:lineRule="auto"/>
        <w:ind w:left="-284" w:right="283" w:firstLine="710"/>
        <w:jc w:val="both"/>
        <w:rPr>
          <w:sz w:val="28"/>
          <w:szCs w:val="28"/>
        </w:rPr>
      </w:pPr>
      <w:r>
        <w:rPr>
          <w:sz w:val="28"/>
          <w:szCs w:val="28"/>
        </w:rPr>
        <w:t>Дизайн интернет-ресурса представлен в приложении А.</w:t>
      </w:r>
    </w:p>
    <w:p w:rsidR="00E211EC" w:rsidRPr="00B81E03" w:rsidRDefault="00E211EC" w:rsidP="00E211EC">
      <w:pPr>
        <w:pStyle w:val="ac"/>
        <w:spacing w:after="0" w:line="360" w:lineRule="auto"/>
        <w:ind w:left="426" w:right="283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:rsidR="005E30F2" w:rsidRDefault="005E30F2">
      <w:pPr>
        <w:rPr>
          <w:b/>
          <w:sz w:val="28"/>
          <w:szCs w:val="22"/>
        </w:rPr>
      </w:pPr>
      <w:r>
        <w:rPr>
          <w:b/>
          <w:sz w:val="28"/>
          <w:szCs w:val="22"/>
        </w:rPr>
        <w:br w:type="page"/>
      </w:r>
    </w:p>
    <w:p w:rsidR="00C13B4C" w:rsidRDefault="00C13B4C" w:rsidP="00C13B4C">
      <w:pPr>
        <w:spacing w:line="360" w:lineRule="auto"/>
        <w:ind w:left="-284" w:right="283" w:firstLine="71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 Реализация</w:t>
      </w:r>
    </w:p>
    <w:p w:rsidR="00C13B4C" w:rsidRDefault="00C13B4C" w:rsidP="00C13B4C">
      <w:pPr>
        <w:spacing w:line="360" w:lineRule="auto"/>
        <w:ind w:left="-284" w:right="283" w:firstLine="71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 Руководство программиста</w:t>
      </w:r>
    </w:p>
    <w:p w:rsidR="005E30F2" w:rsidRPr="00960F8F" w:rsidRDefault="005E30F2" w:rsidP="00C13B4C">
      <w:pPr>
        <w:shd w:val="clear" w:color="auto" w:fill="FFFFFF"/>
        <w:spacing w:before="600" w:after="240"/>
        <w:ind w:left="-284" w:right="283" w:firstLine="710"/>
        <w:jc w:val="both"/>
        <w:outlineLvl w:val="2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Регистрация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>Для того чтобы начать, достаточно пройти легкую регистрацию в несколько шагов: введите e-mail, придумайте пароль. После чего перейдите на почту и подтвердите регистрацию, сделав переход по ссылке в письме.</w:t>
      </w:r>
    </w:p>
    <w:p w:rsidR="005E30F2" w:rsidRPr="00960F8F" w:rsidRDefault="005E30F2" w:rsidP="00486BF7">
      <w:pPr>
        <w:shd w:val="clear" w:color="auto" w:fill="FFFFFF"/>
        <w:spacing w:after="100" w:afterAutospacing="1"/>
        <w:ind w:left="-284" w:right="283" w:firstLine="426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 w:rsidRPr="00960F8F">
        <w:rPr>
          <w:rFonts w:ascii="Segoe UI" w:hAnsi="Segoe UI" w:cs="Segoe UI"/>
          <w:noProof/>
          <w:color w:val="0000FF"/>
          <w:sz w:val="26"/>
          <w:szCs w:val="26"/>
          <w:lang w:eastAsia="ru-RU"/>
        </w:rPr>
        <w:drawing>
          <wp:inline distT="0" distB="0" distL="0" distR="0" wp14:anchorId="2FC67964" wp14:editId="6C2BCA91">
            <wp:extent cx="5715000" cy="4229100"/>
            <wp:effectExtent l="0" t="0" r="0" b="0"/>
            <wp:docPr id="9" name="Рисунок 9" descr="image00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001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0F2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6"/>
          <w:lang w:eastAsia="ru-RU"/>
        </w:rPr>
      </w:pPr>
      <w:r w:rsidRPr="00960F8F">
        <w:rPr>
          <w:color w:val="212121"/>
          <w:sz w:val="28"/>
          <w:szCs w:val="26"/>
          <w:lang w:eastAsia="ru-RU"/>
        </w:rPr>
        <w:t>Не забывайте и о домене. Если решили попробовать создать сайт на бесплатном тарифе, то имя вашего будущего ресурса будет выглядеть примерно так: «</w:t>
      </w:r>
      <w:r w:rsidRPr="00960F8F">
        <w:rPr>
          <w:i/>
          <w:iCs/>
          <w:color w:val="212121"/>
          <w:sz w:val="28"/>
          <w:szCs w:val="26"/>
          <w:lang w:eastAsia="ru-RU"/>
        </w:rPr>
        <w:t>логин пользователя.Wix.com/название». </w:t>
      </w:r>
      <w:r w:rsidRPr="00960F8F">
        <w:rPr>
          <w:color w:val="212121"/>
          <w:sz w:val="28"/>
          <w:szCs w:val="26"/>
          <w:lang w:eastAsia="ru-RU"/>
        </w:rPr>
        <w:t>Для использования другого домена необходимо перейти на платный-аккаунт – здесь можно выбрать нужный вам адрес самостоятельно. Также доступна возможность предварительно приобрести домен, а далее привязать его к Wix. Подробные индукции, как выбрать и привязать домен, вы найдете </w:t>
      </w:r>
      <w:r w:rsidRPr="00426104">
        <w:rPr>
          <w:color w:val="000000" w:themeColor="text1"/>
          <w:sz w:val="28"/>
          <w:szCs w:val="26"/>
          <w:lang w:eastAsia="ru-RU"/>
        </w:rPr>
        <w:t>на сайте конструктора</w:t>
      </w:r>
      <w:r w:rsidRPr="00960F8F">
        <w:rPr>
          <w:color w:val="212121"/>
          <w:sz w:val="28"/>
          <w:szCs w:val="26"/>
          <w:lang w:eastAsia="ru-RU"/>
        </w:rPr>
        <w:t>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Выбор шаблона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lastRenderedPageBreak/>
        <w:t>После простой регистрации можно начинать работать над сайтом. Конструктор предлагает десятки всевозможных шаблонов. Найти подходящий можно, используя категории. Просто выберите понравившийся шаблон и продолжите работу. В качестве примера будем создавать сайт на тему заработка в сети Интернет.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 w:rsidRPr="00960F8F">
        <w:rPr>
          <w:rFonts w:ascii="Segoe UI" w:hAnsi="Segoe UI" w:cs="Segoe UI"/>
          <w:noProof/>
          <w:color w:val="0000FF"/>
          <w:sz w:val="26"/>
          <w:szCs w:val="26"/>
          <w:lang w:eastAsia="ru-RU"/>
        </w:rPr>
        <w:drawing>
          <wp:inline distT="0" distB="0" distL="0" distR="0" wp14:anchorId="67070353" wp14:editId="131781AA">
            <wp:extent cx="5727700" cy="3225800"/>
            <wp:effectExtent l="0" t="0" r="6350" b="0"/>
            <wp:docPr id="12" name="Рисунок 12" descr="image002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002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 w:rsidRPr="00960F8F">
        <w:rPr>
          <w:rFonts w:ascii="Segoe UI" w:hAnsi="Segoe UI" w:cs="Segoe UI"/>
          <w:color w:val="212121"/>
          <w:sz w:val="26"/>
          <w:szCs w:val="26"/>
          <w:lang w:eastAsia="ru-RU"/>
        </w:rPr>
        <w:t> 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 w:rsidRPr="00960F8F">
        <w:rPr>
          <w:rFonts w:ascii="Segoe UI" w:hAnsi="Segoe UI" w:cs="Segoe UI"/>
          <w:noProof/>
          <w:color w:val="0000FF"/>
          <w:sz w:val="26"/>
          <w:szCs w:val="26"/>
          <w:lang w:eastAsia="ru-RU"/>
        </w:rPr>
        <w:drawing>
          <wp:inline distT="0" distB="0" distL="0" distR="0" wp14:anchorId="07D60990" wp14:editId="393992A2">
            <wp:extent cx="5727700" cy="3168650"/>
            <wp:effectExtent l="0" t="0" r="6350" b="0"/>
            <wp:docPr id="43" name="Рисунок 43" descr="image003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003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before="600" w:after="240"/>
        <w:ind w:left="-284" w:right="283" w:firstLine="710"/>
        <w:jc w:val="both"/>
        <w:outlineLvl w:val="2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Редактор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lastRenderedPageBreak/>
        <w:t>После того как шаблон выбран, нажмите на кнопку «Редактор». Все управляющие элементы расположены слева и в верхней части страницы.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>
        <w:rPr>
          <w:noProof/>
          <w:lang w:eastAsia="ru-RU"/>
        </w:rPr>
        <w:drawing>
          <wp:inline distT="0" distB="0" distL="0" distR="0" wp14:anchorId="70BB28F7" wp14:editId="571F7CF2">
            <wp:extent cx="5588000" cy="6899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6883" cy="7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before="600" w:after="240"/>
        <w:ind w:left="-284" w:right="283" w:firstLine="710"/>
        <w:jc w:val="both"/>
        <w:outlineLvl w:val="2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Меняем дизайн!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>После подготовительных работ пора переходить к настройке дизайна. Здесь можно подобрать шрифты, цвета, увеличить или уменьшить блоки, загрузить свои картинки или использовать изображения, предложенные конструктором. Все настройки доступны в верхней левой части экрана, а также во вкладке «Инструмент», после нажатия на которую в правой части появится окно для внесения настроек.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>Система дает подсказки. Так, наведя курсор мыши на любой элемент, вы узнаете, что можно сделать посредством того или иного инструмента.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center"/>
        <w:rPr>
          <w:rFonts w:ascii="Segoe UI" w:hAnsi="Segoe UI" w:cs="Segoe UI"/>
          <w:color w:val="212121"/>
          <w:sz w:val="26"/>
          <w:szCs w:val="26"/>
          <w:lang w:eastAsia="ru-RU"/>
        </w:rPr>
      </w:pPr>
      <w:r>
        <w:rPr>
          <w:noProof/>
          <w:lang w:eastAsia="ru-RU"/>
        </w:rPr>
        <w:drawing>
          <wp:inline distT="0" distB="0" distL="0" distR="0" wp14:anchorId="6E093B6F" wp14:editId="733A0443">
            <wp:extent cx="1912099" cy="31369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3924" cy="315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6"/>
          <w:lang w:eastAsia="ru-RU"/>
        </w:rPr>
      </w:pPr>
      <w:r w:rsidRPr="00960F8F">
        <w:rPr>
          <w:color w:val="212121"/>
          <w:sz w:val="28"/>
          <w:szCs w:val="26"/>
          <w:lang w:eastAsia="ru-RU"/>
        </w:rPr>
        <w:t>Настройка внешнего вида сайта займет не более 10-15 минут, ведь основная работа уже выполнена дизайнерами, работавшими над выбранным вами шаблоном.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C270C2" wp14:editId="256C840A">
            <wp:extent cx="5759450" cy="145479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1762" cy="145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before="600" w:after="240"/>
        <w:ind w:left="-284" w:right="283" w:firstLine="710"/>
        <w:jc w:val="both"/>
        <w:outlineLvl w:val="2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Работа с приложениями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>Неоспоримым достоинством конструктора является возможность работы сайта в компании с другими приложениями. Благодаря этому можно сразу после публикации делиться ими через социальные сети и форумы. Сделать это просто: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>Нажмите на вкладку «Добавить», выберите нужную категорию, на примере – это «Соцсети», понравившийся значок перетащите курсором и разместите в любом месте сайта.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>
        <w:rPr>
          <w:noProof/>
          <w:lang w:eastAsia="ru-RU"/>
        </w:rPr>
        <w:drawing>
          <wp:inline distT="0" distB="0" distL="0" distR="0" wp14:anchorId="4F124B00" wp14:editId="0BD410E6">
            <wp:extent cx="5759450" cy="2738432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904" cy="274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before="600" w:after="240"/>
        <w:ind w:left="-284" w:right="283" w:firstLine="710"/>
        <w:jc w:val="both"/>
        <w:outlineLvl w:val="2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Наполнение сайта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>На этом основная настройка ресурса завершена, осталось наполнить его полезным и качественным контентом. Не забывайте, что для достижения успеха тексты должны быть не только уникальными, но и увлекательным, чтобы пользователи вновь возвращались на страницы вашего сайта.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8"/>
          <w:lang w:eastAsia="ru-RU"/>
        </w:rPr>
      </w:pPr>
      <w:r w:rsidRPr="00960F8F">
        <w:rPr>
          <w:color w:val="212121"/>
          <w:sz w:val="28"/>
          <w:szCs w:val="28"/>
          <w:lang w:eastAsia="ru-RU"/>
        </w:rPr>
        <w:t xml:space="preserve">Wix позволяет сделать наполнение разнообразным и интересным. Так, можно добавить не только текст, но и изображения, видео, аудио. Редактировать </w:t>
      </w:r>
      <w:r w:rsidRPr="00960F8F">
        <w:rPr>
          <w:color w:val="212121"/>
          <w:sz w:val="28"/>
          <w:szCs w:val="28"/>
          <w:lang w:eastAsia="ru-RU"/>
        </w:rPr>
        <w:lastRenderedPageBreak/>
        <w:t>тексты довольно просто. Выбирайте шрифты, выделяйте заголовки, устанавливайте нужный цвет, включайте в текст ссылки и прочее.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6"/>
          <w:lang w:eastAsia="ru-RU"/>
        </w:rPr>
      </w:pPr>
      <w:r>
        <w:rPr>
          <w:color w:val="212121"/>
          <w:sz w:val="28"/>
          <w:szCs w:val="26"/>
          <w:lang w:eastAsia="ru-RU"/>
        </w:rPr>
        <w:t>Добавить текст очень легко</w:t>
      </w:r>
      <w:r w:rsidRPr="00960F8F">
        <w:rPr>
          <w:color w:val="212121"/>
          <w:sz w:val="28"/>
          <w:szCs w:val="26"/>
          <w:lang w:eastAsia="ru-RU"/>
        </w:rPr>
        <w:t>. Наведите курсор на ту область, где хотите разместить статью и нажмите кнопку «Добавить пост», там же располагаются значки настроек, изменения фона, редактирования.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>
        <w:rPr>
          <w:noProof/>
          <w:lang w:eastAsia="ru-RU"/>
        </w:rPr>
        <w:drawing>
          <wp:inline distT="0" distB="0" distL="0" distR="0" wp14:anchorId="61990F7C" wp14:editId="47F3F046">
            <wp:extent cx="5940425" cy="22453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6"/>
          <w:lang w:eastAsia="ru-RU"/>
        </w:rPr>
      </w:pPr>
      <w:r w:rsidRPr="00960F8F">
        <w:rPr>
          <w:color w:val="212121"/>
          <w:sz w:val="28"/>
          <w:szCs w:val="26"/>
          <w:lang w:eastAsia="ru-RU"/>
        </w:rPr>
        <w:t>После введения текста, нажмите кнопки «Сохранить» и «Опубликовать», расположенные справа. В итоге должно получиться нечто подобное:</w:t>
      </w:r>
    </w:p>
    <w:p w:rsidR="005E30F2" w:rsidRPr="00960F8F" w:rsidRDefault="005E30F2" w:rsidP="00C13B4C">
      <w:pPr>
        <w:shd w:val="clear" w:color="auto" w:fill="FFFFFF"/>
        <w:spacing w:before="600" w:after="240"/>
        <w:ind w:left="-284" w:right="283" w:firstLine="710"/>
        <w:jc w:val="both"/>
        <w:outlineLvl w:val="2"/>
        <w:rPr>
          <w:sz w:val="28"/>
          <w:szCs w:val="28"/>
          <w:lang w:eastAsia="ru-RU"/>
        </w:rPr>
      </w:pPr>
      <w:r w:rsidRPr="00960F8F">
        <w:rPr>
          <w:sz w:val="28"/>
          <w:szCs w:val="28"/>
          <w:lang w:eastAsia="ru-RU"/>
        </w:rPr>
        <w:t>Добавление изображений в текст</w:t>
      </w: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rFonts w:ascii="Segoe UI" w:hAnsi="Segoe UI" w:cs="Segoe UI"/>
          <w:color w:val="212121"/>
          <w:sz w:val="26"/>
          <w:szCs w:val="26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4557A4E" wp14:editId="0E41EA1D">
            <wp:extent cx="4813947" cy="4108450"/>
            <wp:effectExtent l="0" t="0" r="571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0834" cy="411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6"/>
          <w:lang w:eastAsia="ru-RU"/>
        </w:rPr>
      </w:pPr>
      <w:r w:rsidRPr="00960F8F">
        <w:rPr>
          <w:color w:val="212121"/>
          <w:sz w:val="28"/>
          <w:szCs w:val="26"/>
          <w:lang w:eastAsia="ru-RU"/>
        </w:rPr>
        <w:t>Предварительно подготовленное изображение (загруженное на компьютер) перетащите в окно конструктора, согласно подсказкам системы. После чего нажмите «Готово», «Применить», «Обновить текст».</w:t>
      </w:r>
    </w:p>
    <w:p w:rsidR="00936B5C" w:rsidRDefault="00936B5C">
      <w:pPr>
        <w:rPr>
          <w:color w:val="212121"/>
          <w:sz w:val="28"/>
          <w:szCs w:val="26"/>
          <w:lang w:eastAsia="ru-RU"/>
        </w:rPr>
      </w:pPr>
      <w:r>
        <w:rPr>
          <w:color w:val="212121"/>
          <w:sz w:val="28"/>
          <w:szCs w:val="26"/>
          <w:lang w:eastAsia="ru-RU"/>
        </w:rPr>
        <w:br w:type="page"/>
      </w:r>
    </w:p>
    <w:p w:rsidR="00936B5C" w:rsidRDefault="00936B5C" w:rsidP="00936B5C">
      <w:pPr>
        <w:spacing w:line="360" w:lineRule="auto"/>
        <w:ind w:left="-284" w:right="283" w:firstLine="71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 Тестирование</w:t>
      </w:r>
    </w:p>
    <w:p w:rsidR="00936B5C" w:rsidRDefault="00936B5C" w:rsidP="00936B5C">
      <w:pPr>
        <w:spacing w:line="360" w:lineRule="auto"/>
        <w:ind w:left="-284" w:right="283" w:firstLine="71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5656BA">
        <w:rPr>
          <w:b/>
          <w:bCs/>
          <w:sz w:val="28"/>
          <w:szCs w:val="28"/>
        </w:rPr>
        <w:t xml:space="preserve">.1 </w:t>
      </w:r>
      <w:r>
        <w:rPr>
          <w:b/>
          <w:bCs/>
          <w:sz w:val="28"/>
          <w:szCs w:val="28"/>
        </w:rPr>
        <w:t>Отчёт о результатах тестирования</w:t>
      </w:r>
    </w:p>
    <w:p w:rsidR="00936B5C" w:rsidRDefault="00936B5C" w:rsidP="00936B5C">
      <w:pPr>
        <w:spacing w:line="360" w:lineRule="auto"/>
        <w:ind w:left="-284" w:right="283" w:firstLine="710"/>
        <w:rPr>
          <w:b/>
          <w:bCs/>
          <w:sz w:val="28"/>
          <w:szCs w:val="28"/>
        </w:rPr>
      </w:pPr>
    </w:p>
    <w:p w:rsidR="00936B5C" w:rsidRPr="00423C64" w:rsidRDefault="00936B5C" w:rsidP="00936B5C">
      <w:pPr>
        <w:pStyle w:val="af1"/>
        <w:spacing w:before="0" w:beforeAutospacing="0" w:after="0" w:afterAutospacing="0" w:line="360" w:lineRule="auto"/>
        <w:ind w:left="-284" w:right="283" w:firstLine="710"/>
        <w:jc w:val="both"/>
        <w:rPr>
          <w:color w:val="000000"/>
          <w:sz w:val="28"/>
          <w:szCs w:val="28"/>
        </w:rPr>
      </w:pPr>
      <w:r w:rsidRPr="00423C64">
        <w:rPr>
          <w:color w:val="000000"/>
          <w:sz w:val="28"/>
          <w:szCs w:val="28"/>
        </w:rPr>
        <w:t>При разработке данно</w:t>
      </w:r>
      <w:r>
        <w:rPr>
          <w:color w:val="000000"/>
          <w:sz w:val="28"/>
          <w:szCs w:val="28"/>
        </w:rPr>
        <w:t>го интернет-ресурса</w:t>
      </w:r>
      <w:r w:rsidRPr="00423C64">
        <w:rPr>
          <w:color w:val="000000"/>
          <w:sz w:val="28"/>
          <w:szCs w:val="28"/>
        </w:rPr>
        <w:t xml:space="preserve"> многие возникающие ошибки и недоработки были исправлены на этапе реализации проекта. После завершения испытания реализации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</w:t>
      </w:r>
    </w:p>
    <w:p w:rsidR="00936B5C" w:rsidRDefault="00936B5C" w:rsidP="00936B5C">
      <w:pPr>
        <w:pStyle w:val="af1"/>
        <w:spacing w:before="0" w:beforeAutospacing="0" w:after="0" w:afterAutospacing="0" w:line="360" w:lineRule="auto"/>
        <w:ind w:left="-284" w:right="283" w:firstLine="710"/>
        <w:jc w:val="both"/>
        <w:rPr>
          <w:color w:val="000000"/>
          <w:sz w:val="28"/>
          <w:szCs w:val="28"/>
        </w:rPr>
      </w:pPr>
      <w:r w:rsidRPr="00423C64">
        <w:rPr>
          <w:color w:val="000000"/>
          <w:sz w:val="28"/>
          <w:szCs w:val="28"/>
        </w:rPr>
        <w:t>Отчёт о результатах тест</w:t>
      </w:r>
      <w:r>
        <w:rPr>
          <w:color w:val="000000"/>
          <w:sz w:val="28"/>
          <w:szCs w:val="28"/>
        </w:rPr>
        <w:t>ирования представлен в Таблице 1</w:t>
      </w:r>
      <w:r w:rsidRPr="00423C64">
        <w:rPr>
          <w:color w:val="000000"/>
          <w:sz w:val="28"/>
          <w:szCs w:val="28"/>
        </w:rPr>
        <w:t>.</w:t>
      </w:r>
    </w:p>
    <w:p w:rsidR="00936B5C" w:rsidRPr="00BD71AC" w:rsidRDefault="00936B5C" w:rsidP="00936B5C">
      <w:pPr>
        <w:pStyle w:val="af1"/>
        <w:spacing w:before="0" w:beforeAutospacing="0" w:after="0" w:afterAutospacing="0" w:line="360" w:lineRule="auto"/>
        <w:ind w:left="-284" w:right="283" w:firstLine="710"/>
        <w:jc w:val="both"/>
        <w:rPr>
          <w:color w:val="000000"/>
          <w:sz w:val="28"/>
          <w:szCs w:val="28"/>
        </w:rPr>
      </w:pPr>
    </w:p>
    <w:p w:rsidR="00936B5C" w:rsidRPr="005656BA" w:rsidRDefault="00936B5C" w:rsidP="00936B5C">
      <w:pPr>
        <w:spacing w:line="360" w:lineRule="auto"/>
        <w:ind w:left="-284" w:right="283"/>
        <w:rPr>
          <w:sz w:val="28"/>
          <w:szCs w:val="28"/>
        </w:rPr>
      </w:pPr>
      <w:r w:rsidRPr="00423C64">
        <w:rPr>
          <w:color w:val="000000"/>
          <w:sz w:val="28"/>
          <w:szCs w:val="28"/>
        </w:rPr>
        <w:t xml:space="preserve">Таблица </w:t>
      </w:r>
      <w:r>
        <w:rPr>
          <w:color w:val="000000"/>
          <w:sz w:val="28"/>
          <w:szCs w:val="28"/>
        </w:rPr>
        <w:t>1</w:t>
      </w:r>
      <w:r w:rsidRPr="00423C64">
        <w:rPr>
          <w:color w:val="000000"/>
          <w:sz w:val="28"/>
          <w:szCs w:val="28"/>
        </w:rPr>
        <w:t xml:space="preserve"> – Отчёт о результатах тестирования</w:t>
      </w:r>
    </w:p>
    <w:tbl>
      <w:tblPr>
        <w:tblStyle w:val="a7"/>
        <w:tblW w:w="1006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411"/>
        <w:gridCol w:w="2977"/>
        <w:gridCol w:w="3118"/>
        <w:gridCol w:w="1559"/>
      </w:tblGrid>
      <w:tr w:rsidR="00936B5C" w:rsidRPr="00815CE3" w:rsidTr="00876A77">
        <w:tc>
          <w:tcPr>
            <w:tcW w:w="2411" w:type="dxa"/>
            <w:vAlign w:val="center"/>
          </w:tcPr>
          <w:p w:rsidR="00936B5C" w:rsidRPr="00815CE3" w:rsidRDefault="00936B5C" w:rsidP="00876A77">
            <w:pPr>
              <w:jc w:val="center"/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Тест</w:t>
            </w:r>
          </w:p>
        </w:tc>
        <w:tc>
          <w:tcPr>
            <w:tcW w:w="2977" w:type="dxa"/>
          </w:tcPr>
          <w:p w:rsidR="00936B5C" w:rsidRPr="00815CE3" w:rsidRDefault="00936B5C" w:rsidP="00876A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Шаги</w:t>
            </w:r>
          </w:p>
        </w:tc>
        <w:tc>
          <w:tcPr>
            <w:tcW w:w="3118" w:type="dxa"/>
            <w:vAlign w:val="center"/>
          </w:tcPr>
          <w:p w:rsidR="00936B5C" w:rsidRPr="00815CE3" w:rsidRDefault="00936B5C" w:rsidP="00876A77">
            <w:pPr>
              <w:jc w:val="center"/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 xml:space="preserve">Ожидаемый </w:t>
            </w:r>
            <w:r w:rsidRPr="00815CE3">
              <w:rPr>
                <w:sz w:val="24"/>
                <w:szCs w:val="24"/>
              </w:rPr>
              <w:br/>
              <w:t>результат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jc w:val="center"/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 xml:space="preserve">Результат </w:t>
            </w:r>
            <w:r w:rsidRPr="00815CE3">
              <w:rPr>
                <w:sz w:val="24"/>
                <w:szCs w:val="24"/>
              </w:rPr>
              <w:br/>
              <w:t>тестирования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 xml:space="preserve">1. Проверка </w:t>
            </w:r>
            <w:r>
              <w:rPr>
                <w:sz w:val="24"/>
                <w:szCs w:val="24"/>
              </w:rPr>
              <w:t>кнопки</w:t>
            </w:r>
            <w:r w:rsidRPr="00815CE3">
              <w:rPr>
                <w:sz w:val="24"/>
                <w:szCs w:val="24"/>
              </w:rPr>
              <w:t xml:space="preserve"> «</w:t>
            </w:r>
            <w:r>
              <w:rPr>
                <w:sz w:val="24"/>
                <w:szCs w:val="24"/>
              </w:rPr>
              <w:t>Регистрация</w:t>
            </w:r>
            <w:r w:rsidRPr="00815CE3">
              <w:rPr>
                <w:sz w:val="24"/>
                <w:szCs w:val="24"/>
              </w:rPr>
              <w:t>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Рестрация</w:t>
            </w:r>
          </w:p>
          <w:p w:rsidR="00936B5C" w:rsidRPr="00761609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ввести логин (</w:t>
            </w:r>
            <w:r>
              <w:rPr>
                <w:sz w:val="24"/>
                <w:szCs w:val="24"/>
                <w:lang w:val="en-US"/>
              </w:rPr>
              <w:t>lizapach</w:t>
            </w:r>
            <w:r w:rsidRPr="00761609">
              <w:rPr>
                <w:sz w:val="24"/>
                <w:szCs w:val="24"/>
              </w:rPr>
              <w:t>932@</w:t>
            </w:r>
            <w:r>
              <w:rPr>
                <w:sz w:val="24"/>
                <w:szCs w:val="24"/>
                <w:lang w:val="en-US"/>
              </w:rPr>
              <w:t>gmail</w:t>
            </w:r>
            <w:r w:rsidRPr="00761609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com</w:t>
            </w:r>
            <w:r w:rsidRPr="00761609">
              <w:rPr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>, пароль</w:t>
            </w:r>
            <w:r w:rsidRPr="00761609">
              <w:rPr>
                <w:sz w:val="24"/>
                <w:szCs w:val="24"/>
              </w:rPr>
              <w:t xml:space="preserve"> (1111)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кнопку Сохранить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Появление окна с регистрацией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вводятся данные</w:t>
            </w:r>
          </w:p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происходит регистрация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2. Проверка кнопки «</w:t>
            </w:r>
            <w:r>
              <w:rPr>
                <w:sz w:val="24"/>
                <w:szCs w:val="24"/>
              </w:rPr>
              <w:t>Отзывы</w:t>
            </w:r>
            <w:r w:rsidRPr="00815CE3">
              <w:rPr>
                <w:sz w:val="24"/>
                <w:szCs w:val="24"/>
              </w:rPr>
              <w:t>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«Отзывы»</w:t>
            </w:r>
          </w:p>
          <w:p w:rsidR="00936B5C" w:rsidRPr="00761609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написать отзыв</w:t>
            </w:r>
            <w:r w:rsidRPr="00761609"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</w:rPr>
              <w:t>Очень быстрая доставка!)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отправить отзыв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Открытие вкладки с отзывами 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ввод сообщения в строку</w:t>
            </w:r>
          </w:p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появление отзыва на странице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815CE3">
              <w:rPr>
                <w:sz w:val="24"/>
                <w:szCs w:val="24"/>
              </w:rPr>
              <w:t>. Проверка кнопки «</w:t>
            </w:r>
            <w:r>
              <w:rPr>
                <w:sz w:val="24"/>
                <w:szCs w:val="24"/>
              </w:rPr>
              <w:t>Доставка и оплата</w:t>
            </w:r>
            <w:r w:rsidRPr="00815CE3">
              <w:rPr>
                <w:sz w:val="24"/>
                <w:szCs w:val="24"/>
              </w:rPr>
              <w:t>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Доставка и оплата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ввести адрес для доставки (г.Гродно, ул. Советская 15, кв. 2)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Открытие вкладки с информацией о доставке и оплате</w:t>
            </w:r>
          </w:p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сохранение адреса доставки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Pr="00815CE3">
              <w:rPr>
                <w:sz w:val="24"/>
                <w:szCs w:val="24"/>
              </w:rPr>
              <w:t>. Проверка кнопки «</w:t>
            </w:r>
            <w:r>
              <w:rPr>
                <w:sz w:val="24"/>
                <w:szCs w:val="24"/>
                <w:lang w:val="be-BY"/>
              </w:rPr>
              <w:t>Вернуться на главную страницу</w:t>
            </w:r>
            <w:r w:rsidRPr="00815CE3">
              <w:rPr>
                <w:sz w:val="24"/>
                <w:szCs w:val="24"/>
              </w:rPr>
              <w:t>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</w:t>
            </w:r>
          </w:p>
        </w:tc>
        <w:tc>
          <w:tcPr>
            <w:tcW w:w="3118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Переход на главную страницу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Проверка строки «Поиск»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строку поиска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ввести данные для поиска (лапша)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нажать на значок поиска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Осуществление поиска по названию и появление подсказок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открытие нужной информации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 w:rsidRPr="00815CE3">
              <w:rPr>
                <w:sz w:val="24"/>
                <w:szCs w:val="24"/>
              </w:rPr>
              <w:t>Выполнено</w:t>
            </w:r>
          </w:p>
        </w:tc>
      </w:tr>
    </w:tbl>
    <w:p w:rsidR="00936B5C" w:rsidRDefault="00936B5C"/>
    <w:p w:rsidR="00936B5C" w:rsidRDefault="00936B5C"/>
    <w:p w:rsidR="00936B5C" w:rsidRPr="005656BA" w:rsidRDefault="00936B5C" w:rsidP="00936B5C">
      <w:pPr>
        <w:spacing w:line="360" w:lineRule="auto"/>
        <w:ind w:left="-284" w:right="283"/>
        <w:rPr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Продолжение таблицы</w:t>
      </w:r>
      <w:r w:rsidRPr="00423C6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1</w:t>
      </w:r>
      <w:r w:rsidRPr="00423C64">
        <w:rPr>
          <w:color w:val="000000"/>
          <w:sz w:val="28"/>
          <w:szCs w:val="28"/>
        </w:rPr>
        <w:t xml:space="preserve"> – Отчёт о результатах тестирования</w:t>
      </w:r>
    </w:p>
    <w:tbl>
      <w:tblPr>
        <w:tblStyle w:val="a7"/>
        <w:tblW w:w="1006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2411"/>
        <w:gridCol w:w="2977"/>
        <w:gridCol w:w="3118"/>
        <w:gridCol w:w="1559"/>
      </w:tblGrid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Проверка кнопки «Корзина»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кнопку Корзина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добавить товары в корзину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проверить корзину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Появление окна сбоку 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добавление товара</w:t>
            </w:r>
          </w:p>
        </w:tc>
        <w:tc>
          <w:tcPr>
            <w:tcW w:w="1559" w:type="dxa"/>
            <w:vAlign w:val="center"/>
          </w:tcPr>
          <w:p w:rsidR="00936B5C" w:rsidRPr="00815CE3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 Проверка кнопки «Колокольчик»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Колокольчик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Появление окна с уведомлениями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 Проверка кнопки «Мой аккаунт»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Мой аккаунт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ввести нужные данные в профиле (Например имя: Елизавета)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Появление вкладки с личными данными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добавление данных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  <w:r w:rsidRPr="000316FD">
              <w:rPr>
                <w:sz w:val="24"/>
                <w:szCs w:val="24"/>
              </w:rPr>
              <w:t xml:space="preserve"> Проверка </w:t>
            </w:r>
            <w:r>
              <w:rPr>
                <w:sz w:val="24"/>
                <w:szCs w:val="24"/>
              </w:rPr>
              <w:t>пункта «Меню»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Меню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просмотреть товары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Появление вкладки с товарами в меню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  <w:r w:rsidRPr="000316FD">
              <w:rPr>
                <w:sz w:val="24"/>
                <w:szCs w:val="24"/>
              </w:rPr>
              <w:t xml:space="preserve"> Проверка </w:t>
            </w:r>
            <w:r>
              <w:rPr>
                <w:sz w:val="24"/>
                <w:szCs w:val="24"/>
              </w:rPr>
              <w:t>кнопки «Хочу»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Хочу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просмотреть товары на акции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Появление вкладки с акциями на товары в меню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</w:t>
            </w:r>
            <w:r w:rsidRPr="000316FD">
              <w:rPr>
                <w:sz w:val="24"/>
                <w:szCs w:val="24"/>
              </w:rPr>
              <w:t xml:space="preserve"> Проверка </w:t>
            </w:r>
            <w:r>
              <w:rPr>
                <w:sz w:val="24"/>
                <w:szCs w:val="24"/>
              </w:rPr>
              <w:t>кнопки «Чат»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на кнопку Чат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написать сообщение (Здравствуйте! До которого часа вы работаете?)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отправить сообщение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Появление окна для сообщений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отправление сообщения админу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</w:t>
            </w:r>
            <w:r w:rsidRPr="000316FD">
              <w:rPr>
                <w:sz w:val="24"/>
                <w:szCs w:val="24"/>
              </w:rPr>
              <w:t xml:space="preserve"> Проверка </w:t>
            </w:r>
            <w:r>
              <w:rPr>
                <w:sz w:val="24"/>
                <w:szCs w:val="24"/>
              </w:rPr>
              <w:t>кнопки «Наверх»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нажать кнопку Наверх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Переход наверх страницы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  <w:tr w:rsidR="00936B5C" w:rsidRPr="00815CE3" w:rsidTr="00876A77">
        <w:tc>
          <w:tcPr>
            <w:tcW w:w="2411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</w:t>
            </w:r>
            <w:r w:rsidRPr="000316FD">
              <w:rPr>
                <w:sz w:val="24"/>
                <w:szCs w:val="24"/>
              </w:rPr>
              <w:t xml:space="preserve"> Проверка </w:t>
            </w:r>
            <w:r>
              <w:rPr>
                <w:sz w:val="24"/>
                <w:szCs w:val="24"/>
              </w:rPr>
              <w:t>кнопки «Войти»</w:t>
            </w:r>
          </w:p>
        </w:tc>
        <w:tc>
          <w:tcPr>
            <w:tcW w:w="2977" w:type="dxa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выйти из аккаунта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нажать на кнопку Войти</w:t>
            </w:r>
          </w:p>
          <w:p w:rsidR="00936B5C" w:rsidRPr="00471749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 выбрать аккаунт (</w:t>
            </w:r>
            <w:r>
              <w:rPr>
                <w:sz w:val="24"/>
                <w:szCs w:val="24"/>
                <w:lang w:val="en-US"/>
              </w:rPr>
              <w:t>lizapach</w:t>
            </w:r>
            <w:r w:rsidRPr="00471749">
              <w:rPr>
                <w:sz w:val="24"/>
                <w:szCs w:val="24"/>
              </w:rPr>
              <w:t>932@</w:t>
            </w:r>
            <w:r>
              <w:rPr>
                <w:sz w:val="24"/>
                <w:szCs w:val="24"/>
                <w:lang w:val="en-US"/>
              </w:rPr>
              <w:t>gmail</w:t>
            </w:r>
            <w:r w:rsidRPr="00471749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  <w:lang w:val="en-US"/>
              </w:rPr>
              <w:t>com</w:t>
            </w:r>
            <w:r w:rsidRPr="00471749">
              <w:rPr>
                <w:sz w:val="24"/>
                <w:szCs w:val="24"/>
              </w:rPr>
              <w:t>)</w:t>
            </w:r>
          </w:p>
        </w:tc>
        <w:tc>
          <w:tcPr>
            <w:tcW w:w="3118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Появление окна для выбора аккаунта</w:t>
            </w:r>
          </w:p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 вход в аккаунт</w:t>
            </w:r>
          </w:p>
        </w:tc>
        <w:tc>
          <w:tcPr>
            <w:tcW w:w="1559" w:type="dxa"/>
            <w:vAlign w:val="center"/>
          </w:tcPr>
          <w:p w:rsidR="00936B5C" w:rsidRDefault="00936B5C" w:rsidP="00876A7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Выполнено</w:t>
            </w:r>
          </w:p>
        </w:tc>
      </w:tr>
    </w:tbl>
    <w:p w:rsidR="00936B5C" w:rsidRDefault="00936B5C" w:rsidP="00936B5C">
      <w:pPr>
        <w:spacing w:line="360" w:lineRule="auto"/>
        <w:ind w:left="-284" w:right="283" w:firstLine="710"/>
        <w:jc w:val="both"/>
        <w:rPr>
          <w:sz w:val="28"/>
          <w:szCs w:val="28"/>
        </w:rPr>
      </w:pPr>
    </w:p>
    <w:p w:rsidR="00936B5C" w:rsidRPr="00423C64" w:rsidRDefault="00936B5C" w:rsidP="00936B5C">
      <w:pPr>
        <w:pStyle w:val="af1"/>
        <w:spacing w:before="0" w:beforeAutospacing="0" w:after="0" w:afterAutospacing="0" w:line="360" w:lineRule="auto"/>
        <w:ind w:left="-284" w:right="283" w:firstLine="710"/>
        <w:jc w:val="both"/>
        <w:rPr>
          <w:color w:val="000000"/>
          <w:sz w:val="28"/>
          <w:szCs w:val="28"/>
        </w:rPr>
      </w:pPr>
      <w:r w:rsidRPr="00423C64">
        <w:rPr>
          <w:color w:val="000000"/>
          <w:sz w:val="28"/>
          <w:szCs w:val="28"/>
        </w:rPr>
        <w:t xml:space="preserve">Элементы программы были проверены, и было установлено, что все они работают правильно и выполняют </w:t>
      </w:r>
      <w:r>
        <w:rPr>
          <w:color w:val="000000"/>
          <w:sz w:val="28"/>
          <w:szCs w:val="28"/>
        </w:rPr>
        <w:t xml:space="preserve">свои </w:t>
      </w:r>
      <w:r w:rsidRPr="00423C64">
        <w:rPr>
          <w:color w:val="000000"/>
          <w:sz w:val="28"/>
          <w:szCs w:val="28"/>
        </w:rPr>
        <w:t>задачи.</w:t>
      </w:r>
    </w:p>
    <w:p w:rsidR="00936B5C" w:rsidRDefault="00936B5C" w:rsidP="00936B5C">
      <w:pPr>
        <w:pStyle w:val="af1"/>
        <w:spacing w:before="240" w:beforeAutospacing="0" w:after="0" w:afterAutospacing="0" w:line="360" w:lineRule="auto"/>
        <w:ind w:left="-284" w:right="283" w:firstLine="710"/>
        <w:jc w:val="both"/>
        <w:rPr>
          <w:color w:val="000000"/>
          <w:sz w:val="28"/>
          <w:szCs w:val="28"/>
        </w:rPr>
      </w:pPr>
      <w:r w:rsidRPr="00423C64">
        <w:rPr>
          <w:color w:val="000000"/>
          <w:sz w:val="28"/>
          <w:szCs w:val="28"/>
        </w:rPr>
        <w:t xml:space="preserve">При использовании данного </w:t>
      </w:r>
      <w:r>
        <w:rPr>
          <w:color w:val="000000"/>
          <w:sz w:val="28"/>
          <w:szCs w:val="28"/>
        </w:rPr>
        <w:t>интернет-ресурса</w:t>
      </w:r>
      <w:r w:rsidRPr="00423C64">
        <w:rPr>
          <w:color w:val="000000"/>
          <w:sz w:val="28"/>
          <w:szCs w:val="28"/>
        </w:rPr>
        <w:t xml:space="preserve"> пользователь не столкн</w:t>
      </w:r>
      <w:r>
        <w:rPr>
          <w:color w:val="000000"/>
          <w:sz w:val="28"/>
          <w:szCs w:val="28"/>
        </w:rPr>
        <w:t>ё</w:t>
      </w:r>
      <w:r w:rsidRPr="00423C64">
        <w:rPr>
          <w:color w:val="000000"/>
          <w:sz w:val="28"/>
          <w:szCs w:val="28"/>
        </w:rPr>
        <w:t>тся с ошибками системы.</w:t>
      </w:r>
    </w:p>
    <w:p w:rsidR="00936B5C" w:rsidRDefault="00936B5C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936B5C" w:rsidRDefault="00936B5C" w:rsidP="00B50702">
      <w:pPr>
        <w:spacing w:after="240"/>
        <w:ind w:left="-284" w:right="283" w:firstLine="710"/>
        <w:jc w:val="both"/>
        <w:rPr>
          <w:b/>
          <w:sz w:val="28"/>
        </w:rPr>
      </w:pPr>
      <w:r>
        <w:rPr>
          <w:b/>
          <w:sz w:val="28"/>
        </w:rPr>
        <w:lastRenderedPageBreak/>
        <w:t>5</w:t>
      </w:r>
      <w:r w:rsidRPr="00E038BF">
        <w:rPr>
          <w:b/>
          <w:sz w:val="28"/>
        </w:rPr>
        <w:t xml:space="preserve"> Руководство пользователя</w:t>
      </w:r>
    </w:p>
    <w:p w:rsidR="00B50702" w:rsidRPr="00B50702" w:rsidRDefault="00B50702" w:rsidP="00B50702">
      <w:pPr>
        <w:ind w:left="-284" w:right="283" w:firstLine="710"/>
        <w:jc w:val="both"/>
        <w:rPr>
          <w:b/>
          <w:sz w:val="28"/>
        </w:rPr>
      </w:pPr>
      <w:r>
        <w:rPr>
          <w:b/>
          <w:sz w:val="28"/>
        </w:rPr>
        <w:t>5.</w:t>
      </w:r>
      <w:r w:rsidRPr="00B50702">
        <w:rPr>
          <w:b/>
          <w:sz w:val="28"/>
        </w:rPr>
        <w:t>1 Общие сведения о программном продукте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b/>
          <w:sz w:val="28"/>
        </w:rPr>
      </w:pP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Разработанная программа пред</w:t>
      </w:r>
      <w:r w:rsidRPr="00B50702">
        <w:rPr>
          <w:sz w:val="28"/>
        </w:rPr>
        <w:t xml:space="preserve">ставляет </w:t>
      </w:r>
      <w:r>
        <w:rPr>
          <w:sz w:val="28"/>
        </w:rPr>
        <w:t xml:space="preserve">собой </w:t>
      </w:r>
      <w:r w:rsidRPr="00B50702">
        <w:rPr>
          <w:sz w:val="28"/>
        </w:rPr>
        <w:t xml:space="preserve">интернет-ресурс </w:t>
      </w:r>
      <w:r>
        <w:rPr>
          <w:sz w:val="28"/>
        </w:rPr>
        <w:t>«Д</w:t>
      </w:r>
      <w:r w:rsidRPr="00B50702">
        <w:rPr>
          <w:sz w:val="28"/>
        </w:rPr>
        <w:t>оставка китайской еды «Вэньсинь».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 w:rsidRPr="00B50702">
        <w:rPr>
          <w:sz w:val="28"/>
        </w:rPr>
        <w:t>Данный программный продукт предназначен для всех пользователей, без ограничения в возрасте. Данный программный продукт предназначен для всех пользователей, которые хотят заказать доставку китайской еды.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 w:rsidRPr="00B50702">
        <w:rPr>
          <w:sz w:val="28"/>
        </w:rPr>
        <w:t>Быстродействие любого веб-сайта во многом зависит от скорости подключенного к выбранному для эксплуатации персональному компьютеру или мобильному устройству интернета. Несмотря на все реализованные задачи, сайт легко запускается и функционирует на любых машинах.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 w:rsidRPr="00B50702">
        <w:rPr>
          <w:sz w:val="28"/>
        </w:rPr>
        <w:t>Тестирование проводилось на разных классах ЭВМ. Программа разработана на ПК со следующими характеристиками: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 w:rsidRPr="00B50702">
        <w:rPr>
          <w:sz w:val="28"/>
        </w:rPr>
        <w:t>- процессор AMD Ryzen 5 5600H;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 w:rsidRPr="00B50702">
        <w:rPr>
          <w:sz w:val="28"/>
        </w:rPr>
        <w:t>- объем оперативной памяти 16.00 GB;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</w:rPr>
      </w:pPr>
      <w:r w:rsidRPr="00B50702">
        <w:rPr>
          <w:sz w:val="28"/>
        </w:rPr>
        <w:t>- объем места на жестком диске 512 GB;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sz w:val="28"/>
          <w:lang w:val="en-US"/>
        </w:rPr>
      </w:pPr>
      <w:r w:rsidRPr="00B50702">
        <w:rPr>
          <w:sz w:val="28"/>
          <w:lang w:val="en-US"/>
        </w:rPr>
        <w:t xml:space="preserve">- </w:t>
      </w:r>
      <w:r w:rsidRPr="00B50702">
        <w:rPr>
          <w:sz w:val="28"/>
        </w:rPr>
        <w:t>видеокарта</w:t>
      </w:r>
      <w:r w:rsidRPr="00B50702">
        <w:rPr>
          <w:sz w:val="28"/>
          <w:lang w:val="en-US"/>
        </w:rPr>
        <w:t xml:space="preserve"> NVIDIA GeForce RTX 3050 Ti 4 GB;</w:t>
      </w:r>
    </w:p>
    <w:p w:rsidR="00B50702" w:rsidRPr="00B50702" w:rsidRDefault="00B50702" w:rsidP="00B50702">
      <w:pPr>
        <w:spacing w:line="360" w:lineRule="auto"/>
        <w:ind w:left="-284" w:right="283" w:firstLine="710"/>
        <w:jc w:val="both"/>
        <w:rPr>
          <w:b/>
          <w:sz w:val="28"/>
        </w:rPr>
      </w:pPr>
      <w:r w:rsidRPr="00B50702">
        <w:rPr>
          <w:sz w:val="28"/>
        </w:rPr>
        <w:t>- ОС Windows 10.</w:t>
      </w:r>
    </w:p>
    <w:p w:rsidR="00B50702" w:rsidRPr="00E038BF" w:rsidRDefault="00B50702" w:rsidP="007C42DA">
      <w:pPr>
        <w:spacing w:line="360" w:lineRule="auto"/>
        <w:ind w:left="-284" w:right="283" w:firstLine="710"/>
        <w:jc w:val="both"/>
        <w:rPr>
          <w:b/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b/>
          <w:sz w:val="28"/>
        </w:rPr>
      </w:pPr>
      <w:r>
        <w:rPr>
          <w:b/>
          <w:sz w:val="28"/>
        </w:rPr>
        <w:t>5</w:t>
      </w:r>
      <w:r w:rsidR="00B50702">
        <w:rPr>
          <w:b/>
          <w:sz w:val="28"/>
        </w:rPr>
        <w:t>.2</w:t>
      </w:r>
      <w:r w:rsidRPr="00E038BF">
        <w:rPr>
          <w:b/>
          <w:sz w:val="28"/>
        </w:rPr>
        <w:t xml:space="preserve"> Запуск программы</w:t>
      </w:r>
    </w:p>
    <w:p w:rsidR="00936B5C" w:rsidRDefault="00936B5C" w:rsidP="007C42DA">
      <w:pPr>
        <w:spacing w:line="360" w:lineRule="auto"/>
        <w:ind w:left="-284" w:right="283" w:firstLine="710"/>
        <w:jc w:val="both"/>
        <w:rPr>
          <w:b/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 w:rsidRPr="004C4B27">
        <w:rPr>
          <w:sz w:val="28"/>
        </w:rPr>
        <w:t>Для того чтобы зайти на сайт необходимо перейти по ссылке</w:t>
      </w:r>
      <w:r>
        <w:rPr>
          <w:sz w:val="28"/>
        </w:rPr>
        <w:t>: [</w:t>
      </w:r>
      <w:r w:rsidRPr="004C4B27">
        <w:rPr>
          <w:sz w:val="28"/>
        </w:rPr>
        <w:t>h</w:t>
      </w:r>
      <w:r>
        <w:rPr>
          <w:sz w:val="28"/>
        </w:rPr>
        <w:t>ttps://lizapach932.wixsite.com/</w:t>
      </w:r>
      <w:r w:rsidRPr="004C4B27">
        <w:rPr>
          <w:sz w:val="28"/>
        </w:rPr>
        <w:t>]</w:t>
      </w:r>
      <w:r>
        <w:rPr>
          <w:sz w:val="28"/>
        </w:rPr>
        <w:t>.</w:t>
      </w: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После перехода по ссылке открывается Главная страница (рисунок 1).</w:t>
      </w: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ED419B" wp14:editId="68FAAF6C">
            <wp:extent cx="5675630" cy="2869666"/>
            <wp:effectExtent l="0" t="0" r="127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3642" cy="287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1 — Главная страница сайта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A719BD" w:rsidP="007C42DA">
      <w:pPr>
        <w:spacing w:line="360" w:lineRule="auto"/>
        <w:ind w:left="-284" w:right="283" w:firstLine="710"/>
        <w:jc w:val="both"/>
        <w:rPr>
          <w:b/>
          <w:sz w:val="28"/>
        </w:rPr>
      </w:pPr>
      <w:r>
        <w:rPr>
          <w:b/>
          <w:sz w:val="28"/>
        </w:rPr>
        <w:t>5</w:t>
      </w:r>
      <w:r w:rsidR="00936B5C" w:rsidRPr="00454F36">
        <w:rPr>
          <w:b/>
          <w:sz w:val="28"/>
        </w:rPr>
        <w:t>.</w:t>
      </w:r>
      <w:r w:rsidR="00B50702">
        <w:rPr>
          <w:b/>
          <w:sz w:val="28"/>
        </w:rPr>
        <w:t>3</w:t>
      </w:r>
      <w:r w:rsidR="00936B5C" w:rsidRPr="00454F36">
        <w:rPr>
          <w:b/>
          <w:sz w:val="28"/>
        </w:rPr>
        <w:t xml:space="preserve"> Инструкция по работе с программой</w:t>
      </w:r>
    </w:p>
    <w:p w:rsidR="00936B5C" w:rsidRPr="00454F36" w:rsidRDefault="00936B5C" w:rsidP="007C42DA">
      <w:pPr>
        <w:spacing w:line="360" w:lineRule="auto"/>
        <w:ind w:left="-284" w:right="283" w:firstLine="710"/>
        <w:jc w:val="both"/>
        <w:rPr>
          <w:b/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После открытия сайта, Вы можете нажать на Регистрацию и создать свой аккаунт, в котором можно добавить данные о себе (рисунок 2).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428B373" wp14:editId="58792E39">
            <wp:extent cx="3227470" cy="32702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3056" cy="32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2 — Окно Регистрация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lastRenderedPageBreak/>
        <w:t>В строке поиска можно ввести название нужной информации, если Вы уже знаете, что хотите (рисунок 3).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3BEF2CD4" wp14:editId="61979EF9">
            <wp:extent cx="3829050" cy="2013782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5465" cy="202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3 — Строка поиска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Слева можно выбрать пункт Меню, далее просмотреть товары и добавить их в корзину (рисунок 4, 5).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0BAAE1F" wp14:editId="64B691CF">
            <wp:extent cx="5940425" cy="3229610"/>
            <wp:effectExtent l="0" t="0" r="317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4 — Меню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049507" wp14:editId="09D61DCA">
            <wp:extent cx="2171700" cy="2566112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4799" cy="258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5 — Добавление товара в корзину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Далее можно посмотреть корзину и отредактировать её (рисунок 6).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7641859A" wp14:editId="4AAF6021">
            <wp:extent cx="3130550" cy="2618217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3161" cy="263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6 — Корзина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Перед оплатой товара можно посмотреть отзывы, нажав сверху на Отзывы и перейдя на страницу, а после заказа товара можно оставить отзыв, написав отзыв в строке (рисунок 7).</w:t>
      </w: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079D24" wp14:editId="50244F09">
            <wp:extent cx="5940425" cy="3364230"/>
            <wp:effectExtent l="0" t="0" r="3175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7 — Отзывы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На главной странице располагаются Новости и Акции. Нажав на кнопку Хочу, Вы перейдете на страницу с акциями и сможете выбрать подходящую для Вас (рисунок 8, 9).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BF8E7C2" wp14:editId="36DFCF00">
            <wp:extent cx="5708650" cy="2809474"/>
            <wp:effectExtent l="0" t="0" r="635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7024" cy="28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8 — Новости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314FE74" wp14:editId="17727E9C">
            <wp:extent cx="5403850" cy="2982948"/>
            <wp:effectExtent l="0" t="0" r="635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4295" cy="29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9 — Акции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К</w:t>
      </w:r>
      <w:r w:rsidRPr="00F06467">
        <w:rPr>
          <w:sz w:val="28"/>
        </w:rPr>
        <w:t>огда вы начнете оставлять комментарии, подписываться на участников и ставить лайки постам</w:t>
      </w:r>
      <w:r>
        <w:rPr>
          <w:sz w:val="28"/>
        </w:rPr>
        <w:t>, у Вас появятся уведомления. Посмотреть их можно, нажав сверху на значок уведомлений (рисунок 10).</w:t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E6FF1AD" wp14:editId="47974CDE">
            <wp:extent cx="5588000" cy="372374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2450" cy="37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Default="00936B5C" w:rsidP="007C42DA">
      <w:pPr>
        <w:spacing w:line="360" w:lineRule="auto"/>
        <w:ind w:left="-284" w:right="283" w:firstLine="710"/>
        <w:jc w:val="center"/>
        <w:rPr>
          <w:sz w:val="28"/>
        </w:rPr>
      </w:pPr>
      <w:r>
        <w:rPr>
          <w:sz w:val="28"/>
        </w:rPr>
        <w:t>Рисунок 10 — Уведомления</w:t>
      </w:r>
    </w:p>
    <w:p w:rsidR="003205EF" w:rsidRDefault="003205EF" w:rsidP="007C42DA">
      <w:pPr>
        <w:spacing w:line="360" w:lineRule="auto"/>
        <w:ind w:left="-284" w:right="283" w:firstLine="710"/>
        <w:jc w:val="center"/>
        <w:rPr>
          <w:sz w:val="28"/>
        </w:rPr>
      </w:pPr>
    </w:p>
    <w:p w:rsidR="00936B5C" w:rsidRDefault="00936B5C" w:rsidP="007C42DA">
      <w:pPr>
        <w:spacing w:line="360" w:lineRule="auto"/>
        <w:ind w:left="-284" w:right="283" w:firstLine="710"/>
        <w:jc w:val="both"/>
        <w:rPr>
          <w:sz w:val="28"/>
        </w:rPr>
      </w:pPr>
      <w:r>
        <w:rPr>
          <w:sz w:val="28"/>
        </w:rPr>
        <w:t>Если по какой-то причине Вы хотите выйти из аккаунта, то сделать это можно нажав на кнопку Выйти, при наведении мышью на аккаунт (рисунок 11).</w:t>
      </w:r>
    </w:p>
    <w:p w:rsidR="00936B5C" w:rsidRDefault="00936B5C" w:rsidP="00936B5C">
      <w:pPr>
        <w:ind w:left="-284" w:right="283" w:firstLine="71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126CC462" wp14:editId="71B68E02">
            <wp:extent cx="4267200" cy="319087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5C" w:rsidRPr="004C4B27" w:rsidRDefault="00936B5C" w:rsidP="00936B5C">
      <w:pPr>
        <w:ind w:left="-284" w:right="283" w:firstLine="710"/>
        <w:jc w:val="center"/>
        <w:rPr>
          <w:sz w:val="28"/>
        </w:rPr>
      </w:pPr>
      <w:r>
        <w:rPr>
          <w:sz w:val="28"/>
        </w:rPr>
        <w:t>Рисунок 11 — Выход из аккаунта</w:t>
      </w:r>
    </w:p>
    <w:p w:rsidR="00936B5C" w:rsidRDefault="00936B5C" w:rsidP="00936B5C">
      <w:pPr>
        <w:pStyle w:val="af1"/>
        <w:spacing w:before="240" w:beforeAutospacing="0" w:after="0" w:afterAutospacing="0" w:line="360" w:lineRule="auto"/>
        <w:ind w:left="-284" w:right="283" w:firstLine="710"/>
        <w:jc w:val="both"/>
        <w:rPr>
          <w:color w:val="000000"/>
          <w:sz w:val="28"/>
          <w:szCs w:val="28"/>
        </w:rPr>
      </w:pPr>
    </w:p>
    <w:p w:rsidR="005E30F2" w:rsidRPr="00960F8F" w:rsidRDefault="005E30F2" w:rsidP="00C13B4C">
      <w:pPr>
        <w:shd w:val="clear" w:color="auto" w:fill="FFFFFF"/>
        <w:spacing w:after="100" w:afterAutospacing="1"/>
        <w:ind w:left="-284" w:right="283" w:firstLine="710"/>
        <w:jc w:val="both"/>
        <w:rPr>
          <w:color w:val="212121"/>
          <w:sz w:val="28"/>
          <w:szCs w:val="26"/>
          <w:lang w:eastAsia="ru-RU"/>
        </w:rPr>
      </w:pPr>
    </w:p>
    <w:p w:rsidR="005C4BC8" w:rsidRDefault="005C4BC8">
      <w:pPr>
        <w:rPr>
          <w:b/>
          <w:sz w:val="28"/>
          <w:szCs w:val="22"/>
        </w:rPr>
        <w:sectPr w:rsidR="005C4BC8" w:rsidSect="002403DC">
          <w:footerReference w:type="default" r:id="rId37"/>
          <w:pgSz w:w="11907" w:h="16839" w:code="9"/>
          <w:pgMar w:top="992" w:right="284" w:bottom="1985" w:left="1701" w:header="284" w:footer="720" w:gutter="0"/>
          <w:cols w:space="720"/>
          <w:docGrid w:linePitch="272"/>
        </w:sectPr>
      </w:pPr>
    </w:p>
    <w:p w:rsidR="004A4B81" w:rsidRDefault="004A4B81" w:rsidP="007329AC">
      <w:pPr>
        <w:pStyle w:val="afc"/>
      </w:pPr>
    </w:p>
    <w:p w:rsidR="004A4B81" w:rsidRDefault="004A4B81" w:rsidP="007329AC">
      <w:pPr>
        <w:pStyle w:val="afc"/>
        <w:spacing w:line="360" w:lineRule="auto"/>
      </w:pPr>
      <w:bookmarkStart w:id="2" w:name="_Toc100317069"/>
      <w:bookmarkStart w:id="3" w:name="_Toc100317201"/>
      <w:bookmarkStart w:id="4" w:name="_Toc100317427"/>
      <w:bookmarkStart w:id="5" w:name="_Toc100390842"/>
      <w:r>
        <w:t>Приложение А</w:t>
      </w:r>
      <w:bookmarkEnd w:id="2"/>
      <w:bookmarkEnd w:id="3"/>
      <w:bookmarkEnd w:id="4"/>
      <w:bookmarkEnd w:id="5"/>
    </w:p>
    <w:p w:rsidR="00DD659F" w:rsidRDefault="00DD659F" w:rsidP="007329AC">
      <w:pPr>
        <w:pStyle w:val="afc"/>
        <w:spacing w:line="360" w:lineRule="auto"/>
      </w:pPr>
      <w:r>
        <w:t>Проектная документация</w:t>
      </w:r>
    </w:p>
    <w:p w:rsidR="004A4B81" w:rsidRPr="00B81E03" w:rsidRDefault="004A4B81" w:rsidP="00B81E03">
      <w:pPr>
        <w:pStyle w:val="ac"/>
        <w:spacing w:after="0" w:line="360" w:lineRule="auto"/>
        <w:ind w:left="0" w:right="283" w:hanging="284"/>
        <w:jc w:val="center"/>
        <w:rPr>
          <w:rFonts w:ascii="Times New Roman" w:hAnsi="Times New Roman"/>
          <w:sz w:val="28"/>
        </w:rPr>
        <w:sectPr w:rsidR="004A4B81" w:rsidRPr="00B81E03" w:rsidSect="004A4B81">
          <w:pgSz w:w="11907" w:h="16839" w:code="9"/>
          <w:pgMar w:top="6946" w:right="284" w:bottom="1985" w:left="1701" w:header="284" w:footer="720" w:gutter="0"/>
          <w:cols w:space="720"/>
          <w:docGrid w:linePitch="272"/>
        </w:sectPr>
      </w:pPr>
    </w:p>
    <w:p w:rsidR="004A4B81" w:rsidRDefault="00B7535C" w:rsidP="00B7535C">
      <w:pPr>
        <w:ind w:left="-284" w:right="283"/>
        <w:jc w:val="center"/>
        <w:rPr>
          <w:b/>
          <w:sz w:val="28"/>
          <w:szCs w:val="22"/>
        </w:rPr>
      </w:pPr>
      <w:r>
        <w:rPr>
          <w:b/>
          <w:noProof/>
          <w:sz w:val="28"/>
          <w:szCs w:val="22"/>
          <w:lang w:eastAsia="ru-RU"/>
        </w:rPr>
        <w:lastRenderedPageBreak/>
        <w:drawing>
          <wp:inline distT="0" distB="0" distL="0" distR="0">
            <wp:extent cx="6300470" cy="472503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уктура сайт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5C" w:rsidRDefault="00B7535C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1 — Структура сайта</w:t>
      </w:r>
    </w:p>
    <w:p w:rsidR="00B7535C" w:rsidRDefault="00B7535C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lang w:eastAsia="ru-RU"/>
        </w:rPr>
        <w:drawing>
          <wp:inline distT="0" distB="0" distL="0" distR="0" wp14:anchorId="0DE0F6C1" wp14:editId="0A670336">
            <wp:extent cx="6300470" cy="3845339"/>
            <wp:effectExtent l="0" t="0" r="508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2643" t="28061" r="4639" b="12765"/>
                    <a:stretch/>
                  </pic:blipFill>
                  <pic:spPr bwMode="auto">
                    <a:xfrm>
                      <a:off x="0" y="0"/>
                      <a:ext cx="6300470" cy="384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35C" w:rsidRDefault="00B7535C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lang w:eastAsia="ru-RU"/>
        </w:rPr>
        <w:lastRenderedPageBreak/>
        <w:drawing>
          <wp:inline distT="0" distB="0" distL="0" distR="0" wp14:anchorId="0F1EA6C3" wp14:editId="25F030BA">
            <wp:extent cx="6300470" cy="3865565"/>
            <wp:effectExtent l="0" t="0" r="508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3027" t="28632" r="4270" b="11896"/>
                    <a:stretch/>
                  </pic:blipFill>
                  <pic:spPr bwMode="auto">
                    <a:xfrm>
                      <a:off x="0" y="0"/>
                      <a:ext cx="6300470" cy="386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35C" w:rsidRDefault="00B7535C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lang w:eastAsia="ru-RU"/>
        </w:rPr>
        <w:drawing>
          <wp:inline distT="0" distB="0" distL="0" distR="0" wp14:anchorId="311B87C0" wp14:editId="0833B096">
            <wp:extent cx="6300470" cy="3822747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1992" t="28159" r="5183" b="12927"/>
                    <a:stretch/>
                  </pic:blipFill>
                  <pic:spPr bwMode="auto">
                    <a:xfrm>
                      <a:off x="0" y="0"/>
                      <a:ext cx="6300470" cy="382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35C" w:rsidRDefault="00B7535C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 xml:space="preserve">Рисунок </w:t>
      </w:r>
      <w:r w:rsidR="00C374C7">
        <w:rPr>
          <w:sz w:val="28"/>
          <w:szCs w:val="22"/>
        </w:rPr>
        <w:t>2 — Функциональная модель</w:t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 w:rsidRPr="00975AD7">
        <w:rPr>
          <w:noProof/>
          <w:sz w:val="28"/>
          <w:lang w:eastAsia="ru-RU"/>
        </w:rPr>
        <w:lastRenderedPageBreak/>
        <w:drawing>
          <wp:inline distT="0" distB="0" distL="0" distR="0" wp14:anchorId="7A3266C2" wp14:editId="7A9D1BF5">
            <wp:extent cx="8540751" cy="4906388"/>
            <wp:effectExtent l="7620" t="0" r="127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41400" cy="490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3 — Модель данных</w:t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sz w:val="28"/>
          <w:lang w:eastAsia="ru-RU"/>
        </w:rPr>
        <w:lastRenderedPageBreak/>
        <w:drawing>
          <wp:inline distT="0" distB="0" distL="0" distR="0" wp14:anchorId="7117F9AB" wp14:editId="3FD2018B">
            <wp:extent cx="6300470" cy="8381870"/>
            <wp:effectExtent l="0" t="0" r="508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3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4 — Диаграмма вариантов использования</w:t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color w:val="000000"/>
          <w:sz w:val="28"/>
          <w:szCs w:val="23"/>
          <w:lang w:eastAsia="ru-RU"/>
        </w:rPr>
        <w:lastRenderedPageBreak/>
        <w:drawing>
          <wp:inline distT="0" distB="0" distL="0" distR="0" wp14:anchorId="351401F2" wp14:editId="5B9B63D3">
            <wp:extent cx="6792760" cy="5804021"/>
            <wp:effectExtent l="0" t="952" r="7302" b="7303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последовательности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96797" cy="580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5 — Диаграмма последовательности</w:t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sz w:val="28"/>
          <w:szCs w:val="22"/>
          <w:lang w:eastAsia="ru-RU"/>
        </w:rPr>
        <w:lastRenderedPageBreak/>
        <w:drawing>
          <wp:inline distT="0" distB="0" distL="0" distR="0">
            <wp:extent cx="4676775" cy="82962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деятельности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2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C7" w:rsidRDefault="00C374C7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6 — Диаграмма деятельности</w:t>
      </w:r>
    </w:p>
    <w:p w:rsidR="0014693F" w:rsidRDefault="00A3389F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sz w:val="28"/>
          <w:szCs w:val="22"/>
          <w:lang w:eastAsia="ru-RU"/>
        </w:rPr>
        <w:lastRenderedPageBreak/>
        <w:drawing>
          <wp:inline distT="0" distB="0" distL="0" distR="0">
            <wp:extent cx="8637880" cy="5158177"/>
            <wp:effectExtent l="6032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классов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37880" cy="51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3F" w:rsidRDefault="0014693F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7 — Диаграмма классов</w:t>
      </w:r>
    </w:p>
    <w:p w:rsidR="0014693F" w:rsidRDefault="0014693F" w:rsidP="00B7535C">
      <w:pPr>
        <w:ind w:left="-284" w:right="283"/>
        <w:jc w:val="center"/>
        <w:rPr>
          <w:sz w:val="28"/>
          <w:szCs w:val="22"/>
        </w:rPr>
      </w:pPr>
    </w:p>
    <w:p w:rsidR="0014693F" w:rsidRDefault="0014693F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sz w:val="28"/>
          <w:szCs w:val="22"/>
          <w:lang w:eastAsia="ru-RU"/>
        </w:rPr>
        <w:drawing>
          <wp:inline distT="0" distB="0" distL="0" distR="0">
            <wp:extent cx="5272134" cy="3603009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бъектов (1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966" cy="361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93F" w:rsidRDefault="0014693F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>Рисунок 8 — Диаграмма объектов</w:t>
      </w:r>
    </w:p>
    <w:p w:rsidR="00D97983" w:rsidRDefault="00D97983" w:rsidP="00B7535C">
      <w:pPr>
        <w:ind w:left="-284" w:right="283"/>
        <w:jc w:val="center"/>
        <w:rPr>
          <w:sz w:val="28"/>
          <w:szCs w:val="22"/>
        </w:rPr>
      </w:pPr>
    </w:p>
    <w:p w:rsidR="00D97983" w:rsidRDefault="00D97983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lang w:eastAsia="ru-RU"/>
        </w:rPr>
        <w:drawing>
          <wp:inline distT="0" distB="0" distL="0" distR="0" wp14:anchorId="16E5DF69" wp14:editId="74CEAD88">
            <wp:extent cx="6300470" cy="4381500"/>
            <wp:effectExtent l="0" t="0" r="508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83" w:rsidRDefault="00D97983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 xml:space="preserve">Рисунок 9 — </w:t>
      </w:r>
      <w:r>
        <w:rPr>
          <w:sz w:val="28"/>
          <w:szCs w:val="22"/>
          <w:lang w:val="en-US"/>
        </w:rPr>
        <w:t xml:space="preserve">UX </w:t>
      </w:r>
      <w:r>
        <w:rPr>
          <w:sz w:val="28"/>
          <w:szCs w:val="22"/>
        </w:rPr>
        <w:t>дизайн сайта</w:t>
      </w:r>
    </w:p>
    <w:p w:rsidR="00D97983" w:rsidRDefault="00D97983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lang w:eastAsia="ru-RU"/>
        </w:rPr>
        <w:lastRenderedPageBreak/>
        <w:drawing>
          <wp:inline distT="0" distB="0" distL="0" distR="0" wp14:anchorId="6695B445" wp14:editId="35C44CAB">
            <wp:extent cx="6300470" cy="4873625"/>
            <wp:effectExtent l="0" t="0" r="508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83" w:rsidRDefault="00D97983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 xml:space="preserve">Рисунок 10 — </w:t>
      </w:r>
      <w:r>
        <w:rPr>
          <w:sz w:val="28"/>
          <w:szCs w:val="22"/>
          <w:lang w:val="en-US"/>
        </w:rPr>
        <w:t xml:space="preserve">UX </w:t>
      </w:r>
      <w:r>
        <w:rPr>
          <w:sz w:val="28"/>
          <w:szCs w:val="22"/>
        </w:rPr>
        <w:t xml:space="preserve">прототип </w:t>
      </w:r>
    </w:p>
    <w:p w:rsidR="00D97983" w:rsidRDefault="00D97983" w:rsidP="00B7535C">
      <w:pPr>
        <w:ind w:left="-284" w:right="283"/>
        <w:jc w:val="center"/>
        <w:rPr>
          <w:sz w:val="28"/>
          <w:szCs w:val="22"/>
        </w:rPr>
      </w:pPr>
      <w:r>
        <w:rPr>
          <w:noProof/>
          <w:lang w:eastAsia="ru-RU"/>
        </w:rPr>
        <w:lastRenderedPageBreak/>
        <w:drawing>
          <wp:inline distT="0" distB="0" distL="0" distR="0" wp14:anchorId="395DB823" wp14:editId="65F1EE85">
            <wp:extent cx="6300470" cy="5001895"/>
            <wp:effectExtent l="0" t="0" r="5080" b="825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83" w:rsidRPr="00D97983" w:rsidRDefault="00D97983" w:rsidP="00B7535C">
      <w:pPr>
        <w:ind w:left="-284" w:right="283"/>
        <w:jc w:val="center"/>
        <w:rPr>
          <w:sz w:val="28"/>
          <w:szCs w:val="22"/>
        </w:rPr>
      </w:pPr>
      <w:r>
        <w:rPr>
          <w:sz w:val="28"/>
          <w:szCs w:val="22"/>
        </w:rPr>
        <w:t xml:space="preserve">Рисунок 11 — </w:t>
      </w:r>
      <w:r>
        <w:rPr>
          <w:sz w:val="28"/>
          <w:szCs w:val="22"/>
          <w:lang w:val="en-US"/>
        </w:rPr>
        <w:t xml:space="preserve">UI </w:t>
      </w:r>
      <w:r>
        <w:rPr>
          <w:sz w:val="28"/>
          <w:szCs w:val="22"/>
        </w:rPr>
        <w:t>прототип</w:t>
      </w:r>
    </w:p>
    <w:sectPr w:rsidR="00D97983" w:rsidRPr="00D97983" w:rsidSect="005C4BC8">
      <w:pgSz w:w="11907" w:h="16839" w:code="9"/>
      <w:pgMar w:top="851" w:right="284" w:bottom="1985" w:left="1701" w:header="284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14A5" w:rsidRDefault="00A214A5">
      <w:r>
        <w:separator/>
      </w:r>
    </w:p>
  </w:endnote>
  <w:endnote w:type="continuationSeparator" w:id="0">
    <w:p w:rsidR="00A214A5" w:rsidRDefault="00A214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F2D" w:rsidRDefault="00A72F2D" w:rsidP="003414C2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A72F2D" w:rsidRDefault="00A72F2D" w:rsidP="00AD1DC6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F2D" w:rsidRDefault="00A72F2D" w:rsidP="00AD1DC6">
    <w:pPr>
      <w:pStyle w:val="a4"/>
      <w:ind w:right="360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F8E7CE2" wp14:editId="2859C750">
              <wp:simplePos x="0" y="0"/>
              <wp:positionH relativeFrom="column">
                <wp:posOffset>358140</wp:posOffset>
              </wp:positionH>
              <wp:positionV relativeFrom="paragraph">
                <wp:posOffset>216535</wp:posOffset>
              </wp:positionV>
              <wp:extent cx="722630" cy="155575"/>
              <wp:effectExtent l="0" t="0" r="1270" b="15875"/>
              <wp:wrapNone/>
              <wp:docPr id="5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2630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8E7CE2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26" type="#_x0000_t202" style="position:absolute;margin-left:28.2pt;margin-top:17.05pt;width:56.9pt;height:1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</w:rPr>
                    </w:pPr>
                    <w:r>
                      <w:rPr>
                        <w:rFonts w:ascii="ISOCPEUR" w:hAnsi="ISOCPEUR"/>
                        <w:i/>
                        <w:spacing w:val="-20"/>
                      </w:rPr>
                      <w:t>№ 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7402068" wp14:editId="1227EF2E">
              <wp:simplePos x="0" y="0"/>
              <wp:positionH relativeFrom="column">
                <wp:posOffset>6350</wp:posOffset>
              </wp:positionH>
              <wp:positionV relativeFrom="paragraph">
                <wp:posOffset>197485</wp:posOffset>
              </wp:positionV>
              <wp:extent cx="360680" cy="159385"/>
              <wp:effectExtent l="0" t="0" r="1270" b="12065"/>
              <wp:wrapNone/>
              <wp:docPr id="61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402068" id="Text Box 70" o:spid="_x0000_s1027" type="#_x0000_t202" style="position:absolute;margin-left:.5pt;margin-top:15.55pt;width:28.4pt;height:12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210F706F" wp14:editId="6859190E">
              <wp:simplePos x="0" y="0"/>
              <wp:positionH relativeFrom="column">
                <wp:posOffset>5917565</wp:posOffset>
              </wp:positionH>
              <wp:positionV relativeFrom="paragraph">
                <wp:posOffset>81915</wp:posOffset>
              </wp:positionV>
              <wp:extent cx="333375" cy="1403985"/>
              <wp:effectExtent l="0" t="0" r="0" b="0"/>
              <wp:wrapNone/>
              <wp:docPr id="30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3375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A72F2D" w:rsidRPr="004179AF" w:rsidRDefault="00A72F2D">
                          <w:pPr>
                            <w:rPr>
                              <w:rFonts w:ascii="ISOCPEUR" w:hAnsi="ISOCPEUR"/>
                              <w:i/>
                              <w:sz w:val="22"/>
                            </w:rPr>
                          </w:pPr>
                          <w:r w:rsidRPr="004179AF">
                            <w:rPr>
                              <w:rFonts w:ascii="ISOCPEUR" w:hAnsi="ISOCPEUR"/>
                              <w:i/>
                              <w:sz w:val="22"/>
                            </w:rPr>
                            <w:fldChar w:fldCharType="begin"/>
                          </w:r>
                          <w:r w:rsidRPr="004179AF">
                            <w:rPr>
                              <w:rFonts w:ascii="ISOCPEUR" w:hAnsi="ISOCPEUR"/>
                              <w:i/>
                              <w:sz w:val="22"/>
                            </w:rPr>
                            <w:instrText>PAGE   \* MERGEFORMAT</w:instrText>
                          </w:r>
                          <w:r w:rsidRPr="004179AF">
                            <w:rPr>
                              <w:rFonts w:ascii="ISOCPEUR" w:hAnsi="ISOCPEUR"/>
                              <w:i/>
                              <w:sz w:val="22"/>
                            </w:rPr>
                            <w:fldChar w:fldCharType="separate"/>
                          </w:r>
                          <w:r w:rsidRPr="000B5C9A">
                            <w:rPr>
                              <w:rFonts w:ascii="ISOCPEUR" w:hAnsi="ISOCPEUR"/>
                              <w:i/>
                              <w:noProof/>
                            </w:rPr>
                            <w:t>9</w:t>
                          </w:r>
                          <w:r w:rsidRPr="004179AF">
                            <w:rPr>
                              <w:rFonts w:ascii="ISOCPEUR" w:hAnsi="ISOCPEUR"/>
                              <w:i/>
                              <w:sz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w14:anchorId="210F706F" id="Надпись 2" o:spid="_x0000_s1028" type="#_x0000_t202" style="position:absolute;margin-left:465.95pt;margin-top:6.45pt;width:26.25pt;height:110.55pt;z-index:2517678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" filled="f" stroked="f">
              <v:textbox style="mso-fit-shape-to-text:t">
                <w:txbxContent>
                  <w:p w:rsidR="00A72F2D" w:rsidRPr="004179AF" w:rsidRDefault="00A72F2D">
                    <w:pPr>
                      <w:rPr>
                        <w:rFonts w:ascii="ISOCPEUR" w:hAnsi="ISOCPEUR"/>
                        <w:i/>
                        <w:sz w:val="22"/>
                      </w:rPr>
                    </w:pPr>
                    <w:r w:rsidRPr="004179AF">
                      <w:rPr>
                        <w:rFonts w:ascii="ISOCPEUR" w:hAnsi="ISOCPEUR"/>
                        <w:i/>
                        <w:sz w:val="22"/>
                      </w:rPr>
                      <w:fldChar w:fldCharType="begin"/>
                    </w:r>
                    <w:r w:rsidRPr="004179AF">
                      <w:rPr>
                        <w:rFonts w:ascii="ISOCPEUR" w:hAnsi="ISOCPEUR"/>
                        <w:i/>
                        <w:sz w:val="22"/>
                      </w:rPr>
                      <w:instrText>PAGE   \* MERGEFORMAT</w:instrText>
                    </w:r>
                    <w:r w:rsidRPr="004179AF">
                      <w:rPr>
                        <w:rFonts w:ascii="ISOCPEUR" w:hAnsi="ISOCPEUR"/>
                        <w:i/>
                        <w:sz w:val="22"/>
                      </w:rPr>
                      <w:fldChar w:fldCharType="separate"/>
                    </w:r>
                    <w:r w:rsidRPr="000B5C9A">
                      <w:rPr>
                        <w:rFonts w:ascii="ISOCPEUR" w:hAnsi="ISOCPEUR"/>
                        <w:i/>
                        <w:noProof/>
                      </w:rPr>
                      <w:t>9</w:t>
                    </w:r>
                    <w:r w:rsidRPr="004179AF">
                      <w:rPr>
                        <w:rFonts w:ascii="ISOCPEUR" w:hAnsi="ISOCPEUR"/>
                        <w:i/>
                        <w:sz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3D2319E9" wp14:editId="06A5C1BC">
              <wp:simplePos x="0" y="0"/>
              <wp:positionH relativeFrom="column">
                <wp:posOffset>5941060</wp:posOffset>
              </wp:positionH>
              <wp:positionV relativeFrom="paragraph">
                <wp:posOffset>-146685</wp:posOffset>
              </wp:positionV>
              <wp:extent cx="311150" cy="252095"/>
              <wp:effectExtent l="0" t="0" r="12700" b="14605"/>
              <wp:wrapNone/>
              <wp:docPr id="63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115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A4E6B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2319E9" id="Text Box 74" o:spid="_x0000_s1029" type="#_x0000_t202" style="position:absolute;margin-left:467.8pt;margin-top:-11.55pt;width:24.5pt;height:19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NaOsQIAALE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" filled="f" stroked="f">
              <v:textbox inset="0,0,0,0">
                <w:txbxContent>
                  <w:p w:rsidR="00A72F2D" w:rsidRPr="00061571" w:rsidRDefault="00A72F2D" w:rsidP="009A4E6B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00604B8" wp14:editId="21EFBBE5">
              <wp:simplePos x="0" y="0"/>
              <wp:positionH relativeFrom="column">
                <wp:posOffset>1628775</wp:posOffset>
              </wp:positionH>
              <wp:positionV relativeFrom="paragraph">
                <wp:posOffset>209550</wp:posOffset>
              </wp:positionV>
              <wp:extent cx="351790" cy="170180"/>
              <wp:effectExtent l="0" t="0" r="10160" b="1270"/>
              <wp:wrapNone/>
              <wp:docPr id="60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79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0604B8" id="Text Box 73" o:spid="_x0000_s1030" type="#_x0000_t202" style="position:absolute;margin-left:128.25pt;margin-top:16.5pt;width:27.7pt;height:1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5080AC0" wp14:editId="209110F6">
              <wp:simplePos x="0" y="0"/>
              <wp:positionH relativeFrom="column">
                <wp:posOffset>1082040</wp:posOffset>
              </wp:positionH>
              <wp:positionV relativeFrom="paragraph">
                <wp:posOffset>213360</wp:posOffset>
              </wp:positionV>
              <wp:extent cx="538480" cy="166370"/>
              <wp:effectExtent l="0" t="0" r="13970" b="5080"/>
              <wp:wrapNone/>
              <wp:docPr id="59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48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60B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080AC0" id="Text Box 72" o:spid="_x0000_s1031" type="#_x0000_t202" style="position:absolute;margin-left:85.2pt;margin-top:16.8pt;width:42.4pt;height:13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aMosgIAALE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" filled="f" stroked="f">
              <v:textbox inset="0,0,0,0">
                <w:txbxContent>
                  <w:p w:rsidR="00A72F2D" w:rsidRPr="00061571" w:rsidRDefault="00A72F2D" w:rsidP="009E60B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8448375" wp14:editId="77741464">
              <wp:simplePos x="0" y="0"/>
              <wp:positionH relativeFrom="column">
                <wp:posOffset>-360045</wp:posOffset>
              </wp:positionH>
              <wp:positionV relativeFrom="paragraph">
                <wp:posOffset>213360</wp:posOffset>
              </wp:positionV>
              <wp:extent cx="360045" cy="155575"/>
              <wp:effectExtent l="0" t="0" r="1905" b="15875"/>
              <wp:wrapNone/>
              <wp:docPr id="57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061571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448375" id="Text Box 69" o:spid="_x0000_s1032" type="#_x0000_t202" style="position:absolute;margin-left:-28.35pt;margin-top:16.8pt;width:28.35pt;height:1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Изм</w:t>
                    </w:r>
                    <w:r w:rsidRPr="00061571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41856" behindDoc="0" locked="0" layoutInCell="1" allowOverlap="1" wp14:anchorId="3B3F27F4" wp14:editId="00EC9D93">
              <wp:simplePos x="0" y="0"/>
              <wp:positionH relativeFrom="page">
                <wp:posOffset>7021195</wp:posOffset>
              </wp:positionH>
              <wp:positionV relativeFrom="page">
                <wp:posOffset>10182224</wp:posOffset>
              </wp:positionV>
              <wp:extent cx="311150" cy="0"/>
              <wp:effectExtent l="0" t="0" r="12700" b="19050"/>
              <wp:wrapNone/>
              <wp:docPr id="64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111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45462D" id="Line 61" o:spid="_x0000_s1026" style="position:absolute;z-index:25164185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52.85pt,801.75pt" to="577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28544" behindDoc="0" locked="0" layoutInCell="1" allowOverlap="1" wp14:anchorId="1065D364" wp14:editId="2D6B65A4">
              <wp:simplePos x="0" y="0"/>
              <wp:positionH relativeFrom="page">
                <wp:posOffset>720090</wp:posOffset>
              </wp:positionH>
              <wp:positionV relativeFrom="page">
                <wp:posOffset>9930129</wp:posOffset>
              </wp:positionV>
              <wp:extent cx="6612255" cy="0"/>
              <wp:effectExtent l="0" t="0" r="17145" b="19050"/>
              <wp:wrapNone/>
              <wp:docPr id="55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225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794937" id="Line 56" o:spid="_x0000_s1026" style="position:absolute;z-index:25162854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9pt" to="577.3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33664" behindDoc="0" locked="0" layoutInCell="1" allowOverlap="1" wp14:anchorId="0C272068" wp14:editId="5412ED1D">
              <wp:simplePos x="0" y="0"/>
              <wp:positionH relativeFrom="page">
                <wp:posOffset>3060065</wp:posOffset>
              </wp:positionH>
              <wp:positionV relativeFrom="page">
                <wp:posOffset>9930130</wp:posOffset>
              </wp:positionV>
              <wp:extent cx="635" cy="521335"/>
              <wp:effectExtent l="12065" t="14605" r="15875" b="16510"/>
              <wp:wrapNone/>
              <wp:docPr id="47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35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A6D01E" id="Line 58" o:spid="_x0000_s1026" style="position:absolute;flip:x;z-index: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95pt,781.9pt" to="241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53120" behindDoc="0" locked="0" layoutInCell="1" allowOverlap="1" wp14:anchorId="751F63FC" wp14:editId="504BB91A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51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E0936A" id="Line 65" o:spid="_x0000_s1026" style="position:absolute;z-index:25165312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50048" behindDoc="0" locked="0" layoutInCell="1" allowOverlap="1" wp14:anchorId="0408EC59" wp14:editId="655FB3E6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50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F9B007" id="Line 64" o:spid="_x0000_s1026" style="position:absolute;z-index:25165004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44928" behindDoc="0" locked="0" layoutInCell="1" allowOverlap="1" wp14:anchorId="238566C8" wp14:editId="4FC4D388">
              <wp:simplePos x="0" y="0"/>
              <wp:positionH relativeFrom="page">
                <wp:posOffset>1080134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52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B6A277" id="Line 62" o:spid="_x0000_s1026" style="position:absolute;z-index:25164492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39808" behindDoc="0" locked="0" layoutInCell="1" allowOverlap="1" wp14:anchorId="4CF3F02E" wp14:editId="45520481">
              <wp:simplePos x="0" y="0"/>
              <wp:positionH relativeFrom="page">
                <wp:posOffset>7021194</wp:posOffset>
              </wp:positionH>
              <wp:positionV relativeFrom="page">
                <wp:posOffset>9930130</wp:posOffset>
              </wp:positionV>
              <wp:extent cx="0" cy="532130"/>
              <wp:effectExtent l="0" t="0" r="19050" b="20320"/>
              <wp:wrapNone/>
              <wp:docPr id="49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213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A3B451" id="Line 60" o:spid="_x0000_s1026" style="position:absolute;z-index:25163980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52.85pt,781.9pt" to="552.85pt,8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7683A300" wp14:editId="3311248C">
              <wp:simplePos x="0" y="0"/>
              <wp:positionH relativeFrom="column">
                <wp:posOffset>1977390</wp:posOffset>
              </wp:positionH>
              <wp:positionV relativeFrom="paragraph">
                <wp:posOffset>15875</wp:posOffset>
              </wp:positionV>
              <wp:extent cx="3967480" cy="346075"/>
              <wp:effectExtent l="0" t="0" r="13970" b="15875"/>
              <wp:wrapNone/>
              <wp:docPr id="62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655686" w:rsidRDefault="00A72F2D" w:rsidP="00655686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ДП 2-40 01 01.33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_._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_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 xml:space="preserve">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83A300" id="Text Box 66" o:spid="_x0000_s1033" type="#_x0000_t202" style="position:absolute;margin-left:155.7pt;margin-top:1.25pt;width:312.4pt;height:27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kvi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" filled="f" stroked="f">
              <v:textbox inset="0,0,0,0">
                <w:txbxContent>
                  <w:p w:rsidR="00A72F2D" w:rsidRPr="00655686" w:rsidRDefault="00A72F2D" w:rsidP="00655686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ДП 2-40 01 01.33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_._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_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648000" behindDoc="0" locked="0" layoutInCell="1" allowOverlap="1" wp14:anchorId="33B3D7C4" wp14:editId="156949EE">
              <wp:simplePos x="0" y="0"/>
              <wp:positionH relativeFrom="page">
                <wp:posOffset>1440814</wp:posOffset>
              </wp:positionH>
              <wp:positionV relativeFrom="page">
                <wp:posOffset>9916795</wp:posOffset>
              </wp:positionV>
              <wp:extent cx="0" cy="539750"/>
              <wp:effectExtent l="0" t="0" r="19050" b="12700"/>
              <wp:wrapNone/>
              <wp:docPr id="53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A6AFBB" id="Line 63" o:spid="_x0000_s1026" style="position:absolute;z-index:25164800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5pt,780.85pt" to="113.45pt,8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35712" behindDoc="0" locked="0" layoutInCell="1" allowOverlap="1" wp14:anchorId="0345ED22" wp14:editId="2CA6D146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22225" b="19050"/>
              <wp:wrapNone/>
              <wp:docPr id="48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406520" id="Line 59" o:spid="_x0000_s1026" style="position:absolute;z-index:2516357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630592" behindDoc="0" locked="0" layoutInCell="1" allowOverlap="1" wp14:anchorId="16B72C72" wp14:editId="0C30DCDF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46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EEBD23" id="Line 57" o:spid="_x0000_s1026" style="position:absolute;z-index:25163059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">
              <w10:wrap anchorx="page" anchory="page"/>
            </v:line>
          </w:pict>
        </mc:Fallback>
      </mc:AlternateContent>
    </w:r>
    <w:r>
      <w:tab/>
    </w:r>
    <w:r>
      <w:tab/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F2D" w:rsidRDefault="00A72F2D" w:rsidP="00E071BF">
    <w:pPr>
      <w:pStyle w:val="a4"/>
      <w:ind w:right="360"/>
      <w:rPr>
        <w:rFonts w:ascii="GOST type B" w:hAnsi="GOST type B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769B87CA" wp14:editId="47B54D37">
              <wp:simplePos x="0" y="0"/>
              <wp:positionH relativeFrom="column">
                <wp:posOffset>351155</wp:posOffset>
              </wp:positionH>
              <wp:positionV relativeFrom="paragraph">
                <wp:posOffset>-701675</wp:posOffset>
              </wp:positionV>
              <wp:extent cx="729615" cy="171450"/>
              <wp:effectExtent l="0" t="0" r="13335" b="0"/>
              <wp:wrapNone/>
              <wp:docPr id="30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9615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9B87CA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34" type="#_x0000_t202" style="position:absolute;margin-left:27.65pt;margin-top:-55.25pt;width:57.45pt;height:13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wRdtAIAALE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" filled="f" stroked="f">
              <v:textbox inset="0,0,0,0">
                <w:txbxContent>
                  <w:p w:rsidR="00A72F2D" w:rsidRPr="00014F4A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11600223" wp14:editId="2B3EB34F">
              <wp:simplePos x="0" y="0"/>
              <wp:positionH relativeFrom="column">
                <wp:posOffset>-8890</wp:posOffset>
              </wp:positionH>
              <wp:positionV relativeFrom="paragraph">
                <wp:posOffset>-718820</wp:posOffset>
              </wp:positionV>
              <wp:extent cx="364490" cy="167640"/>
              <wp:effectExtent l="0" t="0" r="16510" b="3810"/>
              <wp:wrapNone/>
              <wp:docPr id="39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449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600223" id="_x0000_s1035" type="#_x0000_t202" style="position:absolute;margin-left:-.7pt;margin-top:-56.6pt;width:28.7pt;height:13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" filled="f" stroked="f">
              <v:textbox inset="0,0,0,0">
                <w:txbxContent>
                  <w:p w:rsidR="00A72F2D" w:rsidRPr="00014F4A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1F71B930" wp14:editId="68DA37F5">
              <wp:simplePos x="0" y="0"/>
              <wp:positionH relativeFrom="column">
                <wp:posOffset>371475</wp:posOffset>
              </wp:positionH>
              <wp:positionV relativeFrom="paragraph">
                <wp:posOffset>-1905</wp:posOffset>
              </wp:positionV>
              <wp:extent cx="717550" cy="180975"/>
              <wp:effectExtent l="0" t="0" r="6350" b="9525"/>
              <wp:wrapNone/>
              <wp:docPr id="54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71B930" id="Text Box 52" o:spid="_x0000_s1036" type="#_x0000_t202" style="position:absolute;margin-left:29.25pt;margin-top:-.15pt;width:56.5pt;height:14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" filled="f" stroked="f">
              <v:textbox inset="0,0,0,0">
                <w:txbxContent>
                  <w:p w:rsidR="00A72F2D" w:rsidRPr="00014F4A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16A1A3D3" wp14:editId="521685C1">
              <wp:simplePos x="0" y="0"/>
              <wp:positionH relativeFrom="column">
                <wp:posOffset>-353695</wp:posOffset>
              </wp:positionH>
              <wp:positionV relativeFrom="paragraph">
                <wp:posOffset>-6985</wp:posOffset>
              </wp:positionV>
              <wp:extent cx="721360" cy="180340"/>
              <wp:effectExtent l="0" t="0" r="2540" b="10160"/>
              <wp:wrapNone/>
              <wp:docPr id="31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Н. контр.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A1A3D3" id="Text Box 51" o:spid="_x0000_s1037" type="#_x0000_t202" style="position:absolute;margin-left:-27.85pt;margin-top:-.55pt;width:56.8pt;height:14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" filled="f" stroked="f">
              <v:textbox inset="0,0,0,0">
                <w:txbxContent>
                  <w:p w:rsidR="00A72F2D" w:rsidRPr="00061571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Н. контр.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45162E7B" wp14:editId="7F01F7B3">
              <wp:simplePos x="0" y="0"/>
              <wp:positionH relativeFrom="column">
                <wp:posOffset>-359410</wp:posOffset>
              </wp:positionH>
              <wp:positionV relativeFrom="paragraph">
                <wp:posOffset>-699770</wp:posOffset>
              </wp:positionV>
              <wp:extent cx="360680" cy="167640"/>
              <wp:effectExtent l="0" t="0" r="1270" b="3810"/>
              <wp:wrapNone/>
              <wp:docPr id="4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14F4A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014F4A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162E7B" id="_x0000_s1038" type="#_x0000_t202" style="position:absolute;margin-left:-28.3pt;margin-top:-55.1pt;width:28.4pt;height:13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" filled="f" stroked="f">
              <v:textbox inset="0,0,0,0">
                <w:txbxContent>
                  <w:p w:rsidR="00A72F2D" w:rsidRPr="00014F4A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14F4A">
                      <w:rPr>
                        <w:rFonts w:ascii="ISOCPEUR" w:hAnsi="ISOCPEUR"/>
                        <w:i/>
                      </w:rPr>
                      <w:t>Изм</w:t>
                    </w:r>
                    <w:r w:rsidRPr="00014F4A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09889820" wp14:editId="5840AE1C">
              <wp:simplePos x="0" y="0"/>
              <wp:positionH relativeFrom="column">
                <wp:posOffset>1623060</wp:posOffset>
              </wp:positionH>
              <wp:positionV relativeFrom="paragraph">
                <wp:posOffset>-699770</wp:posOffset>
              </wp:positionV>
              <wp:extent cx="354330" cy="167640"/>
              <wp:effectExtent l="0" t="0" r="7620" b="3810"/>
              <wp:wrapNone/>
              <wp:docPr id="29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33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889820" id="_x0000_s1039" type="#_x0000_t202" style="position:absolute;margin-left:127.8pt;margin-top:-55.1pt;width:27.9pt;height:13.2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" filled="f" stroked="f">
              <v:textbox inset="0,0,0,0">
                <w:txbxContent>
                  <w:p w:rsidR="00A72F2D" w:rsidRPr="00014F4A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51776" behindDoc="0" locked="0" layoutInCell="1" allowOverlap="1" wp14:anchorId="446441A3" wp14:editId="5536DF68">
              <wp:simplePos x="0" y="0"/>
              <wp:positionH relativeFrom="page">
                <wp:posOffset>720090</wp:posOffset>
              </wp:positionH>
              <wp:positionV relativeFrom="page">
                <wp:posOffset>9569449</wp:posOffset>
              </wp:positionV>
              <wp:extent cx="6583045" cy="0"/>
              <wp:effectExtent l="0" t="0" r="27305" b="19050"/>
              <wp:wrapNone/>
              <wp:docPr id="28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9F2BC8" id="Line 22" o:spid="_x0000_s1026" style="position:absolute;z-index:25185177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53.5pt" to="57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15MFAIAACs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68160" behindDoc="0" locked="0" layoutInCell="1" allowOverlap="1" wp14:anchorId="352586C7" wp14:editId="7BB04CA4">
              <wp:simplePos x="0" y="0"/>
              <wp:positionH relativeFrom="page">
                <wp:posOffset>5579745</wp:posOffset>
              </wp:positionH>
              <wp:positionV relativeFrom="page">
                <wp:posOffset>9929494</wp:posOffset>
              </wp:positionV>
              <wp:extent cx="1723390" cy="1270"/>
              <wp:effectExtent l="0" t="0" r="10160" b="36830"/>
              <wp:wrapNone/>
              <wp:docPr id="27" name="Line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3390" cy="12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166AA3" id="Line 77" o:spid="_x0000_s1026" style="position:absolute;z-index:25186816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35pt,781.85pt" to="575.05pt,7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55872" behindDoc="0" locked="0" layoutInCell="1" allowOverlap="1" wp14:anchorId="3579334E" wp14:editId="05B1F767">
              <wp:simplePos x="0" y="0"/>
              <wp:positionH relativeFrom="page">
                <wp:posOffset>5578475</wp:posOffset>
              </wp:positionH>
              <wp:positionV relativeFrom="page">
                <wp:posOffset>9749789</wp:posOffset>
              </wp:positionV>
              <wp:extent cx="1724660" cy="635"/>
              <wp:effectExtent l="0" t="0" r="27940" b="37465"/>
              <wp:wrapNone/>
              <wp:docPr id="26" name="Lin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4660" cy="6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901819" id="Line 28" o:spid="_x0000_s1026" style="position:absolute;z-index:25185587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439.25pt,767.7pt" to="575.05pt,7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40512" behindDoc="0" locked="0" layoutInCell="1" allowOverlap="1" wp14:anchorId="176CE983" wp14:editId="4846F7D1">
              <wp:simplePos x="0" y="0"/>
              <wp:positionH relativeFrom="page">
                <wp:posOffset>720090</wp:posOffset>
              </wp:positionH>
              <wp:positionV relativeFrom="page">
                <wp:posOffset>9029699</wp:posOffset>
              </wp:positionV>
              <wp:extent cx="6583045" cy="0"/>
              <wp:effectExtent l="0" t="0" r="27305" b="19050"/>
              <wp:wrapNone/>
              <wp:docPr id="22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8304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C35A68" id="Line 2" o:spid="_x0000_s1026" style="position:absolute;z-index:25184051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11pt" to="575.05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2XoEwIAACo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57920" behindDoc="0" locked="0" layoutInCell="1" allowOverlap="1" wp14:anchorId="659DF3BA" wp14:editId="779C0880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714500" cy="360680"/>
              <wp:effectExtent l="0" t="0" r="0" b="1270"/>
              <wp:wrapNone/>
              <wp:docPr id="41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45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pStyle w:val="2"/>
                            <w:rPr>
                              <w:rFonts w:ascii="ISOCPEUR" w:hAnsi="ISOCPEUR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 w:cs="Arial"/>
                              <w:sz w:val="28"/>
                              <w:szCs w:val="28"/>
                            </w:rPr>
                            <w:t>УО ГГПК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9DF3BA" id="Text Box 37" o:spid="_x0000_s1040" type="#_x0000_t202" style="position:absolute;margin-left:355pt;margin-top:.65pt;width:135pt;height:28.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" filled="f" stroked="f">
              <v:textbox inset="0,0,0,0">
                <w:txbxContent>
                  <w:p w:rsidR="00A72F2D" w:rsidRPr="00061571" w:rsidRDefault="00A72F2D" w:rsidP="00E071BF">
                    <w:pPr>
                      <w:pStyle w:val="2"/>
                      <w:rPr>
                        <w:rFonts w:ascii="ISOCPEUR" w:hAnsi="ISOCPEUR" w:cs="Arial"/>
                        <w:sz w:val="28"/>
                        <w:szCs w:val="28"/>
                      </w:rPr>
                    </w:pPr>
                    <w:r>
                      <w:rPr>
                        <w:rFonts w:ascii="ISOCPEUR" w:hAnsi="ISOCPEUR" w:cs="Arial"/>
                        <w:sz w:val="28"/>
                        <w:szCs w:val="28"/>
                      </w:rPr>
                      <w:t>УО ГГПК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37FEFFDA" wp14:editId="4CAA10A8">
              <wp:simplePos x="0" y="0"/>
              <wp:positionH relativeFrom="column">
                <wp:posOffset>5590540</wp:posOffset>
              </wp:positionH>
              <wp:positionV relativeFrom="paragraph">
                <wp:posOffset>-345440</wp:posOffset>
              </wp:positionV>
              <wp:extent cx="632460" cy="173355"/>
              <wp:effectExtent l="0" t="0" r="15240" b="17145"/>
              <wp:wrapNone/>
              <wp:docPr id="40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764801" w:rsidRDefault="00A72F2D" w:rsidP="00E071BF">
                          <w:pPr>
                            <w:pStyle w:val="3"/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t>45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FEFFDA" id="Text Box 92" o:spid="_x0000_s1041" type="#_x0000_t202" style="position:absolute;margin-left:440.2pt;margin-top:-27.2pt;width:49.8pt;height:13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6jTsQIAALI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" filled="f" stroked="f">
              <v:textbox inset="0,0,0,0">
                <w:txbxContent>
                  <w:p w:rsidR="00A72F2D" w:rsidRPr="00764801" w:rsidRDefault="00A72F2D" w:rsidP="00E071BF">
                    <w:pPr>
                      <w:pStyle w:val="3"/>
                      <w:rPr>
                        <w:rFonts w:ascii="ISOCPEUR" w:hAnsi="ISOCPEUR"/>
                        <w:sz w:val="24"/>
                        <w:szCs w:val="24"/>
                      </w:rPr>
                    </w:pPr>
                    <w:r>
                      <w:rPr>
                        <w:rFonts w:ascii="ISOCPEUR" w:hAnsi="ISOCPEUR"/>
                        <w:sz w:val="24"/>
                        <w:szCs w:val="24"/>
                      </w:rPr>
                      <w:t>45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9184" behindDoc="0" locked="0" layoutInCell="1" allowOverlap="1" wp14:anchorId="334DDB4B" wp14:editId="4CE2930E">
              <wp:simplePos x="0" y="0"/>
              <wp:positionH relativeFrom="column">
                <wp:posOffset>5049520</wp:posOffset>
              </wp:positionH>
              <wp:positionV relativeFrom="paragraph">
                <wp:posOffset>-348615</wp:posOffset>
              </wp:positionV>
              <wp:extent cx="528955" cy="176530"/>
              <wp:effectExtent l="0" t="0" r="4445" b="13970"/>
              <wp:wrapNone/>
              <wp:docPr id="38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8955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pStyle w:val="3"/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</w:pPr>
                          <w:r w:rsidRPr="00E071BF"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E071BF"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E071BF"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F34A9A">
                            <w:rPr>
                              <w:rFonts w:ascii="ISOCPEUR" w:hAnsi="ISOCPEUR"/>
                              <w:noProof/>
                              <w:sz w:val="24"/>
                              <w:szCs w:val="24"/>
                            </w:rPr>
                            <w:t>3</w:t>
                          </w:r>
                          <w:r w:rsidRPr="00E071BF">
                            <w:rPr>
                              <w:rFonts w:ascii="ISOCPEUR" w:hAnsi="ISOCPEUR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4DDB4B" id="Text Box 78" o:spid="_x0000_s1042" type="#_x0000_t202" style="position:absolute;margin-left:397.6pt;margin-top:-27.45pt;width:41.65pt;height:13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" filled="f" stroked="f">
              <v:textbox inset="0,0,0,0">
                <w:txbxContent>
                  <w:p w:rsidR="00A72F2D" w:rsidRPr="00061571" w:rsidRDefault="00A72F2D" w:rsidP="00E071BF">
                    <w:pPr>
                      <w:pStyle w:val="3"/>
                      <w:rPr>
                        <w:rFonts w:ascii="ISOCPEUR" w:hAnsi="ISOCPEUR"/>
                        <w:sz w:val="24"/>
                        <w:szCs w:val="24"/>
                      </w:rPr>
                    </w:pPr>
                    <w:r w:rsidRPr="00E071BF">
                      <w:rPr>
                        <w:rFonts w:ascii="ISOCPEUR" w:hAnsi="ISOCPEUR"/>
                        <w:sz w:val="24"/>
                        <w:szCs w:val="24"/>
                      </w:rPr>
                      <w:fldChar w:fldCharType="begin"/>
                    </w:r>
                    <w:r w:rsidRPr="00E071BF">
                      <w:rPr>
                        <w:rFonts w:ascii="ISOCPEUR" w:hAnsi="ISOCPEUR"/>
                        <w:sz w:val="24"/>
                        <w:szCs w:val="24"/>
                      </w:rPr>
                      <w:instrText>PAGE   \* MERGEFORMAT</w:instrText>
                    </w:r>
                    <w:r w:rsidRPr="00E071BF">
                      <w:rPr>
                        <w:rFonts w:ascii="ISOCPEUR" w:hAnsi="ISOCPEUR"/>
                        <w:sz w:val="24"/>
                        <w:szCs w:val="24"/>
                      </w:rPr>
                      <w:fldChar w:fldCharType="separate"/>
                    </w:r>
                    <w:r w:rsidR="00F34A9A">
                      <w:rPr>
                        <w:rFonts w:ascii="ISOCPEUR" w:hAnsi="ISOCPEUR"/>
                        <w:noProof/>
                        <w:sz w:val="24"/>
                        <w:szCs w:val="24"/>
                      </w:rPr>
                      <w:t>3</w:t>
                    </w:r>
                    <w:r w:rsidRPr="00E071BF">
                      <w:rPr>
                        <w:rFonts w:ascii="ISOCPEUR" w:hAnsi="ISOCPEUR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0992" behindDoc="0" locked="0" layoutInCell="1" allowOverlap="1" wp14:anchorId="2B304C84" wp14:editId="76F421EA">
              <wp:simplePos x="0" y="0"/>
              <wp:positionH relativeFrom="column">
                <wp:posOffset>5615940</wp:posOffset>
              </wp:positionH>
              <wp:positionV relativeFrom="paragraph">
                <wp:posOffset>-509905</wp:posOffset>
              </wp:positionV>
              <wp:extent cx="607060" cy="157480"/>
              <wp:effectExtent l="0" t="0" r="2540" b="13970"/>
              <wp:wrapNone/>
              <wp:docPr id="36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0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304C84" id="Text Box 41" o:spid="_x0000_s1043" type="#_x0000_t202" style="position:absolute;margin-left:442.2pt;margin-top:-40.15pt;width:47.8pt;height:12.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" filled="f" stroked="f">
              <v:textbox inset="0,0,0,0">
                <w:txbxContent>
                  <w:p w:rsidR="00A72F2D" w:rsidRPr="00061571" w:rsidRDefault="00A72F2D" w:rsidP="00E071BF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0EC61688" wp14:editId="605B1115">
              <wp:simplePos x="0" y="0"/>
              <wp:positionH relativeFrom="column">
                <wp:posOffset>5065395</wp:posOffset>
              </wp:positionH>
              <wp:positionV relativeFrom="paragraph">
                <wp:posOffset>-517525</wp:posOffset>
              </wp:positionV>
              <wp:extent cx="513080" cy="165100"/>
              <wp:effectExtent l="0" t="0" r="1270" b="6350"/>
              <wp:wrapNone/>
              <wp:docPr id="35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308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C61688" id="Text Box 40" o:spid="_x0000_s1044" type="#_x0000_t202" style="position:absolute;margin-left:398.85pt;margin-top:-40.75pt;width:40.4pt;height:13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" filled="f" stroked="f">
              <v:textbox inset="0,0,0,0">
                <w:txbxContent>
                  <w:p w:rsidR="00A72F2D" w:rsidRPr="00061571" w:rsidRDefault="00A72F2D" w:rsidP="00E071BF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58944" behindDoc="0" locked="0" layoutInCell="1" allowOverlap="1" wp14:anchorId="20AB3CE1" wp14:editId="644B4CF1">
              <wp:simplePos x="0" y="0"/>
              <wp:positionH relativeFrom="column">
                <wp:posOffset>4505960</wp:posOffset>
              </wp:positionH>
              <wp:positionV relativeFrom="paragraph">
                <wp:posOffset>-514985</wp:posOffset>
              </wp:positionV>
              <wp:extent cx="534035" cy="162560"/>
              <wp:effectExtent l="0" t="0" r="18415" b="8890"/>
              <wp:wrapNone/>
              <wp:docPr id="37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4035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AB3CE1" id="Text Box 38" o:spid="_x0000_s1045" type="#_x0000_t202" style="position:absolute;margin-left:354.8pt;margin-top:-40.55pt;width:42.05pt;height:12.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" filled="f" stroked="f">
              <v:textbox inset="0,0,0,0">
                <w:txbxContent>
                  <w:p w:rsidR="00A72F2D" w:rsidRPr="00061571" w:rsidRDefault="00A72F2D" w:rsidP="00E071BF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37D3A526" wp14:editId="4D737659">
              <wp:simplePos x="0" y="0"/>
              <wp:positionH relativeFrom="column">
                <wp:posOffset>1982470</wp:posOffset>
              </wp:positionH>
              <wp:positionV relativeFrom="paragraph">
                <wp:posOffset>-509905</wp:posOffset>
              </wp:positionV>
              <wp:extent cx="2515870" cy="878840"/>
              <wp:effectExtent l="0" t="0" r="0" b="0"/>
              <wp:wrapNone/>
              <wp:docPr id="24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15870" cy="8788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 xml:space="preserve">Техническое задание на разработку сайта доставки китайской еды «Вэньсинь»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D3A526" id="Text Box 95" o:spid="_x0000_s1046" type="#_x0000_t202" style="position:absolute;margin-left:156.1pt;margin-top:-40.15pt;width:198.1pt;height:69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jSiugIAAMM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" filled="f" stroked="f">
              <v:textbox>
                <w:txbxContent>
                  <w:p w:rsidR="00A72F2D" w:rsidRPr="00061571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 xml:space="preserve">Техническое задание на разработку сайта доставки китайской еды «Вэньсинь» 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6190227A" wp14:editId="71877C9B">
              <wp:simplePos x="0" y="0"/>
              <wp:positionH relativeFrom="column">
                <wp:posOffset>361950</wp:posOffset>
              </wp:positionH>
              <wp:positionV relativeFrom="paragraph">
                <wp:posOffset>-520065</wp:posOffset>
              </wp:positionV>
              <wp:extent cx="720090" cy="180975"/>
              <wp:effectExtent l="0" t="0" r="3810" b="9525"/>
              <wp:wrapNone/>
              <wp:docPr id="42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00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E071BF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Пачковская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90227A" id="_x0000_s1047" type="#_x0000_t202" style="position:absolute;margin-left:28.5pt;margin-top:-40.95pt;width:56.7pt;height:14.2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" filled="f" stroked="f">
              <v:textbox inset="0,0,0,0">
                <w:txbxContent>
                  <w:p w:rsidR="00A72F2D" w:rsidRPr="00E071BF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Пачковская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75C441CA" wp14:editId="051CC96A">
              <wp:simplePos x="0" y="0"/>
              <wp:positionH relativeFrom="column">
                <wp:posOffset>361950</wp:posOffset>
              </wp:positionH>
              <wp:positionV relativeFrom="paragraph">
                <wp:posOffset>-339090</wp:posOffset>
              </wp:positionV>
              <wp:extent cx="721360" cy="180340"/>
              <wp:effectExtent l="0" t="0" r="2540" b="10160"/>
              <wp:wrapNone/>
              <wp:docPr id="3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Заяц</w:t>
                          </w:r>
                        </w:p>
                        <w:p w:rsidR="00A72F2D" w:rsidRPr="00B35798" w:rsidRDefault="00A72F2D" w:rsidP="00E071BF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C441CA" id="Text Box 53" o:spid="_x0000_s1048" type="#_x0000_t202" style="position:absolute;margin-left:28.5pt;margin-top:-26.7pt;width:56.8pt;height:14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bNrtAIAALI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" filled="f" stroked="f">
              <v:textbox inset="0,0,0,0">
                <w:txbxContent>
                  <w:p w:rsidR="00A72F2D" w:rsidRPr="00061571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Заяц</w:t>
                    </w:r>
                  </w:p>
                  <w:p w:rsidR="00A72F2D" w:rsidRPr="00B35798" w:rsidRDefault="00A72F2D" w:rsidP="00E071BF"/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3C6791B1" wp14:editId="6C4D1741">
              <wp:simplePos x="0" y="0"/>
              <wp:positionH relativeFrom="column">
                <wp:posOffset>-359410</wp:posOffset>
              </wp:positionH>
              <wp:positionV relativeFrom="paragraph">
                <wp:posOffset>-345440</wp:posOffset>
              </wp:positionV>
              <wp:extent cx="721360" cy="186690"/>
              <wp:effectExtent l="0" t="0" r="2540" b="3810"/>
              <wp:wrapNone/>
              <wp:docPr id="65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6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6791B1" id="Text Box 50" o:spid="_x0000_s1049" type="#_x0000_t202" style="position:absolute;margin-left:-28.3pt;margin-top:-27.2pt;width:56.8pt;height:14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6K9tQIAALI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" filled="f" stroked="f">
              <v:textbox inset="0,0,0,0">
                <w:txbxContent>
                  <w:p w:rsidR="00A72F2D" w:rsidRPr="00061571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6481FE4A" wp14:editId="6A054974">
              <wp:simplePos x="0" y="0"/>
              <wp:positionH relativeFrom="column">
                <wp:posOffset>-359410</wp:posOffset>
              </wp:positionH>
              <wp:positionV relativeFrom="paragraph">
                <wp:posOffset>-532130</wp:posOffset>
              </wp:positionV>
              <wp:extent cx="721360" cy="186690"/>
              <wp:effectExtent l="0" t="0" r="2540" b="3810"/>
              <wp:wrapNone/>
              <wp:docPr id="33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6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876A77" w:rsidRDefault="00A72F2D" w:rsidP="00E071BF">
                          <w:pPr>
                            <w:rPr>
                              <w:rFonts w:ascii="ISOCPEUR" w:hAnsi="ISOCPEUR"/>
                              <w:i/>
                              <w:sz w:val="18"/>
                            </w:rPr>
                          </w:pPr>
                          <w:r w:rsidRPr="00876A77">
                            <w:rPr>
                              <w:rFonts w:ascii="ISOCPEUR" w:hAnsi="ISOCPEUR"/>
                              <w:i/>
                              <w:sz w:val="18"/>
                            </w:rPr>
                            <w:t>Разработал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81FE4A" id="_x0000_s1050" type="#_x0000_t202" style="position:absolute;margin-left:-28.3pt;margin-top:-41.9pt;width:56.8pt;height:14.7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" filled="f" stroked="f">
              <v:textbox inset="0,0,0,0">
                <w:txbxContent>
                  <w:p w:rsidR="00A72F2D" w:rsidRPr="00876A77" w:rsidRDefault="00A72F2D" w:rsidP="00E071BF">
                    <w:pPr>
                      <w:rPr>
                        <w:rFonts w:ascii="ISOCPEUR" w:hAnsi="ISOCPEUR"/>
                        <w:i/>
                        <w:sz w:val="18"/>
                      </w:rPr>
                    </w:pPr>
                    <w:r w:rsidRPr="00876A77">
                      <w:rPr>
                        <w:rFonts w:ascii="ISOCPEUR" w:hAnsi="ISOCPEUR"/>
                        <w:i/>
                        <w:sz w:val="18"/>
                      </w:rPr>
                      <w:t>Разработал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67DFC88C" wp14:editId="0F1D81CC">
              <wp:simplePos x="0" y="0"/>
              <wp:positionH relativeFrom="column">
                <wp:posOffset>1082040</wp:posOffset>
              </wp:positionH>
              <wp:positionV relativeFrom="paragraph">
                <wp:posOffset>-705485</wp:posOffset>
              </wp:positionV>
              <wp:extent cx="541020" cy="173355"/>
              <wp:effectExtent l="0" t="0" r="11430" b="17145"/>
              <wp:wrapNone/>
              <wp:docPr id="25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DFC88C" id="_x0000_s1051" type="#_x0000_t202" style="position:absolute;margin-left:85.2pt;margin-top:-55.55pt;width:42.6pt;height:13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dNQsAIAALI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" filled="f" stroked="f">
              <v:textbox inset="0,0,0,0">
                <w:txbxContent>
                  <w:p w:rsidR="00A72F2D" w:rsidRPr="00014F4A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7A0927E7" wp14:editId="4C4CBCFB">
              <wp:simplePos x="0" y="0"/>
              <wp:positionH relativeFrom="column">
                <wp:posOffset>1977390</wp:posOffset>
              </wp:positionH>
              <wp:positionV relativeFrom="paragraph">
                <wp:posOffset>-932180</wp:posOffset>
              </wp:positionV>
              <wp:extent cx="4328160" cy="400050"/>
              <wp:effectExtent l="0" t="0" r="0" b="0"/>
              <wp:wrapNone/>
              <wp:docPr id="67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00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152492" w:rsidRDefault="00A72F2D" w:rsidP="00E071BF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ТРПО 2-40 01 01.33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36.13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2 Т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0927E7" id="Text Box 94" o:spid="_x0000_s1052" type="#_x0000_t202" style="position:absolute;margin-left:155.7pt;margin-top:-73.4pt;width:340.8pt;height:3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" filled="f" stroked="f">
              <v:textbox>
                <w:txbxContent>
                  <w:p w:rsidR="00A72F2D" w:rsidRPr="00152492" w:rsidRDefault="00A72F2D" w:rsidP="00E071BF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ТРПО 2-40 01 01.33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36.13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2 Т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70208" behindDoc="0" locked="0" layoutInCell="1" allowOverlap="1" wp14:anchorId="36FAD0F6" wp14:editId="4F2F36CC">
              <wp:simplePos x="0" y="0"/>
              <wp:positionH relativeFrom="page">
                <wp:posOffset>720090</wp:posOffset>
              </wp:positionH>
              <wp:positionV relativeFrom="page">
                <wp:posOffset>9929494</wp:posOffset>
              </wp:positionV>
              <wp:extent cx="2339975" cy="0"/>
              <wp:effectExtent l="0" t="0" r="22225" b="19050"/>
              <wp:wrapNone/>
              <wp:docPr id="23" name="Line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9B0A9F" id="Line 82" o:spid="_x0000_s1026" style="position:absolute;z-index:2518702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56896" behindDoc="0" locked="0" layoutInCell="1" allowOverlap="1" wp14:anchorId="61560A3F" wp14:editId="3CD4006F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10795" b="6350"/>
              <wp:wrapNone/>
              <wp:docPr id="6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961A19" w:rsidRDefault="00A72F2D" w:rsidP="00E071BF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560A3F" id="Text Box 34" o:spid="_x0000_s1053" type="#_x0000_t202" style="position:absolute;margin-left:165.45pt;margin-top:-85.1pt;width:321.65pt;height:11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" filled="f" stroked="f">
              <v:textbox style="mso-fit-shape-to-text:t" inset="0,0,0,0">
                <w:txbxContent>
                  <w:p w:rsidR="00A72F2D" w:rsidRPr="00961A19" w:rsidRDefault="00A72F2D" w:rsidP="00E071BF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54848" behindDoc="0" locked="0" layoutInCell="1" allowOverlap="1" wp14:anchorId="2C216B3B" wp14:editId="191B8629">
              <wp:simplePos x="0" y="0"/>
              <wp:positionH relativeFrom="page">
                <wp:posOffset>6658609</wp:posOffset>
              </wp:positionH>
              <wp:positionV relativeFrom="page">
                <wp:posOffset>9570085</wp:posOffset>
              </wp:positionV>
              <wp:extent cx="0" cy="360045"/>
              <wp:effectExtent l="0" t="0" r="19050" b="20955"/>
              <wp:wrapNone/>
              <wp:docPr id="70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B0345E" id="Line 26" o:spid="_x0000_s1026" style="position:absolute;z-index:25185484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24.3pt,753.55pt" to="524.3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53824" behindDoc="0" locked="0" layoutInCell="1" allowOverlap="1" wp14:anchorId="4FF6908F" wp14:editId="4114AA98">
              <wp:simplePos x="0" y="0"/>
              <wp:positionH relativeFrom="page">
                <wp:posOffset>6120129</wp:posOffset>
              </wp:positionH>
              <wp:positionV relativeFrom="page">
                <wp:posOffset>9569450</wp:posOffset>
              </wp:positionV>
              <wp:extent cx="0" cy="360045"/>
              <wp:effectExtent l="0" t="0" r="19050" b="20955"/>
              <wp:wrapNone/>
              <wp:docPr id="71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6004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1EC23B" id="Line 25" o:spid="_x0000_s1026" style="position:absolute;z-index:25185382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81.9pt,753.5pt" to="481.9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52800" behindDoc="0" locked="0" layoutInCell="1" allowOverlap="1" wp14:anchorId="50E17198" wp14:editId="73CFAF07">
              <wp:simplePos x="0" y="0"/>
              <wp:positionH relativeFrom="page">
                <wp:posOffset>5579744</wp:posOffset>
              </wp:positionH>
              <wp:positionV relativeFrom="page">
                <wp:posOffset>9569450</wp:posOffset>
              </wp:positionV>
              <wp:extent cx="0" cy="899795"/>
              <wp:effectExtent l="0" t="0" r="19050" b="14605"/>
              <wp:wrapNone/>
              <wp:docPr id="72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9979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B99B0D" id="Line 24" o:spid="_x0000_s1026" style="position:absolute;z-index:25185280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439.35pt,753.5pt" to="439.3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50752" behindDoc="0" locked="0" layoutInCell="1" allowOverlap="1" wp14:anchorId="017AA572" wp14:editId="5929AA4E">
              <wp:simplePos x="0" y="0"/>
              <wp:positionH relativeFrom="page">
                <wp:posOffset>2700654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73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E8F84C" id="Line 21" o:spid="_x0000_s1026" style="position:absolute;z-index:25185075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H2lBl0VAgAAKwQAAA4AAAAAAAAAAAAAAAAALgIAAGRycy9lMm9Eb2MueG1sUEsBAi0AFAAGAAgA&#10;AAAhAAFcwF3eAAAADQEAAA8AAAAAAAAAAAAAAAAAbwQAAGRycy9kb3ducmV2LnhtbFBLBQYAAAAA&#10;BAAEAPMAAAB6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49728" behindDoc="0" locked="0" layoutInCell="1" allowOverlap="1" wp14:anchorId="2E774C67" wp14:editId="31BAD719">
              <wp:simplePos x="0" y="0"/>
              <wp:positionH relativeFrom="page">
                <wp:posOffset>2159634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74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F7FDC8" id="Line 20" o:spid="_x0000_s1026" style="position:absolute;z-index:251849728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OMKnoBQCAAArBAAADgAAAAAAAAAAAAAAAAAuAgAAZHJzL2Uyb0RvYy54bWxQSwECLQAUAAYACAAA&#10;ACEAqClO2d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48704" behindDoc="0" locked="0" layoutInCell="1" allowOverlap="1" wp14:anchorId="67DA9F17" wp14:editId="49161A5C">
              <wp:simplePos x="0" y="0"/>
              <wp:positionH relativeFrom="page">
                <wp:posOffset>1440179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75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A780C9" id="Line 19" o:spid="_x0000_s1026" style="position:absolute;z-index:2518487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47680" behindDoc="0" locked="0" layoutInCell="1" allowOverlap="1" wp14:anchorId="6FFE0F90" wp14:editId="00A806D8">
              <wp:simplePos x="0" y="0"/>
              <wp:positionH relativeFrom="page">
                <wp:posOffset>1080134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12700"/>
              <wp:wrapNone/>
              <wp:docPr id="76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409DEF" id="Line 18" o:spid="_x0000_s1026" style="position:absolute;z-index:25184768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ocWEg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46656" behindDoc="0" locked="0" layoutInCell="1" allowOverlap="1" wp14:anchorId="491B45F0" wp14:editId="3656EE3E">
              <wp:simplePos x="0" y="0"/>
              <wp:positionH relativeFrom="page">
                <wp:posOffset>720725</wp:posOffset>
              </wp:positionH>
              <wp:positionV relativeFrom="page">
                <wp:posOffset>9209404</wp:posOffset>
              </wp:positionV>
              <wp:extent cx="2339975" cy="0"/>
              <wp:effectExtent l="0" t="0" r="22225" b="19050"/>
              <wp:wrapNone/>
              <wp:docPr id="77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FD2F32" id="Line 17" o:spid="_x0000_s1026" style="position:absolute;z-index:251846656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45632" behindDoc="0" locked="0" layoutInCell="1" allowOverlap="1" wp14:anchorId="3FFE8E99" wp14:editId="23B167C3">
              <wp:simplePos x="0" y="0"/>
              <wp:positionH relativeFrom="page">
                <wp:posOffset>720090</wp:posOffset>
              </wp:positionH>
              <wp:positionV relativeFrom="page">
                <wp:posOffset>9389744</wp:posOffset>
              </wp:positionV>
              <wp:extent cx="2339975" cy="0"/>
              <wp:effectExtent l="0" t="0" r="22225" b="19050"/>
              <wp:wrapNone/>
              <wp:docPr id="78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C4A75A" id="Line 16" o:spid="_x0000_s1026" style="position:absolute;z-index:25184563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soVFQIAACs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44608" behindDoc="0" locked="0" layoutInCell="1" allowOverlap="1" wp14:anchorId="67E6780F" wp14:editId="0F98B796">
              <wp:simplePos x="0" y="0"/>
              <wp:positionH relativeFrom="page">
                <wp:posOffset>720725</wp:posOffset>
              </wp:positionH>
              <wp:positionV relativeFrom="page">
                <wp:posOffset>9749789</wp:posOffset>
              </wp:positionV>
              <wp:extent cx="2339975" cy="0"/>
              <wp:effectExtent l="0" t="0" r="22225" b="19050"/>
              <wp:wrapNone/>
              <wp:docPr id="79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3B8781" id="Line 14" o:spid="_x0000_s1026" style="position:absolute;z-index:2518446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3GfFQIAACo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A7bcZ8VAgAAKgQAAA4AAAAAAAAAAAAAAAAALgIAAGRycy9lMm9Eb2MueG1sUEsBAi0AFAAGAAgA&#10;AAAhAImWV7reAAAADQEAAA8AAAAAAAAAAAAAAAAAbwQAAGRycy9kb3ducmV2LnhtbFBLBQYAAAAA&#10;BAAEAPMAAAB6BQAAAAA=&#10;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43584" behindDoc="0" locked="0" layoutInCell="1" allowOverlap="1" wp14:anchorId="70C7AAB0" wp14:editId="36EC20CB">
              <wp:simplePos x="0" y="0"/>
              <wp:positionH relativeFrom="page">
                <wp:posOffset>720725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80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572394" id="Line 12" o:spid="_x0000_s1026" style="position:absolute;z-index:251843584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E4tYecVAgAAKgQAAA4AAAAAAAAAAAAAAAAALgIAAGRycy9lMm9Eb2MueG1sUEsBAi0AFAAGAAgA&#10;AAAhACwi0r/eAAAADQEAAA8AAAAAAAAAAAAAAAAAbwQAAGRycy9kb3ducmV2LnhtbFBLBQYAAAAA&#10;BAAEAPMAAAB6BQAAAAA=&#10;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842560" behindDoc="0" locked="0" layoutInCell="1" allowOverlap="1" wp14:anchorId="1BB2D328" wp14:editId="365B5CFB">
              <wp:simplePos x="0" y="0"/>
              <wp:positionH relativeFrom="page">
                <wp:posOffset>720725</wp:posOffset>
              </wp:positionH>
              <wp:positionV relativeFrom="page">
                <wp:posOffset>10289539</wp:posOffset>
              </wp:positionV>
              <wp:extent cx="2339975" cy="0"/>
              <wp:effectExtent l="0" t="0" r="22225" b="19050"/>
              <wp:wrapNone/>
              <wp:docPr id="81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B0D34A" id="Line 11" o:spid="_x0000_s1026" style="position:absolute;z-index:25184256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Nxs6/4VAgAAKgQAAA4AAAAAAAAAAAAAAAAALgIAAGRycy9lMm9Eb2MueG1sUEsBAi0AFAAGAAgA&#10;AAAhAOFurtTeAAAADQEAAA8AAAAAAAAAAAAAAAAAbwQAAGRycy9kb3ducmV2LnhtbFBLBQYAAAAA&#10;BAAEAPMAAAB6BQAAAAA=&#10;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41536" behindDoc="0" locked="0" layoutInCell="1" allowOverlap="1" wp14:anchorId="6A0ACC8B" wp14:editId="3B55D5A6">
              <wp:simplePos x="0" y="0"/>
              <wp:positionH relativeFrom="page">
                <wp:posOffset>3060699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26670"/>
              <wp:wrapNone/>
              <wp:docPr id="8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AC0C32" id="Line 3" o:spid="_x0000_s1026" style="position:absolute;z-index:25184153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66F22362" wp14:editId="72445DE2">
              <wp:simplePos x="0" y="0"/>
              <wp:positionH relativeFrom="column">
                <wp:posOffset>2026920</wp:posOffset>
              </wp:positionH>
              <wp:positionV relativeFrom="paragraph">
                <wp:posOffset>-244475</wp:posOffset>
              </wp:positionV>
              <wp:extent cx="2418080" cy="396875"/>
              <wp:effectExtent l="0" t="0" r="1270" b="3175"/>
              <wp:wrapNone/>
              <wp:docPr id="83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961A19" w:rsidRDefault="00A72F2D" w:rsidP="00E071BF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F22362" id="Text Box 91" o:spid="_x0000_s1054" type="#_x0000_t202" style="position:absolute;margin-left:159.6pt;margin-top:-19.25pt;width:190.4pt;height:31.2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" filled="f" stroked="f">
              <v:textbox inset="0,0,0,0">
                <w:txbxContent>
                  <w:p w:rsidR="00A72F2D" w:rsidRPr="00961A19" w:rsidRDefault="00A72F2D" w:rsidP="00E071BF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</w:p>
  <w:p w:rsidR="00A72F2D" w:rsidRDefault="00A72F2D">
    <w:pPr>
      <w:pStyle w:val="a4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43D2ADE6" wp14:editId="046621B5">
              <wp:simplePos x="0" y="0"/>
              <wp:positionH relativeFrom="column">
                <wp:posOffset>368935</wp:posOffset>
              </wp:positionH>
              <wp:positionV relativeFrom="paragraph">
                <wp:posOffset>17145</wp:posOffset>
              </wp:positionV>
              <wp:extent cx="717550" cy="180975"/>
              <wp:effectExtent l="0" t="0" r="6350" b="9525"/>
              <wp:wrapNone/>
              <wp:docPr id="32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755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14F4A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D2ADE6" id="_x0000_s1055" type="#_x0000_t202" style="position:absolute;margin-left:29.05pt;margin-top:1.35pt;width:56.5pt;height:14.2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LXvsQIAALI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" filled="f" stroked="f">
              <v:textbox inset="0,0,0,0">
                <w:txbxContent>
                  <w:p w:rsidR="00A72F2D" w:rsidRPr="00014F4A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5D27C55D" wp14:editId="59CB6BDB">
              <wp:simplePos x="0" y="0"/>
              <wp:positionH relativeFrom="column">
                <wp:posOffset>-363220</wp:posOffset>
              </wp:positionH>
              <wp:positionV relativeFrom="paragraph">
                <wp:posOffset>20955</wp:posOffset>
              </wp:positionV>
              <wp:extent cx="721360" cy="186690"/>
              <wp:effectExtent l="0" t="0" r="2540" b="3810"/>
              <wp:wrapNone/>
              <wp:docPr id="56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6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E071BF">
                          <w:pPr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Утв.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27C55D" id="_x0000_s1056" type="#_x0000_t202" style="position:absolute;margin-left:-28.6pt;margin-top:1.65pt;width:56.8pt;height:14.7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" filled="f" stroked="f">
              <v:textbox inset="0,0,0,0">
                <w:txbxContent>
                  <w:p w:rsidR="00A72F2D" w:rsidRPr="00061571" w:rsidRDefault="00A72F2D" w:rsidP="00E071BF">
                    <w:pPr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Утв.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F2D" w:rsidRDefault="00A72F2D" w:rsidP="00AD1DC6">
    <w:pPr>
      <w:pStyle w:val="a4"/>
      <w:ind w:right="360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6720" behindDoc="0" locked="0" layoutInCell="1" allowOverlap="1" wp14:anchorId="1F63A9FD" wp14:editId="4D7D211B">
              <wp:simplePos x="0" y="0"/>
              <wp:positionH relativeFrom="column">
                <wp:posOffset>366395</wp:posOffset>
              </wp:positionH>
              <wp:positionV relativeFrom="paragraph">
                <wp:posOffset>207010</wp:posOffset>
              </wp:positionV>
              <wp:extent cx="714375" cy="165100"/>
              <wp:effectExtent l="0" t="0" r="9525" b="6350"/>
              <wp:wrapNone/>
              <wp:docPr id="29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437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spacing w:val="-20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№ док</w:t>
                          </w:r>
                          <w:r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ум</w:t>
                          </w:r>
                          <w:r w:rsidRPr="00061571">
                            <w:rPr>
                              <w:rFonts w:ascii="ISOCPEUR" w:hAnsi="ISOCPEUR"/>
                              <w:i/>
                              <w:spacing w:val="-20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63A9FD" id="_x0000_t202" coordsize="21600,21600" o:spt="202" path="m,l,21600r21600,l21600,xe">
              <v:stroke joinstyle="miter"/>
              <v:path gradientshapeok="t" o:connecttype="rect"/>
            </v:shapetype>
            <v:shape id="_x0000_s1057" type="#_x0000_t202" style="position:absolute;margin-left:28.85pt;margin-top:16.3pt;width:56.25pt;height:1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  <w:spacing w:val="-20"/>
                      </w:rPr>
                    </w:pPr>
                    <w:r w:rsidRPr="00061571">
                      <w:rPr>
                        <w:rFonts w:ascii="ISOCPEUR" w:hAnsi="ISOCPEUR"/>
                        <w:i/>
                        <w:spacing w:val="-20"/>
                      </w:rPr>
                      <w:t>№ док</w:t>
                    </w:r>
                    <w:r>
                      <w:rPr>
                        <w:rFonts w:ascii="ISOCPEUR" w:hAnsi="ISOCPEUR"/>
                        <w:i/>
                        <w:spacing w:val="-20"/>
                      </w:rPr>
                      <w:t>ум</w:t>
                    </w:r>
                    <w:r w:rsidRPr="00061571">
                      <w:rPr>
                        <w:rFonts w:ascii="ISOCPEUR" w:hAnsi="ISOCPEUR"/>
                        <w:i/>
                        <w:spacing w:val="-20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5696" behindDoc="0" locked="0" layoutInCell="1" allowOverlap="1" wp14:anchorId="546BEC9D" wp14:editId="4B611AC7">
              <wp:simplePos x="0" y="0"/>
              <wp:positionH relativeFrom="column">
                <wp:posOffset>6350</wp:posOffset>
              </wp:positionH>
              <wp:positionV relativeFrom="paragraph">
                <wp:posOffset>209550</wp:posOffset>
              </wp:positionV>
              <wp:extent cx="360680" cy="159385"/>
              <wp:effectExtent l="0" t="0" r="1270" b="12065"/>
              <wp:wrapNone/>
              <wp:docPr id="299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6BEC9D" id="_x0000_s1058" type="#_x0000_t202" style="position:absolute;margin-left:.5pt;margin-top:16.5pt;width:28.4pt;height:12.5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z20tAIAALM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12864" behindDoc="0" locked="0" layoutInCell="1" allowOverlap="1" wp14:anchorId="674D12AA" wp14:editId="12D203D0">
              <wp:simplePos x="0" y="0"/>
              <wp:positionH relativeFrom="column">
                <wp:posOffset>5939790</wp:posOffset>
              </wp:positionH>
              <wp:positionV relativeFrom="paragraph">
                <wp:posOffset>92710</wp:posOffset>
              </wp:positionV>
              <wp:extent cx="316230" cy="269875"/>
              <wp:effectExtent l="0" t="0" r="0" b="0"/>
              <wp:wrapNone/>
              <wp:docPr id="293" name="Поле 2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6230" cy="2698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72F2D" w:rsidRPr="002403DC" w:rsidRDefault="00A72F2D">
                          <w:pP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2403D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2403D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instrText>PAGE   \* MERGEFORMAT</w:instrText>
                          </w:r>
                          <w:r w:rsidRPr="002403D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F34A9A" w:rsidRPr="00F34A9A">
                            <w:rPr>
                              <w:rFonts w:ascii="ISOCPEUR" w:hAnsi="ISOCPEUR"/>
                              <w:i/>
                              <w:noProof/>
                              <w:sz w:val="16"/>
                            </w:rPr>
                            <w:t>4</w:t>
                          </w:r>
                          <w:r w:rsidRPr="002403DC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4D12AA" id="Поле 293" o:spid="_x0000_s1059" type="#_x0000_t202" style="position:absolute;margin-left:467.7pt;margin-top:7.3pt;width:24.9pt;height:21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" filled="f" stroked="f" strokeweight=".5pt">
              <v:textbox>
                <w:txbxContent>
                  <w:p w:rsidR="00A72F2D" w:rsidRPr="002403DC" w:rsidRDefault="00A72F2D">
                    <w:pPr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2403D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begin"/>
                    </w:r>
                    <w:r w:rsidRPr="002403D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instrText>PAGE   \* MERGEFORMAT</w:instrText>
                    </w:r>
                    <w:r w:rsidRPr="002403D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separate"/>
                    </w:r>
                    <w:r w:rsidR="00F34A9A" w:rsidRPr="00F34A9A">
                      <w:rPr>
                        <w:rFonts w:ascii="ISOCPEUR" w:hAnsi="ISOCPEUR"/>
                        <w:i/>
                        <w:noProof/>
                        <w:sz w:val="16"/>
                      </w:rPr>
                      <w:t>4</w:t>
                    </w:r>
                    <w:r w:rsidRPr="002403DC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9792" behindDoc="0" locked="0" layoutInCell="1" allowOverlap="1" wp14:anchorId="1DE9064D" wp14:editId="0FA3733F">
              <wp:simplePos x="0" y="0"/>
              <wp:positionH relativeFrom="column">
                <wp:posOffset>5941060</wp:posOffset>
              </wp:positionH>
              <wp:positionV relativeFrom="paragraph">
                <wp:posOffset>-146685</wp:posOffset>
              </wp:positionV>
              <wp:extent cx="311150" cy="252095"/>
              <wp:effectExtent l="0" t="0" r="12700" b="14605"/>
              <wp:wrapNone/>
              <wp:docPr id="295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115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5E30F2" w:rsidRDefault="00A72F2D" w:rsidP="009A4E6B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</w:rPr>
                          </w:pPr>
                          <w:r w:rsidRPr="005E30F2">
                            <w:rPr>
                              <w:rFonts w:ascii="ISOCPEUR" w:hAnsi="ISOCPEUR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E9064D" id="_x0000_s1060" type="#_x0000_t202" style="position:absolute;margin-left:467.8pt;margin-top:-11.55pt;width:24.5pt;height:19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" filled="f" stroked="f">
              <v:textbox inset="0,0,0,0">
                <w:txbxContent>
                  <w:p w:rsidR="00A72F2D" w:rsidRPr="005E30F2" w:rsidRDefault="00A72F2D" w:rsidP="009A4E6B">
                    <w:pPr>
                      <w:jc w:val="center"/>
                      <w:rPr>
                        <w:rFonts w:ascii="ISOCPEUR" w:hAnsi="ISOCPEUR"/>
                        <w:i/>
                        <w:sz w:val="18"/>
                      </w:rPr>
                    </w:pPr>
                    <w:r w:rsidRPr="005E30F2">
                      <w:rPr>
                        <w:rFonts w:ascii="ISOCPEUR" w:hAnsi="ISOCPEUR"/>
                        <w:i/>
                        <w:sz w:val="18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8768" behindDoc="0" locked="0" layoutInCell="1" allowOverlap="1" wp14:anchorId="0C88DF01" wp14:editId="79DFD5CB">
              <wp:simplePos x="0" y="0"/>
              <wp:positionH relativeFrom="column">
                <wp:posOffset>1628775</wp:posOffset>
              </wp:positionH>
              <wp:positionV relativeFrom="paragraph">
                <wp:posOffset>209550</wp:posOffset>
              </wp:positionV>
              <wp:extent cx="351790" cy="170180"/>
              <wp:effectExtent l="0" t="0" r="10160" b="1270"/>
              <wp:wrapNone/>
              <wp:docPr id="296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79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8DF01" id="_x0000_s1061" type="#_x0000_t202" style="position:absolute;margin-left:128.25pt;margin-top:16.5pt;width:27.7pt;height:13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TLMtQIAALM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7744" behindDoc="0" locked="0" layoutInCell="1" allowOverlap="1" wp14:anchorId="1B19C1F0" wp14:editId="4631CAF6">
              <wp:simplePos x="0" y="0"/>
              <wp:positionH relativeFrom="column">
                <wp:posOffset>1082040</wp:posOffset>
              </wp:positionH>
              <wp:positionV relativeFrom="paragraph">
                <wp:posOffset>213360</wp:posOffset>
              </wp:positionV>
              <wp:extent cx="538480" cy="166370"/>
              <wp:effectExtent l="0" t="0" r="13970" b="5080"/>
              <wp:wrapNone/>
              <wp:docPr id="297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8480" cy="166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60B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19C1F0" id="_x0000_s1062" type="#_x0000_t202" style="position:absolute;margin-left:85.2pt;margin-top:16.8pt;width:42.4pt;height:13.1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qw2tAIAALM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" filled="f" stroked="f">
              <v:textbox inset="0,0,0,0">
                <w:txbxContent>
                  <w:p w:rsidR="00A72F2D" w:rsidRPr="00061571" w:rsidRDefault="00A72F2D" w:rsidP="009E60B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4672" behindDoc="0" locked="0" layoutInCell="1" allowOverlap="1" wp14:anchorId="7F4410BC" wp14:editId="71430689">
              <wp:simplePos x="0" y="0"/>
              <wp:positionH relativeFrom="column">
                <wp:posOffset>-360045</wp:posOffset>
              </wp:positionH>
              <wp:positionV relativeFrom="paragraph">
                <wp:posOffset>213360</wp:posOffset>
              </wp:positionV>
              <wp:extent cx="360045" cy="155575"/>
              <wp:effectExtent l="0" t="0" r="1905" b="15875"/>
              <wp:wrapNone/>
              <wp:docPr id="300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061571" w:rsidRDefault="00A72F2D" w:rsidP="009E436E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061571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061571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4410BC" id="_x0000_s1063" type="#_x0000_t202" style="position:absolute;margin-left:-28.35pt;margin-top:16.8pt;width:28.35pt;height:12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" filled="f" stroked="f">
              <v:textbox inset="0,0,0,0">
                <w:txbxContent>
                  <w:p w:rsidR="00A72F2D" w:rsidRPr="00061571" w:rsidRDefault="00A72F2D" w:rsidP="009E436E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061571">
                      <w:rPr>
                        <w:rFonts w:ascii="ISOCPEUR" w:hAnsi="ISOCPEUR"/>
                        <w:i/>
                      </w:rPr>
                      <w:t>Изм</w:t>
                    </w:r>
                    <w:r w:rsidRPr="00061571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98528" behindDoc="0" locked="0" layoutInCell="1" allowOverlap="1" wp14:anchorId="335EBAEB" wp14:editId="54359AAB">
              <wp:simplePos x="0" y="0"/>
              <wp:positionH relativeFrom="page">
                <wp:posOffset>7021195</wp:posOffset>
              </wp:positionH>
              <wp:positionV relativeFrom="page">
                <wp:posOffset>10182224</wp:posOffset>
              </wp:positionV>
              <wp:extent cx="311150" cy="0"/>
              <wp:effectExtent l="0" t="0" r="12700" b="19050"/>
              <wp:wrapNone/>
              <wp:docPr id="302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1115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10EAA2" id="Line 61" o:spid="_x0000_s1026" style="position:absolute;z-index:25179852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52.85pt,801.75pt" to="577.3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93408" behindDoc="0" locked="0" layoutInCell="1" allowOverlap="1" wp14:anchorId="277B6F09" wp14:editId="455F68BD">
              <wp:simplePos x="0" y="0"/>
              <wp:positionH relativeFrom="page">
                <wp:posOffset>720090</wp:posOffset>
              </wp:positionH>
              <wp:positionV relativeFrom="page">
                <wp:posOffset>9930129</wp:posOffset>
              </wp:positionV>
              <wp:extent cx="6612255" cy="0"/>
              <wp:effectExtent l="0" t="0" r="17145" b="19050"/>
              <wp:wrapNone/>
              <wp:docPr id="303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225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479123" id="Line 56" o:spid="_x0000_s1026" style="position:absolute;z-index:251793408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81.9pt" to="577.3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95456" behindDoc="0" locked="0" layoutInCell="1" allowOverlap="1" wp14:anchorId="7841E489" wp14:editId="12E95FB9">
              <wp:simplePos x="0" y="0"/>
              <wp:positionH relativeFrom="page">
                <wp:posOffset>3060065</wp:posOffset>
              </wp:positionH>
              <wp:positionV relativeFrom="page">
                <wp:posOffset>9930130</wp:posOffset>
              </wp:positionV>
              <wp:extent cx="635" cy="521335"/>
              <wp:effectExtent l="12065" t="14605" r="15875" b="16510"/>
              <wp:wrapNone/>
              <wp:docPr id="304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635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CFEC29" id="Line 58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95pt,781.9pt" to="241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02624" behindDoc="0" locked="0" layoutInCell="1" allowOverlap="1" wp14:anchorId="1E09EABD" wp14:editId="7D7F26C7">
              <wp:simplePos x="0" y="0"/>
              <wp:positionH relativeFrom="page">
                <wp:posOffset>2700654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305" name="Lin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6D1CA9" id="Line 65" o:spid="_x0000_s1026" style="position:absolute;z-index:25180262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01600" behindDoc="0" locked="0" layoutInCell="1" allowOverlap="1" wp14:anchorId="11FFA37F" wp14:editId="172FF4B7">
              <wp:simplePos x="0" y="0"/>
              <wp:positionH relativeFrom="page">
                <wp:posOffset>2160269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306" name="Lin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EEC5A82" id="Line 64" o:spid="_x0000_s1026" style="position:absolute;z-index:251801600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99552" behindDoc="0" locked="0" layoutInCell="1" allowOverlap="1" wp14:anchorId="25CBBF16" wp14:editId="146E8816">
              <wp:simplePos x="0" y="0"/>
              <wp:positionH relativeFrom="page">
                <wp:posOffset>1080134</wp:posOffset>
              </wp:positionH>
              <wp:positionV relativeFrom="page">
                <wp:posOffset>9930130</wp:posOffset>
              </wp:positionV>
              <wp:extent cx="0" cy="521335"/>
              <wp:effectExtent l="0" t="0" r="19050" b="12065"/>
              <wp:wrapNone/>
              <wp:docPr id="308" name="Lin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2133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4E9BCD" id="Line 62" o:spid="_x0000_s1026" style="position:absolute;z-index:251799552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797504" behindDoc="0" locked="0" layoutInCell="1" allowOverlap="1" wp14:anchorId="6F676657" wp14:editId="6CCE1A34">
              <wp:simplePos x="0" y="0"/>
              <wp:positionH relativeFrom="page">
                <wp:posOffset>7021194</wp:posOffset>
              </wp:positionH>
              <wp:positionV relativeFrom="page">
                <wp:posOffset>9930130</wp:posOffset>
              </wp:positionV>
              <wp:extent cx="0" cy="532130"/>
              <wp:effectExtent l="0" t="0" r="19050" b="20320"/>
              <wp:wrapNone/>
              <wp:docPr id="309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213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FDBB45" id="Line 60" o:spid="_x0000_s1026" style="position:absolute;z-index:251797504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552.85pt,781.9pt" to="552.85pt,8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803648" behindDoc="0" locked="0" layoutInCell="1" allowOverlap="1" wp14:anchorId="39D02DCF" wp14:editId="027A2DDA">
              <wp:simplePos x="0" y="0"/>
              <wp:positionH relativeFrom="column">
                <wp:posOffset>1977390</wp:posOffset>
              </wp:positionH>
              <wp:positionV relativeFrom="paragraph">
                <wp:posOffset>15875</wp:posOffset>
              </wp:positionV>
              <wp:extent cx="3967480" cy="346075"/>
              <wp:effectExtent l="0" t="0" r="13970" b="15875"/>
              <wp:wrapNone/>
              <wp:docPr id="310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3460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2F2D" w:rsidRPr="00655686" w:rsidRDefault="00A72F2D" w:rsidP="00655686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ТРПО 2-40 01 01.33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36.13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2 Т</w:t>
                          </w:r>
                          <w:r w:rsidRPr="00152492">
                            <w:rPr>
                              <w:rFonts w:ascii="ISOCPEUR" w:hAnsi="ISOCPEUR"/>
                              <w:i/>
                              <w:sz w:val="28"/>
                              <w:szCs w:val="32"/>
                            </w:rPr>
                            <w:t>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D02DCF" id="_x0000_s1064" type="#_x0000_t202" style="position:absolute;margin-left:155.7pt;margin-top:1.25pt;width:312.4pt;height:27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" filled="f" stroked="f">
              <v:textbox inset="0,0,0,0">
                <w:txbxContent>
                  <w:p w:rsidR="00A72F2D" w:rsidRPr="00655686" w:rsidRDefault="00A72F2D" w:rsidP="00655686">
                    <w:pPr>
                      <w:jc w:val="center"/>
                      <w:rPr>
                        <w:rFonts w:ascii="ISOCPEUR" w:hAnsi="ISOCPEUR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ТРПО 2-40 01 01.33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</w:t>
                    </w: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36.13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.2</w:t>
                    </w:r>
                    <w:r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2 Т</w:t>
                    </w:r>
                    <w:r w:rsidRPr="00152492">
                      <w:rPr>
                        <w:rFonts w:ascii="ISOCPEUR" w:hAnsi="ISOCPEUR"/>
                        <w:i/>
                        <w:sz w:val="28"/>
                        <w:szCs w:val="32"/>
                      </w:rPr>
                      <w:t>З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299" distR="114299" simplePos="0" relativeHeight="251800576" behindDoc="0" locked="0" layoutInCell="1" allowOverlap="1" wp14:anchorId="243DBAE5" wp14:editId="6F37AD98">
              <wp:simplePos x="0" y="0"/>
              <wp:positionH relativeFrom="page">
                <wp:posOffset>1440814</wp:posOffset>
              </wp:positionH>
              <wp:positionV relativeFrom="page">
                <wp:posOffset>9916795</wp:posOffset>
              </wp:positionV>
              <wp:extent cx="0" cy="539750"/>
              <wp:effectExtent l="0" t="0" r="19050" b="12700"/>
              <wp:wrapNone/>
              <wp:docPr id="311" name="Lin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F4F9E9" id="Line 63" o:spid="_x0000_s1026" style="position:absolute;z-index:251800576;visibility:visible;mso-wrap-style:square;mso-width-percent:0;mso-height-percent:0;mso-wrap-distance-left:3.17497mm;mso-wrap-distance-top:0;mso-wrap-distance-right:3.17497mm;mso-wrap-distance-bottom:0;mso-position-horizontal:absolute;mso-position-horizontal-relative:page;mso-position-vertical:absolute;mso-position-vertical-relative:page;mso-width-percent:0;mso-height-percent:0;mso-width-relative:page;mso-height-relative:page" from="113.45pt,780.85pt" to="113.45pt,8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96480" behindDoc="0" locked="0" layoutInCell="1" allowOverlap="1" wp14:anchorId="460B9F39" wp14:editId="46E8230D">
              <wp:simplePos x="0" y="0"/>
              <wp:positionH relativeFrom="page">
                <wp:posOffset>720090</wp:posOffset>
              </wp:positionH>
              <wp:positionV relativeFrom="page">
                <wp:posOffset>10290174</wp:posOffset>
              </wp:positionV>
              <wp:extent cx="2339975" cy="0"/>
              <wp:effectExtent l="0" t="0" r="22225" b="19050"/>
              <wp:wrapNone/>
              <wp:docPr id="312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EC16FA" id="Line 59" o:spid="_x0000_s1026" style="position:absolute;z-index:251796480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" strokeweight="1.5pt">
              <w10:wrap anchorx="page" anchory="page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294967295" distB="4294967295" distL="114300" distR="114300" simplePos="0" relativeHeight="251794432" behindDoc="0" locked="0" layoutInCell="1" allowOverlap="1" wp14:anchorId="52957F4A" wp14:editId="4C41245B">
              <wp:simplePos x="0" y="0"/>
              <wp:positionH relativeFrom="page">
                <wp:posOffset>720090</wp:posOffset>
              </wp:positionH>
              <wp:positionV relativeFrom="page">
                <wp:posOffset>10109834</wp:posOffset>
              </wp:positionV>
              <wp:extent cx="2339975" cy="0"/>
              <wp:effectExtent l="0" t="0" r="22225" b="19050"/>
              <wp:wrapNone/>
              <wp:docPr id="313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B8A02C" id="Line 57" o:spid="_x0000_s1026" style="position:absolute;z-index:251794432;visibility:visible;mso-wrap-style:square;mso-width-percent:0;mso-height-percent:0;mso-wrap-distance-left:9pt;mso-wrap-distance-top:-3e-5mm;mso-wrap-distance-right:9pt;mso-wrap-distance-bottom:-3e-5mm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cjaFgIAACs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14A5" w:rsidRDefault="00A214A5">
      <w:r>
        <w:separator/>
      </w:r>
    </w:p>
  </w:footnote>
  <w:footnote w:type="continuationSeparator" w:id="0">
    <w:p w:rsidR="00A214A5" w:rsidRDefault="00A214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F2D" w:rsidRDefault="00A72F2D" w:rsidP="00155365">
    <w:pPr>
      <w:pStyle w:val="a3"/>
      <w:ind w:right="-141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27520" behindDoc="0" locked="0" layoutInCell="0" allowOverlap="1" wp14:anchorId="6E1ECD50" wp14:editId="2EB7784A">
              <wp:simplePos x="0" y="0"/>
              <wp:positionH relativeFrom="page">
                <wp:posOffset>720090</wp:posOffset>
              </wp:positionH>
              <wp:positionV relativeFrom="page">
                <wp:posOffset>202565</wp:posOffset>
              </wp:positionV>
              <wp:extent cx="6612255" cy="10259695"/>
              <wp:effectExtent l="0" t="0" r="17145" b="27305"/>
              <wp:wrapNone/>
              <wp:docPr id="66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12255" cy="10259695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E664EDA" id="Rectangle 55" o:spid="_x0000_s1026" style="position:absolute;margin-left:56.7pt;margin-top:15.95pt;width:520.65pt;height:807.85pt;z-index: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" o:allowincell="f" filled="f" strokeweight="1.5pt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2F2D" w:rsidRDefault="00A72F2D">
    <w:pPr>
      <w:pStyle w:val="a3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26496" behindDoc="0" locked="0" layoutInCell="1" allowOverlap="1" wp14:anchorId="4996071E" wp14:editId="1B9BD4E7">
              <wp:simplePos x="0" y="0"/>
              <wp:positionH relativeFrom="page">
                <wp:posOffset>720725</wp:posOffset>
              </wp:positionH>
              <wp:positionV relativeFrom="page">
                <wp:posOffset>208915</wp:posOffset>
              </wp:positionV>
              <wp:extent cx="6582410" cy="10259695"/>
              <wp:effectExtent l="0" t="0" r="27940" b="27305"/>
              <wp:wrapNone/>
              <wp:docPr id="45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582410" cy="10259695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7278DD1" id="Rectangle 1" o:spid="_x0000_s1026" style="position:absolute;margin-left:56.75pt;margin-top:16.45pt;width:518.3pt;height:807.85pt;z-index: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" filled="f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D702C0"/>
    <w:multiLevelType w:val="hybridMultilevel"/>
    <w:tmpl w:val="7B5E4AE6"/>
    <w:lvl w:ilvl="0" w:tplc="F1D40554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AA7F59"/>
    <w:multiLevelType w:val="hybridMultilevel"/>
    <w:tmpl w:val="D67A9C6A"/>
    <w:lvl w:ilvl="0" w:tplc="E8B61F1C">
      <w:start w:val="1"/>
      <w:numFmt w:val="decimal"/>
      <w:lvlText w:val="%1)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2C31F70"/>
    <w:multiLevelType w:val="hybridMultilevel"/>
    <w:tmpl w:val="174C4862"/>
    <w:lvl w:ilvl="0" w:tplc="A62EA4C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" w15:restartNumberingAfterBreak="0">
    <w:nsid w:val="41BA34C0"/>
    <w:multiLevelType w:val="hybridMultilevel"/>
    <w:tmpl w:val="97843D1A"/>
    <w:lvl w:ilvl="0" w:tplc="A62EA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77F69F7"/>
    <w:multiLevelType w:val="hybridMultilevel"/>
    <w:tmpl w:val="EE1088DA"/>
    <w:lvl w:ilvl="0" w:tplc="A62EA4C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661E5CEE"/>
    <w:multiLevelType w:val="hybridMultilevel"/>
    <w:tmpl w:val="842E3ADE"/>
    <w:lvl w:ilvl="0" w:tplc="A62EA4CA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6A796391"/>
    <w:multiLevelType w:val="multilevel"/>
    <w:tmpl w:val="121C2A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79854359"/>
    <w:multiLevelType w:val="hybridMultilevel"/>
    <w:tmpl w:val="C824BFCE"/>
    <w:lvl w:ilvl="0" w:tplc="A62EA4C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7FA110F6"/>
    <w:multiLevelType w:val="hybridMultilevel"/>
    <w:tmpl w:val="A81A7570"/>
    <w:lvl w:ilvl="0" w:tplc="826A95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5"/>
  </w:num>
  <w:num w:numId="6">
    <w:abstractNumId w:val="7"/>
  </w:num>
  <w:num w:numId="7">
    <w:abstractNumId w:val="4"/>
  </w:num>
  <w:num w:numId="8">
    <w:abstractNumId w:val="3"/>
  </w:num>
  <w:num w:numId="9">
    <w:abstractNumId w:val="6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activeWritingStyle w:appName="MSWord" w:lang="ru-RU" w:vendorID="1" w:dllVersion="512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20"/>
  <w:hyphenationZone w:val="357"/>
  <w:doNotHyphenateCaps/>
  <w:drawingGridHorizontalSpacing w:val="100"/>
  <w:drawingGridVerticalSpacing w:val="142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58DC"/>
    <w:rsid w:val="000011FF"/>
    <w:rsid w:val="000027C4"/>
    <w:rsid w:val="00004332"/>
    <w:rsid w:val="000048A5"/>
    <w:rsid w:val="000050C4"/>
    <w:rsid w:val="000057A7"/>
    <w:rsid w:val="0000657E"/>
    <w:rsid w:val="00007051"/>
    <w:rsid w:val="00007293"/>
    <w:rsid w:val="00007A71"/>
    <w:rsid w:val="000118E4"/>
    <w:rsid w:val="00011CB9"/>
    <w:rsid w:val="00011D90"/>
    <w:rsid w:val="00011DBC"/>
    <w:rsid w:val="00012759"/>
    <w:rsid w:val="00012BC7"/>
    <w:rsid w:val="000149AD"/>
    <w:rsid w:val="00014A1A"/>
    <w:rsid w:val="00014F4A"/>
    <w:rsid w:val="000162E6"/>
    <w:rsid w:val="0001688C"/>
    <w:rsid w:val="0002013A"/>
    <w:rsid w:val="00020C35"/>
    <w:rsid w:val="000212F2"/>
    <w:rsid w:val="000213F4"/>
    <w:rsid w:val="000220BE"/>
    <w:rsid w:val="000230C0"/>
    <w:rsid w:val="0002346C"/>
    <w:rsid w:val="0002601C"/>
    <w:rsid w:val="0002749B"/>
    <w:rsid w:val="00027894"/>
    <w:rsid w:val="00027916"/>
    <w:rsid w:val="00027DA7"/>
    <w:rsid w:val="0003026D"/>
    <w:rsid w:val="00031DFC"/>
    <w:rsid w:val="00031EEE"/>
    <w:rsid w:val="000325B7"/>
    <w:rsid w:val="00033438"/>
    <w:rsid w:val="00033B75"/>
    <w:rsid w:val="00033D9A"/>
    <w:rsid w:val="0003494E"/>
    <w:rsid w:val="00035933"/>
    <w:rsid w:val="00035E88"/>
    <w:rsid w:val="0004053F"/>
    <w:rsid w:val="00040948"/>
    <w:rsid w:val="00040CD4"/>
    <w:rsid w:val="000411C1"/>
    <w:rsid w:val="00041AEF"/>
    <w:rsid w:val="0004303D"/>
    <w:rsid w:val="000432D5"/>
    <w:rsid w:val="00043624"/>
    <w:rsid w:val="00043E02"/>
    <w:rsid w:val="000441ED"/>
    <w:rsid w:val="00046291"/>
    <w:rsid w:val="000462DA"/>
    <w:rsid w:val="00046355"/>
    <w:rsid w:val="00047CB9"/>
    <w:rsid w:val="000502B1"/>
    <w:rsid w:val="0005099B"/>
    <w:rsid w:val="00050F89"/>
    <w:rsid w:val="00051A10"/>
    <w:rsid w:val="000534AE"/>
    <w:rsid w:val="00054195"/>
    <w:rsid w:val="0005613D"/>
    <w:rsid w:val="00056400"/>
    <w:rsid w:val="00057F96"/>
    <w:rsid w:val="0006052D"/>
    <w:rsid w:val="00060DF9"/>
    <w:rsid w:val="0006124E"/>
    <w:rsid w:val="0006147D"/>
    <w:rsid w:val="00061571"/>
    <w:rsid w:val="00061DBB"/>
    <w:rsid w:val="0006224A"/>
    <w:rsid w:val="00062628"/>
    <w:rsid w:val="000634EC"/>
    <w:rsid w:val="00063B75"/>
    <w:rsid w:val="0006426D"/>
    <w:rsid w:val="00065AAC"/>
    <w:rsid w:val="0006607A"/>
    <w:rsid w:val="00067331"/>
    <w:rsid w:val="00070BB1"/>
    <w:rsid w:val="00071B15"/>
    <w:rsid w:val="00072041"/>
    <w:rsid w:val="00072914"/>
    <w:rsid w:val="00072E42"/>
    <w:rsid w:val="000730AE"/>
    <w:rsid w:val="000737F8"/>
    <w:rsid w:val="0007595F"/>
    <w:rsid w:val="00077424"/>
    <w:rsid w:val="000778F0"/>
    <w:rsid w:val="0008034B"/>
    <w:rsid w:val="00081F29"/>
    <w:rsid w:val="000822DF"/>
    <w:rsid w:val="00083214"/>
    <w:rsid w:val="000840D9"/>
    <w:rsid w:val="000841B1"/>
    <w:rsid w:val="00084294"/>
    <w:rsid w:val="00085A99"/>
    <w:rsid w:val="00090651"/>
    <w:rsid w:val="00091231"/>
    <w:rsid w:val="000917E4"/>
    <w:rsid w:val="00093948"/>
    <w:rsid w:val="00093BC4"/>
    <w:rsid w:val="0009501A"/>
    <w:rsid w:val="00096965"/>
    <w:rsid w:val="00096E1B"/>
    <w:rsid w:val="00097A12"/>
    <w:rsid w:val="00097C5B"/>
    <w:rsid w:val="000A000C"/>
    <w:rsid w:val="000A219F"/>
    <w:rsid w:val="000A268C"/>
    <w:rsid w:val="000A2A37"/>
    <w:rsid w:val="000A479F"/>
    <w:rsid w:val="000A5552"/>
    <w:rsid w:val="000A6571"/>
    <w:rsid w:val="000A6D00"/>
    <w:rsid w:val="000B09A6"/>
    <w:rsid w:val="000B1355"/>
    <w:rsid w:val="000B15ED"/>
    <w:rsid w:val="000B1B39"/>
    <w:rsid w:val="000B1CBC"/>
    <w:rsid w:val="000B1F73"/>
    <w:rsid w:val="000B26B6"/>
    <w:rsid w:val="000B3903"/>
    <w:rsid w:val="000B57BE"/>
    <w:rsid w:val="000B5A02"/>
    <w:rsid w:val="000B5C9A"/>
    <w:rsid w:val="000B67DC"/>
    <w:rsid w:val="000B6B75"/>
    <w:rsid w:val="000C117B"/>
    <w:rsid w:val="000C2BC2"/>
    <w:rsid w:val="000C3354"/>
    <w:rsid w:val="000C393A"/>
    <w:rsid w:val="000C3BE7"/>
    <w:rsid w:val="000C3CD7"/>
    <w:rsid w:val="000C4146"/>
    <w:rsid w:val="000C4A82"/>
    <w:rsid w:val="000C4EEB"/>
    <w:rsid w:val="000C5219"/>
    <w:rsid w:val="000C5FFC"/>
    <w:rsid w:val="000D1EC2"/>
    <w:rsid w:val="000D2ADB"/>
    <w:rsid w:val="000D2BF0"/>
    <w:rsid w:val="000D2E6E"/>
    <w:rsid w:val="000D40BA"/>
    <w:rsid w:val="000D68CA"/>
    <w:rsid w:val="000D6C06"/>
    <w:rsid w:val="000D793C"/>
    <w:rsid w:val="000E1D62"/>
    <w:rsid w:val="000E20E8"/>
    <w:rsid w:val="000E220A"/>
    <w:rsid w:val="000E2FE4"/>
    <w:rsid w:val="000E3361"/>
    <w:rsid w:val="000E3EBD"/>
    <w:rsid w:val="000E3F16"/>
    <w:rsid w:val="000E7F23"/>
    <w:rsid w:val="000F0172"/>
    <w:rsid w:val="000F1473"/>
    <w:rsid w:val="000F287B"/>
    <w:rsid w:val="000F28AB"/>
    <w:rsid w:val="000F2C87"/>
    <w:rsid w:val="000F2D06"/>
    <w:rsid w:val="000F2E53"/>
    <w:rsid w:val="000F610F"/>
    <w:rsid w:val="000F692C"/>
    <w:rsid w:val="000F747F"/>
    <w:rsid w:val="000F7D27"/>
    <w:rsid w:val="001001C1"/>
    <w:rsid w:val="00100CE3"/>
    <w:rsid w:val="00101D26"/>
    <w:rsid w:val="00101EEC"/>
    <w:rsid w:val="001020A4"/>
    <w:rsid w:val="001026E6"/>
    <w:rsid w:val="001047B2"/>
    <w:rsid w:val="001051DF"/>
    <w:rsid w:val="00105611"/>
    <w:rsid w:val="00105E31"/>
    <w:rsid w:val="00106E89"/>
    <w:rsid w:val="00112ED4"/>
    <w:rsid w:val="00114FDF"/>
    <w:rsid w:val="00115479"/>
    <w:rsid w:val="001173BC"/>
    <w:rsid w:val="001207D6"/>
    <w:rsid w:val="00120E69"/>
    <w:rsid w:val="001218F7"/>
    <w:rsid w:val="00121C6D"/>
    <w:rsid w:val="001221BA"/>
    <w:rsid w:val="0012299A"/>
    <w:rsid w:val="00122DC1"/>
    <w:rsid w:val="00123552"/>
    <w:rsid w:val="00123E1C"/>
    <w:rsid w:val="0012441F"/>
    <w:rsid w:val="00125537"/>
    <w:rsid w:val="00125912"/>
    <w:rsid w:val="00126140"/>
    <w:rsid w:val="00126E8F"/>
    <w:rsid w:val="001301B9"/>
    <w:rsid w:val="001308BF"/>
    <w:rsid w:val="00130B0D"/>
    <w:rsid w:val="001319FC"/>
    <w:rsid w:val="00133549"/>
    <w:rsid w:val="00133F54"/>
    <w:rsid w:val="001341D5"/>
    <w:rsid w:val="00135F67"/>
    <w:rsid w:val="001360A3"/>
    <w:rsid w:val="001367AC"/>
    <w:rsid w:val="00140229"/>
    <w:rsid w:val="001413E1"/>
    <w:rsid w:val="001428C9"/>
    <w:rsid w:val="00144198"/>
    <w:rsid w:val="001443B4"/>
    <w:rsid w:val="00144AAC"/>
    <w:rsid w:val="00144DAA"/>
    <w:rsid w:val="001454FA"/>
    <w:rsid w:val="00145613"/>
    <w:rsid w:val="0014693F"/>
    <w:rsid w:val="00150752"/>
    <w:rsid w:val="0015192F"/>
    <w:rsid w:val="00152492"/>
    <w:rsid w:val="00152901"/>
    <w:rsid w:val="00152BED"/>
    <w:rsid w:val="001530E1"/>
    <w:rsid w:val="00153DA8"/>
    <w:rsid w:val="00154957"/>
    <w:rsid w:val="00154B28"/>
    <w:rsid w:val="0015507D"/>
    <w:rsid w:val="00155365"/>
    <w:rsid w:val="0015631D"/>
    <w:rsid w:val="001564D9"/>
    <w:rsid w:val="00156E05"/>
    <w:rsid w:val="0015791F"/>
    <w:rsid w:val="00161AFB"/>
    <w:rsid w:val="00161C5D"/>
    <w:rsid w:val="00162617"/>
    <w:rsid w:val="001630A8"/>
    <w:rsid w:val="00163578"/>
    <w:rsid w:val="00163602"/>
    <w:rsid w:val="001638C5"/>
    <w:rsid w:val="00164222"/>
    <w:rsid w:val="00164AEB"/>
    <w:rsid w:val="0016528D"/>
    <w:rsid w:val="0016597D"/>
    <w:rsid w:val="001659D2"/>
    <w:rsid w:val="001669CB"/>
    <w:rsid w:val="001678D3"/>
    <w:rsid w:val="00170B23"/>
    <w:rsid w:val="001717B7"/>
    <w:rsid w:val="0017213F"/>
    <w:rsid w:val="0017374C"/>
    <w:rsid w:val="001755A5"/>
    <w:rsid w:val="00176052"/>
    <w:rsid w:val="00176F13"/>
    <w:rsid w:val="00177EEA"/>
    <w:rsid w:val="0018122C"/>
    <w:rsid w:val="00181F36"/>
    <w:rsid w:val="00184004"/>
    <w:rsid w:val="00186F5F"/>
    <w:rsid w:val="001873FD"/>
    <w:rsid w:val="00187454"/>
    <w:rsid w:val="00187EFE"/>
    <w:rsid w:val="00187FC0"/>
    <w:rsid w:val="0019076A"/>
    <w:rsid w:val="0019111F"/>
    <w:rsid w:val="00191A4D"/>
    <w:rsid w:val="001923B2"/>
    <w:rsid w:val="00192458"/>
    <w:rsid w:val="00192E5F"/>
    <w:rsid w:val="0019387F"/>
    <w:rsid w:val="00193CD8"/>
    <w:rsid w:val="001947AA"/>
    <w:rsid w:val="001963D3"/>
    <w:rsid w:val="00197159"/>
    <w:rsid w:val="00197261"/>
    <w:rsid w:val="001A140A"/>
    <w:rsid w:val="001A1B67"/>
    <w:rsid w:val="001A1E1C"/>
    <w:rsid w:val="001A2A70"/>
    <w:rsid w:val="001A5011"/>
    <w:rsid w:val="001A6430"/>
    <w:rsid w:val="001A67B0"/>
    <w:rsid w:val="001A6A81"/>
    <w:rsid w:val="001B1B91"/>
    <w:rsid w:val="001B42E0"/>
    <w:rsid w:val="001B4884"/>
    <w:rsid w:val="001B4C30"/>
    <w:rsid w:val="001B552C"/>
    <w:rsid w:val="001B5FDF"/>
    <w:rsid w:val="001B65C6"/>
    <w:rsid w:val="001B682E"/>
    <w:rsid w:val="001B7A18"/>
    <w:rsid w:val="001B7C2A"/>
    <w:rsid w:val="001C065E"/>
    <w:rsid w:val="001C17EE"/>
    <w:rsid w:val="001C1C87"/>
    <w:rsid w:val="001C21F4"/>
    <w:rsid w:val="001C24B8"/>
    <w:rsid w:val="001C275A"/>
    <w:rsid w:val="001C27CF"/>
    <w:rsid w:val="001C300B"/>
    <w:rsid w:val="001C3385"/>
    <w:rsid w:val="001C5755"/>
    <w:rsid w:val="001C72A1"/>
    <w:rsid w:val="001D2203"/>
    <w:rsid w:val="001D23C7"/>
    <w:rsid w:val="001D32CE"/>
    <w:rsid w:val="001D3364"/>
    <w:rsid w:val="001D47B7"/>
    <w:rsid w:val="001D4B70"/>
    <w:rsid w:val="001D5BCE"/>
    <w:rsid w:val="001D640D"/>
    <w:rsid w:val="001D64C2"/>
    <w:rsid w:val="001D6F4E"/>
    <w:rsid w:val="001D75AB"/>
    <w:rsid w:val="001D781A"/>
    <w:rsid w:val="001E0506"/>
    <w:rsid w:val="001E171E"/>
    <w:rsid w:val="001E17B6"/>
    <w:rsid w:val="001E257C"/>
    <w:rsid w:val="001E2CBA"/>
    <w:rsid w:val="001E2D59"/>
    <w:rsid w:val="001E4026"/>
    <w:rsid w:val="001E582C"/>
    <w:rsid w:val="001E6297"/>
    <w:rsid w:val="001E63DB"/>
    <w:rsid w:val="001E7CC0"/>
    <w:rsid w:val="001F0710"/>
    <w:rsid w:val="001F13DE"/>
    <w:rsid w:val="001F23B0"/>
    <w:rsid w:val="001F2418"/>
    <w:rsid w:val="001F2BCC"/>
    <w:rsid w:val="001F2CA3"/>
    <w:rsid w:val="001F3E6A"/>
    <w:rsid w:val="001F44B9"/>
    <w:rsid w:val="001F5500"/>
    <w:rsid w:val="001F57D5"/>
    <w:rsid w:val="001F6A43"/>
    <w:rsid w:val="001F7155"/>
    <w:rsid w:val="001F7186"/>
    <w:rsid w:val="001F7942"/>
    <w:rsid w:val="001F79FF"/>
    <w:rsid w:val="002000B4"/>
    <w:rsid w:val="00201EE3"/>
    <w:rsid w:val="002022E7"/>
    <w:rsid w:val="002027A1"/>
    <w:rsid w:val="00203924"/>
    <w:rsid w:val="002041DE"/>
    <w:rsid w:val="00205C11"/>
    <w:rsid w:val="00206274"/>
    <w:rsid w:val="0020691F"/>
    <w:rsid w:val="00207809"/>
    <w:rsid w:val="0021039E"/>
    <w:rsid w:val="0021063F"/>
    <w:rsid w:val="0021357A"/>
    <w:rsid w:val="00213C44"/>
    <w:rsid w:val="00214254"/>
    <w:rsid w:val="0021470E"/>
    <w:rsid w:val="00214C6E"/>
    <w:rsid w:val="00214F4B"/>
    <w:rsid w:val="0021748A"/>
    <w:rsid w:val="0022270E"/>
    <w:rsid w:val="00223355"/>
    <w:rsid w:val="00223590"/>
    <w:rsid w:val="002235AB"/>
    <w:rsid w:val="00223BCA"/>
    <w:rsid w:val="00224B7A"/>
    <w:rsid w:val="00224CE1"/>
    <w:rsid w:val="0022571B"/>
    <w:rsid w:val="00226B69"/>
    <w:rsid w:val="00226C99"/>
    <w:rsid w:val="00227817"/>
    <w:rsid w:val="002302A5"/>
    <w:rsid w:val="00231BC9"/>
    <w:rsid w:val="00233304"/>
    <w:rsid w:val="0023386D"/>
    <w:rsid w:val="00234299"/>
    <w:rsid w:val="00234521"/>
    <w:rsid w:val="00235340"/>
    <w:rsid w:val="00236C83"/>
    <w:rsid w:val="00237F71"/>
    <w:rsid w:val="002403DC"/>
    <w:rsid w:val="00240BA9"/>
    <w:rsid w:val="002415CD"/>
    <w:rsid w:val="002421A5"/>
    <w:rsid w:val="002428CD"/>
    <w:rsid w:val="002438C9"/>
    <w:rsid w:val="00244A5B"/>
    <w:rsid w:val="00244F25"/>
    <w:rsid w:val="002451EF"/>
    <w:rsid w:val="002453A5"/>
    <w:rsid w:val="0024553A"/>
    <w:rsid w:val="00245887"/>
    <w:rsid w:val="00245C5D"/>
    <w:rsid w:val="00246689"/>
    <w:rsid w:val="00247642"/>
    <w:rsid w:val="00250317"/>
    <w:rsid w:val="0025035F"/>
    <w:rsid w:val="00250392"/>
    <w:rsid w:val="0025086B"/>
    <w:rsid w:val="00253D17"/>
    <w:rsid w:val="00254670"/>
    <w:rsid w:val="00255552"/>
    <w:rsid w:val="002557BF"/>
    <w:rsid w:val="00255933"/>
    <w:rsid w:val="00255B17"/>
    <w:rsid w:val="00255FD0"/>
    <w:rsid w:val="00256F0B"/>
    <w:rsid w:val="00257F7B"/>
    <w:rsid w:val="002609BE"/>
    <w:rsid w:val="002614ED"/>
    <w:rsid w:val="002617DD"/>
    <w:rsid w:val="00261912"/>
    <w:rsid w:val="00262A45"/>
    <w:rsid w:val="002632C8"/>
    <w:rsid w:val="0026384C"/>
    <w:rsid w:val="0026407E"/>
    <w:rsid w:val="00264E7C"/>
    <w:rsid w:val="0026532E"/>
    <w:rsid w:val="002662E0"/>
    <w:rsid w:val="00267BE1"/>
    <w:rsid w:val="00271A49"/>
    <w:rsid w:val="00273769"/>
    <w:rsid w:val="002737B0"/>
    <w:rsid w:val="002739B8"/>
    <w:rsid w:val="00273C82"/>
    <w:rsid w:val="00274756"/>
    <w:rsid w:val="00274A0B"/>
    <w:rsid w:val="00275049"/>
    <w:rsid w:val="00276AA5"/>
    <w:rsid w:val="0027706E"/>
    <w:rsid w:val="0028008D"/>
    <w:rsid w:val="0028009C"/>
    <w:rsid w:val="0028130C"/>
    <w:rsid w:val="00282A5E"/>
    <w:rsid w:val="00282E62"/>
    <w:rsid w:val="002850DC"/>
    <w:rsid w:val="00285B83"/>
    <w:rsid w:val="00285D66"/>
    <w:rsid w:val="00286E55"/>
    <w:rsid w:val="00287020"/>
    <w:rsid w:val="0029038F"/>
    <w:rsid w:val="00290B0C"/>
    <w:rsid w:val="002911B3"/>
    <w:rsid w:val="002913F8"/>
    <w:rsid w:val="00292B63"/>
    <w:rsid w:val="002936AF"/>
    <w:rsid w:val="002936F3"/>
    <w:rsid w:val="00293765"/>
    <w:rsid w:val="00293932"/>
    <w:rsid w:val="00294092"/>
    <w:rsid w:val="002942D1"/>
    <w:rsid w:val="002944F6"/>
    <w:rsid w:val="00294894"/>
    <w:rsid w:val="00294909"/>
    <w:rsid w:val="00294EED"/>
    <w:rsid w:val="00295DBF"/>
    <w:rsid w:val="00295F87"/>
    <w:rsid w:val="002963DC"/>
    <w:rsid w:val="00297354"/>
    <w:rsid w:val="00297E43"/>
    <w:rsid w:val="002A15A0"/>
    <w:rsid w:val="002A1BBC"/>
    <w:rsid w:val="002A1F62"/>
    <w:rsid w:val="002A24EF"/>
    <w:rsid w:val="002A25A1"/>
    <w:rsid w:val="002A25C8"/>
    <w:rsid w:val="002A283D"/>
    <w:rsid w:val="002A2F39"/>
    <w:rsid w:val="002A3E44"/>
    <w:rsid w:val="002A6FD5"/>
    <w:rsid w:val="002A773B"/>
    <w:rsid w:val="002B05BE"/>
    <w:rsid w:val="002B36E2"/>
    <w:rsid w:val="002B418D"/>
    <w:rsid w:val="002B5777"/>
    <w:rsid w:val="002B7ADC"/>
    <w:rsid w:val="002C004D"/>
    <w:rsid w:val="002C10EA"/>
    <w:rsid w:val="002C1FD7"/>
    <w:rsid w:val="002C1FEE"/>
    <w:rsid w:val="002C21EE"/>
    <w:rsid w:val="002C3723"/>
    <w:rsid w:val="002C55B0"/>
    <w:rsid w:val="002C6319"/>
    <w:rsid w:val="002C72A4"/>
    <w:rsid w:val="002C7624"/>
    <w:rsid w:val="002D0399"/>
    <w:rsid w:val="002D053F"/>
    <w:rsid w:val="002D077D"/>
    <w:rsid w:val="002D0E90"/>
    <w:rsid w:val="002D124B"/>
    <w:rsid w:val="002D1308"/>
    <w:rsid w:val="002D1D16"/>
    <w:rsid w:val="002D4A06"/>
    <w:rsid w:val="002D4A3A"/>
    <w:rsid w:val="002D5144"/>
    <w:rsid w:val="002D577F"/>
    <w:rsid w:val="002D647B"/>
    <w:rsid w:val="002D6F34"/>
    <w:rsid w:val="002D70C2"/>
    <w:rsid w:val="002E0AFC"/>
    <w:rsid w:val="002E2839"/>
    <w:rsid w:val="002E44B9"/>
    <w:rsid w:val="002E5475"/>
    <w:rsid w:val="002E7719"/>
    <w:rsid w:val="002E7B25"/>
    <w:rsid w:val="002F1575"/>
    <w:rsid w:val="002F2282"/>
    <w:rsid w:val="002F2F75"/>
    <w:rsid w:val="002F33D6"/>
    <w:rsid w:val="002F3458"/>
    <w:rsid w:val="002F360F"/>
    <w:rsid w:val="002F4FCF"/>
    <w:rsid w:val="002F4FEB"/>
    <w:rsid w:val="002F6162"/>
    <w:rsid w:val="002F6F0C"/>
    <w:rsid w:val="0030043D"/>
    <w:rsid w:val="00302CFC"/>
    <w:rsid w:val="00303283"/>
    <w:rsid w:val="00303D87"/>
    <w:rsid w:val="00304851"/>
    <w:rsid w:val="00305BB8"/>
    <w:rsid w:val="003061A8"/>
    <w:rsid w:val="00307D18"/>
    <w:rsid w:val="0031002E"/>
    <w:rsid w:val="0031003B"/>
    <w:rsid w:val="00312065"/>
    <w:rsid w:val="0031211F"/>
    <w:rsid w:val="00315D75"/>
    <w:rsid w:val="00315E0B"/>
    <w:rsid w:val="003164EE"/>
    <w:rsid w:val="00316583"/>
    <w:rsid w:val="00317438"/>
    <w:rsid w:val="0031761C"/>
    <w:rsid w:val="003204AA"/>
    <w:rsid w:val="003205EF"/>
    <w:rsid w:val="00320778"/>
    <w:rsid w:val="0032096E"/>
    <w:rsid w:val="003229FA"/>
    <w:rsid w:val="003230C5"/>
    <w:rsid w:val="0032489B"/>
    <w:rsid w:val="00326866"/>
    <w:rsid w:val="00326D81"/>
    <w:rsid w:val="00330264"/>
    <w:rsid w:val="00331457"/>
    <w:rsid w:val="003317FB"/>
    <w:rsid w:val="00332B24"/>
    <w:rsid w:val="003341C5"/>
    <w:rsid w:val="00335A42"/>
    <w:rsid w:val="0033627C"/>
    <w:rsid w:val="003368F7"/>
    <w:rsid w:val="00336D27"/>
    <w:rsid w:val="00337782"/>
    <w:rsid w:val="00337D99"/>
    <w:rsid w:val="003414C2"/>
    <w:rsid w:val="00341AEB"/>
    <w:rsid w:val="00341D60"/>
    <w:rsid w:val="003442F5"/>
    <w:rsid w:val="0034433C"/>
    <w:rsid w:val="00344741"/>
    <w:rsid w:val="00345105"/>
    <w:rsid w:val="00345137"/>
    <w:rsid w:val="00345E96"/>
    <w:rsid w:val="00346466"/>
    <w:rsid w:val="00350D7C"/>
    <w:rsid w:val="00351F86"/>
    <w:rsid w:val="00353B81"/>
    <w:rsid w:val="00354233"/>
    <w:rsid w:val="00355109"/>
    <w:rsid w:val="0035566D"/>
    <w:rsid w:val="00360438"/>
    <w:rsid w:val="00360697"/>
    <w:rsid w:val="003609E7"/>
    <w:rsid w:val="00360B19"/>
    <w:rsid w:val="00362623"/>
    <w:rsid w:val="003627D1"/>
    <w:rsid w:val="0036298A"/>
    <w:rsid w:val="00364EFB"/>
    <w:rsid w:val="003652AC"/>
    <w:rsid w:val="003654E1"/>
    <w:rsid w:val="00366664"/>
    <w:rsid w:val="003673A6"/>
    <w:rsid w:val="003674B8"/>
    <w:rsid w:val="003675C1"/>
    <w:rsid w:val="0036764B"/>
    <w:rsid w:val="00367D7D"/>
    <w:rsid w:val="00370861"/>
    <w:rsid w:val="0037155D"/>
    <w:rsid w:val="0037191C"/>
    <w:rsid w:val="0037331C"/>
    <w:rsid w:val="003741A8"/>
    <w:rsid w:val="00374F99"/>
    <w:rsid w:val="00375646"/>
    <w:rsid w:val="00376846"/>
    <w:rsid w:val="00376B9E"/>
    <w:rsid w:val="00376E91"/>
    <w:rsid w:val="0038082A"/>
    <w:rsid w:val="00380AFF"/>
    <w:rsid w:val="0038189C"/>
    <w:rsid w:val="00383FED"/>
    <w:rsid w:val="00384A0B"/>
    <w:rsid w:val="00385FBB"/>
    <w:rsid w:val="00386CFC"/>
    <w:rsid w:val="00387709"/>
    <w:rsid w:val="00390357"/>
    <w:rsid w:val="003908BE"/>
    <w:rsid w:val="00390D00"/>
    <w:rsid w:val="00391517"/>
    <w:rsid w:val="00391581"/>
    <w:rsid w:val="00394C77"/>
    <w:rsid w:val="00397F31"/>
    <w:rsid w:val="003A04C9"/>
    <w:rsid w:val="003A100B"/>
    <w:rsid w:val="003A1B43"/>
    <w:rsid w:val="003A2052"/>
    <w:rsid w:val="003A222A"/>
    <w:rsid w:val="003A293F"/>
    <w:rsid w:val="003A2E9A"/>
    <w:rsid w:val="003A3F2C"/>
    <w:rsid w:val="003A6338"/>
    <w:rsid w:val="003A72C9"/>
    <w:rsid w:val="003A7402"/>
    <w:rsid w:val="003A7754"/>
    <w:rsid w:val="003B0AFD"/>
    <w:rsid w:val="003B139E"/>
    <w:rsid w:val="003B260B"/>
    <w:rsid w:val="003B2831"/>
    <w:rsid w:val="003B2AC4"/>
    <w:rsid w:val="003B3CF5"/>
    <w:rsid w:val="003B3E86"/>
    <w:rsid w:val="003B4BA6"/>
    <w:rsid w:val="003B5717"/>
    <w:rsid w:val="003B6630"/>
    <w:rsid w:val="003C1C3B"/>
    <w:rsid w:val="003C4580"/>
    <w:rsid w:val="003C4BDB"/>
    <w:rsid w:val="003C5465"/>
    <w:rsid w:val="003C5AAF"/>
    <w:rsid w:val="003C6E88"/>
    <w:rsid w:val="003C7132"/>
    <w:rsid w:val="003D22C0"/>
    <w:rsid w:val="003D238D"/>
    <w:rsid w:val="003D2938"/>
    <w:rsid w:val="003D4613"/>
    <w:rsid w:val="003D4786"/>
    <w:rsid w:val="003D4CEB"/>
    <w:rsid w:val="003D5A2E"/>
    <w:rsid w:val="003D6724"/>
    <w:rsid w:val="003D730D"/>
    <w:rsid w:val="003D7A6D"/>
    <w:rsid w:val="003D7EFB"/>
    <w:rsid w:val="003E05C1"/>
    <w:rsid w:val="003E09D9"/>
    <w:rsid w:val="003E15D2"/>
    <w:rsid w:val="003E2774"/>
    <w:rsid w:val="003E4389"/>
    <w:rsid w:val="003E4546"/>
    <w:rsid w:val="003E497F"/>
    <w:rsid w:val="003E49FC"/>
    <w:rsid w:val="003E54A8"/>
    <w:rsid w:val="003E6579"/>
    <w:rsid w:val="003F02BD"/>
    <w:rsid w:val="003F039C"/>
    <w:rsid w:val="003F04D2"/>
    <w:rsid w:val="003F0C28"/>
    <w:rsid w:val="003F0D26"/>
    <w:rsid w:val="003F19C8"/>
    <w:rsid w:val="003F3736"/>
    <w:rsid w:val="003F3CD6"/>
    <w:rsid w:val="003F5EB9"/>
    <w:rsid w:val="003F655D"/>
    <w:rsid w:val="003F7944"/>
    <w:rsid w:val="004025A6"/>
    <w:rsid w:val="00402C86"/>
    <w:rsid w:val="0040319F"/>
    <w:rsid w:val="0040322A"/>
    <w:rsid w:val="00403AA9"/>
    <w:rsid w:val="0040415D"/>
    <w:rsid w:val="00404EA3"/>
    <w:rsid w:val="004055CA"/>
    <w:rsid w:val="00405E76"/>
    <w:rsid w:val="00410DC9"/>
    <w:rsid w:val="00411109"/>
    <w:rsid w:val="0041205D"/>
    <w:rsid w:val="00412242"/>
    <w:rsid w:val="00413C54"/>
    <w:rsid w:val="00414066"/>
    <w:rsid w:val="00414F57"/>
    <w:rsid w:val="00415E42"/>
    <w:rsid w:val="00415EAD"/>
    <w:rsid w:val="00415FFA"/>
    <w:rsid w:val="004179AF"/>
    <w:rsid w:val="00421026"/>
    <w:rsid w:val="004210D5"/>
    <w:rsid w:val="00421837"/>
    <w:rsid w:val="00422007"/>
    <w:rsid w:val="004228D0"/>
    <w:rsid w:val="004240B2"/>
    <w:rsid w:val="004240FE"/>
    <w:rsid w:val="00424145"/>
    <w:rsid w:val="00424D29"/>
    <w:rsid w:val="00425362"/>
    <w:rsid w:val="00426944"/>
    <w:rsid w:val="004328C9"/>
    <w:rsid w:val="00432BF8"/>
    <w:rsid w:val="00433021"/>
    <w:rsid w:val="00433F46"/>
    <w:rsid w:val="004345BD"/>
    <w:rsid w:val="00434793"/>
    <w:rsid w:val="00443727"/>
    <w:rsid w:val="00443A90"/>
    <w:rsid w:val="00444CDC"/>
    <w:rsid w:val="00445E0D"/>
    <w:rsid w:val="00451A43"/>
    <w:rsid w:val="00451D53"/>
    <w:rsid w:val="00452270"/>
    <w:rsid w:val="004525D1"/>
    <w:rsid w:val="00452BA7"/>
    <w:rsid w:val="00454A08"/>
    <w:rsid w:val="00454A6A"/>
    <w:rsid w:val="00454E11"/>
    <w:rsid w:val="00455AB2"/>
    <w:rsid w:val="00455ECF"/>
    <w:rsid w:val="00456422"/>
    <w:rsid w:val="00457517"/>
    <w:rsid w:val="00461D03"/>
    <w:rsid w:val="004624EF"/>
    <w:rsid w:val="00462C66"/>
    <w:rsid w:val="004672B7"/>
    <w:rsid w:val="004702F9"/>
    <w:rsid w:val="004709DB"/>
    <w:rsid w:val="00470AA7"/>
    <w:rsid w:val="00470DB3"/>
    <w:rsid w:val="0047203F"/>
    <w:rsid w:val="004728C2"/>
    <w:rsid w:val="0047385B"/>
    <w:rsid w:val="0047413E"/>
    <w:rsid w:val="004750E3"/>
    <w:rsid w:val="004752C8"/>
    <w:rsid w:val="004759B0"/>
    <w:rsid w:val="004762E0"/>
    <w:rsid w:val="00477885"/>
    <w:rsid w:val="00480782"/>
    <w:rsid w:val="00480999"/>
    <w:rsid w:val="00481484"/>
    <w:rsid w:val="004817EE"/>
    <w:rsid w:val="00481FF6"/>
    <w:rsid w:val="00483DE2"/>
    <w:rsid w:val="00483E8B"/>
    <w:rsid w:val="004846DA"/>
    <w:rsid w:val="004851BD"/>
    <w:rsid w:val="00485DEF"/>
    <w:rsid w:val="00486B8D"/>
    <w:rsid w:val="00486BF7"/>
    <w:rsid w:val="004871AB"/>
    <w:rsid w:val="00491557"/>
    <w:rsid w:val="00491884"/>
    <w:rsid w:val="0049194E"/>
    <w:rsid w:val="00493262"/>
    <w:rsid w:val="00494B90"/>
    <w:rsid w:val="004955A4"/>
    <w:rsid w:val="00495FEA"/>
    <w:rsid w:val="00497ABE"/>
    <w:rsid w:val="004A0EFD"/>
    <w:rsid w:val="004A1204"/>
    <w:rsid w:val="004A1533"/>
    <w:rsid w:val="004A17FC"/>
    <w:rsid w:val="004A1D8A"/>
    <w:rsid w:val="004A21D7"/>
    <w:rsid w:val="004A2391"/>
    <w:rsid w:val="004A36D2"/>
    <w:rsid w:val="004A3902"/>
    <w:rsid w:val="004A4B81"/>
    <w:rsid w:val="004A5F21"/>
    <w:rsid w:val="004B017B"/>
    <w:rsid w:val="004B0ADC"/>
    <w:rsid w:val="004B16A2"/>
    <w:rsid w:val="004B1DC8"/>
    <w:rsid w:val="004B288C"/>
    <w:rsid w:val="004B2CBE"/>
    <w:rsid w:val="004B478B"/>
    <w:rsid w:val="004B4F41"/>
    <w:rsid w:val="004B5C0F"/>
    <w:rsid w:val="004B791D"/>
    <w:rsid w:val="004B79A6"/>
    <w:rsid w:val="004C024D"/>
    <w:rsid w:val="004C1946"/>
    <w:rsid w:val="004C31F3"/>
    <w:rsid w:val="004C3662"/>
    <w:rsid w:val="004C3FBF"/>
    <w:rsid w:val="004C5C4B"/>
    <w:rsid w:val="004C66EC"/>
    <w:rsid w:val="004C73BF"/>
    <w:rsid w:val="004C7A62"/>
    <w:rsid w:val="004D005D"/>
    <w:rsid w:val="004D1C0A"/>
    <w:rsid w:val="004D2011"/>
    <w:rsid w:val="004D32A2"/>
    <w:rsid w:val="004D36FB"/>
    <w:rsid w:val="004D67C4"/>
    <w:rsid w:val="004D7DFA"/>
    <w:rsid w:val="004E0C99"/>
    <w:rsid w:val="004E1045"/>
    <w:rsid w:val="004E1CEB"/>
    <w:rsid w:val="004E3AB8"/>
    <w:rsid w:val="004E65A4"/>
    <w:rsid w:val="004E6AD3"/>
    <w:rsid w:val="004E79BA"/>
    <w:rsid w:val="004F016F"/>
    <w:rsid w:val="004F01EF"/>
    <w:rsid w:val="004F07A3"/>
    <w:rsid w:val="004F0823"/>
    <w:rsid w:val="004F0CF1"/>
    <w:rsid w:val="004F29EE"/>
    <w:rsid w:val="004F3127"/>
    <w:rsid w:val="004F3987"/>
    <w:rsid w:val="004F4B3B"/>
    <w:rsid w:val="004F502C"/>
    <w:rsid w:val="004F519D"/>
    <w:rsid w:val="004F58D6"/>
    <w:rsid w:val="004F64DB"/>
    <w:rsid w:val="004F6A0F"/>
    <w:rsid w:val="004F6BAC"/>
    <w:rsid w:val="004F6F4D"/>
    <w:rsid w:val="004F759D"/>
    <w:rsid w:val="004F7EE3"/>
    <w:rsid w:val="0050175C"/>
    <w:rsid w:val="00501D78"/>
    <w:rsid w:val="00503073"/>
    <w:rsid w:val="00503ABF"/>
    <w:rsid w:val="00507A1C"/>
    <w:rsid w:val="0051074F"/>
    <w:rsid w:val="005117B1"/>
    <w:rsid w:val="00511F88"/>
    <w:rsid w:val="00512116"/>
    <w:rsid w:val="00512828"/>
    <w:rsid w:val="005132EA"/>
    <w:rsid w:val="005135B4"/>
    <w:rsid w:val="0051384E"/>
    <w:rsid w:val="00514860"/>
    <w:rsid w:val="00514B3E"/>
    <w:rsid w:val="00514D59"/>
    <w:rsid w:val="00515B1B"/>
    <w:rsid w:val="00515D3C"/>
    <w:rsid w:val="00516137"/>
    <w:rsid w:val="00522044"/>
    <w:rsid w:val="005220D7"/>
    <w:rsid w:val="005234C8"/>
    <w:rsid w:val="0052357F"/>
    <w:rsid w:val="00525F4D"/>
    <w:rsid w:val="00526184"/>
    <w:rsid w:val="00526711"/>
    <w:rsid w:val="00527DB5"/>
    <w:rsid w:val="005305F1"/>
    <w:rsid w:val="00530F01"/>
    <w:rsid w:val="00530F54"/>
    <w:rsid w:val="00531733"/>
    <w:rsid w:val="005326EA"/>
    <w:rsid w:val="00534465"/>
    <w:rsid w:val="00534551"/>
    <w:rsid w:val="00537448"/>
    <w:rsid w:val="00537C53"/>
    <w:rsid w:val="00540FF4"/>
    <w:rsid w:val="00541488"/>
    <w:rsid w:val="00541C41"/>
    <w:rsid w:val="00541F31"/>
    <w:rsid w:val="005420EF"/>
    <w:rsid w:val="00544E0E"/>
    <w:rsid w:val="00545B7A"/>
    <w:rsid w:val="005460F5"/>
    <w:rsid w:val="005461C8"/>
    <w:rsid w:val="00546E08"/>
    <w:rsid w:val="00546F93"/>
    <w:rsid w:val="005471FB"/>
    <w:rsid w:val="00552521"/>
    <w:rsid w:val="00552898"/>
    <w:rsid w:val="00552932"/>
    <w:rsid w:val="00552A0D"/>
    <w:rsid w:val="00555557"/>
    <w:rsid w:val="005604ED"/>
    <w:rsid w:val="005606EB"/>
    <w:rsid w:val="00560863"/>
    <w:rsid w:val="00561AAD"/>
    <w:rsid w:val="00561B92"/>
    <w:rsid w:val="00561CE5"/>
    <w:rsid w:val="00564CCE"/>
    <w:rsid w:val="005653AF"/>
    <w:rsid w:val="005668C8"/>
    <w:rsid w:val="00567CF0"/>
    <w:rsid w:val="00570D7E"/>
    <w:rsid w:val="005713B8"/>
    <w:rsid w:val="005718A3"/>
    <w:rsid w:val="00571E19"/>
    <w:rsid w:val="00574300"/>
    <w:rsid w:val="00574834"/>
    <w:rsid w:val="00574E3D"/>
    <w:rsid w:val="00575088"/>
    <w:rsid w:val="00575263"/>
    <w:rsid w:val="005758A3"/>
    <w:rsid w:val="00575BCC"/>
    <w:rsid w:val="005775B5"/>
    <w:rsid w:val="00580B86"/>
    <w:rsid w:val="00582F32"/>
    <w:rsid w:val="00582F5F"/>
    <w:rsid w:val="0058381A"/>
    <w:rsid w:val="0058422B"/>
    <w:rsid w:val="00584EF6"/>
    <w:rsid w:val="00585D8C"/>
    <w:rsid w:val="00586EC1"/>
    <w:rsid w:val="005870D7"/>
    <w:rsid w:val="00587DE4"/>
    <w:rsid w:val="0059084B"/>
    <w:rsid w:val="00590DBE"/>
    <w:rsid w:val="00591F97"/>
    <w:rsid w:val="00594D33"/>
    <w:rsid w:val="0059785E"/>
    <w:rsid w:val="00597A87"/>
    <w:rsid w:val="00597C77"/>
    <w:rsid w:val="005A17D0"/>
    <w:rsid w:val="005A1931"/>
    <w:rsid w:val="005A1EDD"/>
    <w:rsid w:val="005A2B9A"/>
    <w:rsid w:val="005A3AE2"/>
    <w:rsid w:val="005A45CB"/>
    <w:rsid w:val="005A5E14"/>
    <w:rsid w:val="005B0B99"/>
    <w:rsid w:val="005B2CAF"/>
    <w:rsid w:val="005B593F"/>
    <w:rsid w:val="005B5C2E"/>
    <w:rsid w:val="005B7811"/>
    <w:rsid w:val="005B7CA1"/>
    <w:rsid w:val="005C2688"/>
    <w:rsid w:val="005C2B70"/>
    <w:rsid w:val="005C2D2D"/>
    <w:rsid w:val="005C33EA"/>
    <w:rsid w:val="005C4BC8"/>
    <w:rsid w:val="005C573A"/>
    <w:rsid w:val="005C6670"/>
    <w:rsid w:val="005C72C8"/>
    <w:rsid w:val="005C791F"/>
    <w:rsid w:val="005D051D"/>
    <w:rsid w:val="005D08DB"/>
    <w:rsid w:val="005D10C8"/>
    <w:rsid w:val="005D1B02"/>
    <w:rsid w:val="005D241B"/>
    <w:rsid w:val="005D2C60"/>
    <w:rsid w:val="005D3141"/>
    <w:rsid w:val="005D4749"/>
    <w:rsid w:val="005D5010"/>
    <w:rsid w:val="005D69CC"/>
    <w:rsid w:val="005D6FE4"/>
    <w:rsid w:val="005E0C32"/>
    <w:rsid w:val="005E1492"/>
    <w:rsid w:val="005E1673"/>
    <w:rsid w:val="005E30F2"/>
    <w:rsid w:val="005E505C"/>
    <w:rsid w:val="005E6078"/>
    <w:rsid w:val="005E6A99"/>
    <w:rsid w:val="005E7012"/>
    <w:rsid w:val="005E730D"/>
    <w:rsid w:val="005E73D3"/>
    <w:rsid w:val="005E7F05"/>
    <w:rsid w:val="005F1951"/>
    <w:rsid w:val="005F2C94"/>
    <w:rsid w:val="005F3091"/>
    <w:rsid w:val="005F421B"/>
    <w:rsid w:val="005F5875"/>
    <w:rsid w:val="005F5A41"/>
    <w:rsid w:val="005F5A84"/>
    <w:rsid w:val="005F774C"/>
    <w:rsid w:val="006011B7"/>
    <w:rsid w:val="0060136B"/>
    <w:rsid w:val="0060170A"/>
    <w:rsid w:val="0060171E"/>
    <w:rsid w:val="00601C96"/>
    <w:rsid w:val="00602030"/>
    <w:rsid w:val="00602155"/>
    <w:rsid w:val="006023ED"/>
    <w:rsid w:val="00602DF7"/>
    <w:rsid w:val="00605A6B"/>
    <w:rsid w:val="00605B33"/>
    <w:rsid w:val="0061127C"/>
    <w:rsid w:val="00612387"/>
    <w:rsid w:val="00612F2C"/>
    <w:rsid w:val="00612F36"/>
    <w:rsid w:val="00615A6C"/>
    <w:rsid w:val="00620D1A"/>
    <w:rsid w:val="0062200F"/>
    <w:rsid w:val="00622710"/>
    <w:rsid w:val="00622EBF"/>
    <w:rsid w:val="0062335D"/>
    <w:rsid w:val="006236D4"/>
    <w:rsid w:val="0062415C"/>
    <w:rsid w:val="00624319"/>
    <w:rsid w:val="00625B04"/>
    <w:rsid w:val="006264BF"/>
    <w:rsid w:val="00626E83"/>
    <w:rsid w:val="006274A1"/>
    <w:rsid w:val="006320B7"/>
    <w:rsid w:val="00632BDE"/>
    <w:rsid w:val="00632E07"/>
    <w:rsid w:val="006332F4"/>
    <w:rsid w:val="0063465E"/>
    <w:rsid w:val="006353EC"/>
    <w:rsid w:val="00635484"/>
    <w:rsid w:val="00637C1B"/>
    <w:rsid w:val="00641359"/>
    <w:rsid w:val="0064149F"/>
    <w:rsid w:val="0064288A"/>
    <w:rsid w:val="00643D55"/>
    <w:rsid w:val="00643DAE"/>
    <w:rsid w:val="006465F7"/>
    <w:rsid w:val="0064684F"/>
    <w:rsid w:val="00646D41"/>
    <w:rsid w:val="00647037"/>
    <w:rsid w:val="00650404"/>
    <w:rsid w:val="00651E77"/>
    <w:rsid w:val="00652F62"/>
    <w:rsid w:val="00654A0A"/>
    <w:rsid w:val="00655686"/>
    <w:rsid w:val="0065617D"/>
    <w:rsid w:val="00657145"/>
    <w:rsid w:val="006571BF"/>
    <w:rsid w:val="00660B57"/>
    <w:rsid w:val="00660CBD"/>
    <w:rsid w:val="00660CDF"/>
    <w:rsid w:val="006611E9"/>
    <w:rsid w:val="006613D1"/>
    <w:rsid w:val="00662BEB"/>
    <w:rsid w:val="00663DC6"/>
    <w:rsid w:val="00665B41"/>
    <w:rsid w:val="00665D9C"/>
    <w:rsid w:val="00666CA1"/>
    <w:rsid w:val="00667C3D"/>
    <w:rsid w:val="0067020F"/>
    <w:rsid w:val="00670A33"/>
    <w:rsid w:val="00670B5A"/>
    <w:rsid w:val="006738BC"/>
    <w:rsid w:val="00674BE4"/>
    <w:rsid w:val="00674F2D"/>
    <w:rsid w:val="006751F7"/>
    <w:rsid w:val="0067662C"/>
    <w:rsid w:val="0067686A"/>
    <w:rsid w:val="00676D43"/>
    <w:rsid w:val="00680350"/>
    <w:rsid w:val="00680432"/>
    <w:rsid w:val="00682419"/>
    <w:rsid w:val="006825F6"/>
    <w:rsid w:val="006839BD"/>
    <w:rsid w:val="00683EC7"/>
    <w:rsid w:val="00684B36"/>
    <w:rsid w:val="00686DFB"/>
    <w:rsid w:val="00687E45"/>
    <w:rsid w:val="00690DA1"/>
    <w:rsid w:val="00690F19"/>
    <w:rsid w:val="00693B12"/>
    <w:rsid w:val="00695106"/>
    <w:rsid w:val="00695EEF"/>
    <w:rsid w:val="00696629"/>
    <w:rsid w:val="00696C7C"/>
    <w:rsid w:val="006A01F9"/>
    <w:rsid w:val="006A023D"/>
    <w:rsid w:val="006A1193"/>
    <w:rsid w:val="006A1200"/>
    <w:rsid w:val="006A1A5E"/>
    <w:rsid w:val="006A1BCD"/>
    <w:rsid w:val="006A3183"/>
    <w:rsid w:val="006A31C8"/>
    <w:rsid w:val="006A3A98"/>
    <w:rsid w:val="006A3FFD"/>
    <w:rsid w:val="006A4F78"/>
    <w:rsid w:val="006A5515"/>
    <w:rsid w:val="006A55B3"/>
    <w:rsid w:val="006A6CF9"/>
    <w:rsid w:val="006A6F96"/>
    <w:rsid w:val="006A720C"/>
    <w:rsid w:val="006B1D00"/>
    <w:rsid w:val="006B1E2E"/>
    <w:rsid w:val="006B2563"/>
    <w:rsid w:val="006B49E2"/>
    <w:rsid w:val="006B610F"/>
    <w:rsid w:val="006B65F9"/>
    <w:rsid w:val="006C1A8F"/>
    <w:rsid w:val="006C3212"/>
    <w:rsid w:val="006C357C"/>
    <w:rsid w:val="006C493F"/>
    <w:rsid w:val="006C4B40"/>
    <w:rsid w:val="006C5C40"/>
    <w:rsid w:val="006C649D"/>
    <w:rsid w:val="006C65A5"/>
    <w:rsid w:val="006C6C71"/>
    <w:rsid w:val="006C73E0"/>
    <w:rsid w:val="006C7899"/>
    <w:rsid w:val="006C7C76"/>
    <w:rsid w:val="006D0048"/>
    <w:rsid w:val="006D0EBA"/>
    <w:rsid w:val="006D426C"/>
    <w:rsid w:val="006D4975"/>
    <w:rsid w:val="006D4AFC"/>
    <w:rsid w:val="006D5E66"/>
    <w:rsid w:val="006D65C1"/>
    <w:rsid w:val="006D6DB9"/>
    <w:rsid w:val="006D73F0"/>
    <w:rsid w:val="006D77B6"/>
    <w:rsid w:val="006E0663"/>
    <w:rsid w:val="006E19A2"/>
    <w:rsid w:val="006E2063"/>
    <w:rsid w:val="006E27CD"/>
    <w:rsid w:val="006E39B9"/>
    <w:rsid w:val="006E4B23"/>
    <w:rsid w:val="006E53F5"/>
    <w:rsid w:val="006E63DF"/>
    <w:rsid w:val="006E7AA3"/>
    <w:rsid w:val="006F1867"/>
    <w:rsid w:val="006F1CD6"/>
    <w:rsid w:val="006F1D7A"/>
    <w:rsid w:val="006F2227"/>
    <w:rsid w:val="006F36FF"/>
    <w:rsid w:val="006F55F4"/>
    <w:rsid w:val="006F6AED"/>
    <w:rsid w:val="0070008E"/>
    <w:rsid w:val="007006E0"/>
    <w:rsid w:val="00700FFC"/>
    <w:rsid w:val="007010E3"/>
    <w:rsid w:val="00701C3C"/>
    <w:rsid w:val="00702848"/>
    <w:rsid w:val="007041E4"/>
    <w:rsid w:val="00704C89"/>
    <w:rsid w:val="00704CBE"/>
    <w:rsid w:val="00705CED"/>
    <w:rsid w:val="00705D1B"/>
    <w:rsid w:val="00706AAF"/>
    <w:rsid w:val="00707AE3"/>
    <w:rsid w:val="00707CA3"/>
    <w:rsid w:val="00707E55"/>
    <w:rsid w:val="00710014"/>
    <w:rsid w:val="00710331"/>
    <w:rsid w:val="007105E2"/>
    <w:rsid w:val="0071208D"/>
    <w:rsid w:val="007126B9"/>
    <w:rsid w:val="00713178"/>
    <w:rsid w:val="00713A14"/>
    <w:rsid w:val="00714C7F"/>
    <w:rsid w:val="0071609C"/>
    <w:rsid w:val="00716C88"/>
    <w:rsid w:val="00717035"/>
    <w:rsid w:val="00721237"/>
    <w:rsid w:val="00721AC1"/>
    <w:rsid w:val="00721B85"/>
    <w:rsid w:val="00723574"/>
    <w:rsid w:val="00723732"/>
    <w:rsid w:val="00723DA8"/>
    <w:rsid w:val="007251BA"/>
    <w:rsid w:val="00730651"/>
    <w:rsid w:val="0073121D"/>
    <w:rsid w:val="007329AC"/>
    <w:rsid w:val="00733803"/>
    <w:rsid w:val="007341A7"/>
    <w:rsid w:val="0073573E"/>
    <w:rsid w:val="00735D30"/>
    <w:rsid w:val="00735E8F"/>
    <w:rsid w:val="00736FD7"/>
    <w:rsid w:val="00737EF0"/>
    <w:rsid w:val="00740112"/>
    <w:rsid w:val="007405EA"/>
    <w:rsid w:val="00740D1D"/>
    <w:rsid w:val="00741B9D"/>
    <w:rsid w:val="00742395"/>
    <w:rsid w:val="00742897"/>
    <w:rsid w:val="007437DA"/>
    <w:rsid w:val="00743C91"/>
    <w:rsid w:val="00743FA5"/>
    <w:rsid w:val="00744B1A"/>
    <w:rsid w:val="00744B85"/>
    <w:rsid w:val="007452FB"/>
    <w:rsid w:val="00745694"/>
    <w:rsid w:val="00745717"/>
    <w:rsid w:val="007458BC"/>
    <w:rsid w:val="00745B48"/>
    <w:rsid w:val="0075014A"/>
    <w:rsid w:val="00750195"/>
    <w:rsid w:val="00751291"/>
    <w:rsid w:val="007514E7"/>
    <w:rsid w:val="0075291D"/>
    <w:rsid w:val="00753E3F"/>
    <w:rsid w:val="0075548B"/>
    <w:rsid w:val="00755E2B"/>
    <w:rsid w:val="007561CA"/>
    <w:rsid w:val="007563DE"/>
    <w:rsid w:val="00756875"/>
    <w:rsid w:val="0075733C"/>
    <w:rsid w:val="00757D25"/>
    <w:rsid w:val="00763A42"/>
    <w:rsid w:val="00764639"/>
    <w:rsid w:val="00764801"/>
    <w:rsid w:val="00765851"/>
    <w:rsid w:val="00765E69"/>
    <w:rsid w:val="00766556"/>
    <w:rsid w:val="00767965"/>
    <w:rsid w:val="00767D98"/>
    <w:rsid w:val="0077009E"/>
    <w:rsid w:val="00774815"/>
    <w:rsid w:val="00775B67"/>
    <w:rsid w:val="00775F9C"/>
    <w:rsid w:val="0077700D"/>
    <w:rsid w:val="007778E3"/>
    <w:rsid w:val="007801B4"/>
    <w:rsid w:val="00780680"/>
    <w:rsid w:val="007806B7"/>
    <w:rsid w:val="007815B8"/>
    <w:rsid w:val="00782254"/>
    <w:rsid w:val="0078231B"/>
    <w:rsid w:val="00783677"/>
    <w:rsid w:val="007839B8"/>
    <w:rsid w:val="00783AF9"/>
    <w:rsid w:val="00783D09"/>
    <w:rsid w:val="00784121"/>
    <w:rsid w:val="007842C8"/>
    <w:rsid w:val="00784E8A"/>
    <w:rsid w:val="007857A9"/>
    <w:rsid w:val="007861B8"/>
    <w:rsid w:val="00786C78"/>
    <w:rsid w:val="0078751F"/>
    <w:rsid w:val="007907B5"/>
    <w:rsid w:val="00790E11"/>
    <w:rsid w:val="00790F83"/>
    <w:rsid w:val="0079143F"/>
    <w:rsid w:val="0079153D"/>
    <w:rsid w:val="00792293"/>
    <w:rsid w:val="00792DE2"/>
    <w:rsid w:val="00792EBD"/>
    <w:rsid w:val="00793D88"/>
    <w:rsid w:val="0079432C"/>
    <w:rsid w:val="00794596"/>
    <w:rsid w:val="00794787"/>
    <w:rsid w:val="00794F58"/>
    <w:rsid w:val="00795BE1"/>
    <w:rsid w:val="00795C2A"/>
    <w:rsid w:val="00796244"/>
    <w:rsid w:val="007A10D3"/>
    <w:rsid w:val="007A1B66"/>
    <w:rsid w:val="007A2314"/>
    <w:rsid w:val="007A2645"/>
    <w:rsid w:val="007A268F"/>
    <w:rsid w:val="007A3435"/>
    <w:rsid w:val="007A45F4"/>
    <w:rsid w:val="007A4A14"/>
    <w:rsid w:val="007A553F"/>
    <w:rsid w:val="007A5A9F"/>
    <w:rsid w:val="007A74E9"/>
    <w:rsid w:val="007A7990"/>
    <w:rsid w:val="007A7A35"/>
    <w:rsid w:val="007B0CFC"/>
    <w:rsid w:val="007B1F73"/>
    <w:rsid w:val="007B25EC"/>
    <w:rsid w:val="007B5092"/>
    <w:rsid w:val="007B5355"/>
    <w:rsid w:val="007B7A1E"/>
    <w:rsid w:val="007B7B5E"/>
    <w:rsid w:val="007C079F"/>
    <w:rsid w:val="007C1619"/>
    <w:rsid w:val="007C2573"/>
    <w:rsid w:val="007C2EF2"/>
    <w:rsid w:val="007C42DA"/>
    <w:rsid w:val="007C4879"/>
    <w:rsid w:val="007C4D27"/>
    <w:rsid w:val="007C5FB7"/>
    <w:rsid w:val="007C7B60"/>
    <w:rsid w:val="007D0490"/>
    <w:rsid w:val="007D0B3C"/>
    <w:rsid w:val="007D0D15"/>
    <w:rsid w:val="007D1143"/>
    <w:rsid w:val="007D14E5"/>
    <w:rsid w:val="007D17A3"/>
    <w:rsid w:val="007D1DC5"/>
    <w:rsid w:val="007D249F"/>
    <w:rsid w:val="007D27AC"/>
    <w:rsid w:val="007D28FE"/>
    <w:rsid w:val="007D32BC"/>
    <w:rsid w:val="007D38BA"/>
    <w:rsid w:val="007D4047"/>
    <w:rsid w:val="007D6EB5"/>
    <w:rsid w:val="007D775A"/>
    <w:rsid w:val="007D7B0F"/>
    <w:rsid w:val="007E15F6"/>
    <w:rsid w:val="007E3367"/>
    <w:rsid w:val="007E3872"/>
    <w:rsid w:val="007E3A0C"/>
    <w:rsid w:val="007E53E3"/>
    <w:rsid w:val="007F411D"/>
    <w:rsid w:val="007F4D63"/>
    <w:rsid w:val="007F5318"/>
    <w:rsid w:val="007F6BAF"/>
    <w:rsid w:val="007F7862"/>
    <w:rsid w:val="007F7D64"/>
    <w:rsid w:val="008006F8"/>
    <w:rsid w:val="00800926"/>
    <w:rsid w:val="0080264F"/>
    <w:rsid w:val="00803F0D"/>
    <w:rsid w:val="00804B0E"/>
    <w:rsid w:val="0080508A"/>
    <w:rsid w:val="00805BED"/>
    <w:rsid w:val="0080696B"/>
    <w:rsid w:val="0080723A"/>
    <w:rsid w:val="0080759C"/>
    <w:rsid w:val="0081592E"/>
    <w:rsid w:val="00815D92"/>
    <w:rsid w:val="00820F4C"/>
    <w:rsid w:val="0082116D"/>
    <w:rsid w:val="00821389"/>
    <w:rsid w:val="00822349"/>
    <w:rsid w:val="00822D62"/>
    <w:rsid w:val="0082360A"/>
    <w:rsid w:val="00823E9C"/>
    <w:rsid w:val="00824816"/>
    <w:rsid w:val="008256D8"/>
    <w:rsid w:val="008259E9"/>
    <w:rsid w:val="00831109"/>
    <w:rsid w:val="008317C5"/>
    <w:rsid w:val="0083340C"/>
    <w:rsid w:val="00833508"/>
    <w:rsid w:val="0083423F"/>
    <w:rsid w:val="0083483F"/>
    <w:rsid w:val="00835C4B"/>
    <w:rsid w:val="00836C29"/>
    <w:rsid w:val="00837574"/>
    <w:rsid w:val="0084161C"/>
    <w:rsid w:val="00841987"/>
    <w:rsid w:val="008420D2"/>
    <w:rsid w:val="00842963"/>
    <w:rsid w:val="00843123"/>
    <w:rsid w:val="0084337B"/>
    <w:rsid w:val="0084697F"/>
    <w:rsid w:val="0084768B"/>
    <w:rsid w:val="00847B32"/>
    <w:rsid w:val="0085009D"/>
    <w:rsid w:val="00850893"/>
    <w:rsid w:val="00850A67"/>
    <w:rsid w:val="00851179"/>
    <w:rsid w:val="00851187"/>
    <w:rsid w:val="00851268"/>
    <w:rsid w:val="00851F8B"/>
    <w:rsid w:val="0085253F"/>
    <w:rsid w:val="008527BD"/>
    <w:rsid w:val="00852A36"/>
    <w:rsid w:val="00852CFE"/>
    <w:rsid w:val="0085360E"/>
    <w:rsid w:val="00855A90"/>
    <w:rsid w:val="0085669F"/>
    <w:rsid w:val="00860F4A"/>
    <w:rsid w:val="008615DB"/>
    <w:rsid w:val="00861618"/>
    <w:rsid w:val="00862714"/>
    <w:rsid w:val="00862867"/>
    <w:rsid w:val="00862F6B"/>
    <w:rsid w:val="00864A98"/>
    <w:rsid w:val="00864E3A"/>
    <w:rsid w:val="0086553C"/>
    <w:rsid w:val="00865B14"/>
    <w:rsid w:val="00866B53"/>
    <w:rsid w:val="00866D62"/>
    <w:rsid w:val="00866D89"/>
    <w:rsid w:val="00866FAA"/>
    <w:rsid w:val="008702FC"/>
    <w:rsid w:val="008706DE"/>
    <w:rsid w:val="00871CE9"/>
    <w:rsid w:val="008724A5"/>
    <w:rsid w:val="00872855"/>
    <w:rsid w:val="00873881"/>
    <w:rsid w:val="008745D1"/>
    <w:rsid w:val="008746E3"/>
    <w:rsid w:val="0087475E"/>
    <w:rsid w:val="00876A77"/>
    <w:rsid w:val="008770C6"/>
    <w:rsid w:val="00877299"/>
    <w:rsid w:val="00880196"/>
    <w:rsid w:val="00881CAD"/>
    <w:rsid w:val="00881F2D"/>
    <w:rsid w:val="008821F1"/>
    <w:rsid w:val="008826E2"/>
    <w:rsid w:val="00883408"/>
    <w:rsid w:val="0088497B"/>
    <w:rsid w:val="00885D06"/>
    <w:rsid w:val="00886A93"/>
    <w:rsid w:val="008900EB"/>
    <w:rsid w:val="00890282"/>
    <w:rsid w:val="00891503"/>
    <w:rsid w:val="00892D43"/>
    <w:rsid w:val="00893161"/>
    <w:rsid w:val="00894B80"/>
    <w:rsid w:val="008959C5"/>
    <w:rsid w:val="008962E9"/>
    <w:rsid w:val="008967F2"/>
    <w:rsid w:val="008A06FB"/>
    <w:rsid w:val="008A0CE0"/>
    <w:rsid w:val="008A24E6"/>
    <w:rsid w:val="008A4083"/>
    <w:rsid w:val="008A7184"/>
    <w:rsid w:val="008B03C6"/>
    <w:rsid w:val="008B121D"/>
    <w:rsid w:val="008B3989"/>
    <w:rsid w:val="008B466D"/>
    <w:rsid w:val="008B47B9"/>
    <w:rsid w:val="008B4EA9"/>
    <w:rsid w:val="008B5DCD"/>
    <w:rsid w:val="008B638B"/>
    <w:rsid w:val="008B7F8B"/>
    <w:rsid w:val="008C0028"/>
    <w:rsid w:val="008C0236"/>
    <w:rsid w:val="008C0B84"/>
    <w:rsid w:val="008C117E"/>
    <w:rsid w:val="008C13CF"/>
    <w:rsid w:val="008C16CA"/>
    <w:rsid w:val="008C3E40"/>
    <w:rsid w:val="008C40B5"/>
    <w:rsid w:val="008C6827"/>
    <w:rsid w:val="008C6930"/>
    <w:rsid w:val="008C6A00"/>
    <w:rsid w:val="008C7BCE"/>
    <w:rsid w:val="008D0DC9"/>
    <w:rsid w:val="008D1456"/>
    <w:rsid w:val="008D2C38"/>
    <w:rsid w:val="008D3435"/>
    <w:rsid w:val="008D3AF0"/>
    <w:rsid w:val="008D44C1"/>
    <w:rsid w:val="008D5DB4"/>
    <w:rsid w:val="008D6622"/>
    <w:rsid w:val="008D6D27"/>
    <w:rsid w:val="008D6DE4"/>
    <w:rsid w:val="008D74C9"/>
    <w:rsid w:val="008E068F"/>
    <w:rsid w:val="008E193A"/>
    <w:rsid w:val="008E296E"/>
    <w:rsid w:val="008E3D27"/>
    <w:rsid w:val="008E567B"/>
    <w:rsid w:val="008F11CD"/>
    <w:rsid w:val="008F18E7"/>
    <w:rsid w:val="008F1C94"/>
    <w:rsid w:val="008F1F2F"/>
    <w:rsid w:val="008F2638"/>
    <w:rsid w:val="008F267C"/>
    <w:rsid w:val="008F26BD"/>
    <w:rsid w:val="008F2923"/>
    <w:rsid w:val="008F3954"/>
    <w:rsid w:val="008F53F9"/>
    <w:rsid w:val="008F59D1"/>
    <w:rsid w:val="008F6566"/>
    <w:rsid w:val="009004F0"/>
    <w:rsid w:val="009013F2"/>
    <w:rsid w:val="00901D18"/>
    <w:rsid w:val="00902CD6"/>
    <w:rsid w:val="009033D4"/>
    <w:rsid w:val="00904A3A"/>
    <w:rsid w:val="00904B70"/>
    <w:rsid w:val="00905BB1"/>
    <w:rsid w:val="00905E89"/>
    <w:rsid w:val="009061AB"/>
    <w:rsid w:val="009067E6"/>
    <w:rsid w:val="00906951"/>
    <w:rsid w:val="00906DA3"/>
    <w:rsid w:val="009070D6"/>
    <w:rsid w:val="00907420"/>
    <w:rsid w:val="00907E72"/>
    <w:rsid w:val="00907F19"/>
    <w:rsid w:val="00910865"/>
    <w:rsid w:val="00910E2E"/>
    <w:rsid w:val="009114BF"/>
    <w:rsid w:val="00911A59"/>
    <w:rsid w:val="00911C9D"/>
    <w:rsid w:val="009141D7"/>
    <w:rsid w:val="009146AE"/>
    <w:rsid w:val="00914716"/>
    <w:rsid w:val="00914EBA"/>
    <w:rsid w:val="00915F47"/>
    <w:rsid w:val="0091606F"/>
    <w:rsid w:val="0091741E"/>
    <w:rsid w:val="00917844"/>
    <w:rsid w:val="00917A00"/>
    <w:rsid w:val="009200AF"/>
    <w:rsid w:val="00920EFA"/>
    <w:rsid w:val="00921B54"/>
    <w:rsid w:val="009229BE"/>
    <w:rsid w:val="00922A68"/>
    <w:rsid w:val="00924294"/>
    <w:rsid w:val="00924AB2"/>
    <w:rsid w:val="00925B85"/>
    <w:rsid w:val="00927333"/>
    <w:rsid w:val="009276E8"/>
    <w:rsid w:val="00930E37"/>
    <w:rsid w:val="00935793"/>
    <w:rsid w:val="00935802"/>
    <w:rsid w:val="009359A0"/>
    <w:rsid w:val="00935AF8"/>
    <w:rsid w:val="00936B5C"/>
    <w:rsid w:val="00940976"/>
    <w:rsid w:val="009414FB"/>
    <w:rsid w:val="00941DCC"/>
    <w:rsid w:val="009420C3"/>
    <w:rsid w:val="00942E1F"/>
    <w:rsid w:val="00942EE7"/>
    <w:rsid w:val="00943A65"/>
    <w:rsid w:val="00943C27"/>
    <w:rsid w:val="00944511"/>
    <w:rsid w:val="00944B4E"/>
    <w:rsid w:val="00944D04"/>
    <w:rsid w:val="009452C8"/>
    <w:rsid w:val="0094542E"/>
    <w:rsid w:val="0094658D"/>
    <w:rsid w:val="0094666A"/>
    <w:rsid w:val="009467FC"/>
    <w:rsid w:val="00947424"/>
    <w:rsid w:val="00947643"/>
    <w:rsid w:val="00950BCE"/>
    <w:rsid w:val="009515F8"/>
    <w:rsid w:val="00953118"/>
    <w:rsid w:val="00954AF6"/>
    <w:rsid w:val="009559B8"/>
    <w:rsid w:val="009567A2"/>
    <w:rsid w:val="00957A1C"/>
    <w:rsid w:val="0096115D"/>
    <w:rsid w:val="009617A8"/>
    <w:rsid w:val="009619BD"/>
    <w:rsid w:val="00961A19"/>
    <w:rsid w:val="00961E98"/>
    <w:rsid w:val="00962A02"/>
    <w:rsid w:val="00963263"/>
    <w:rsid w:val="0096326E"/>
    <w:rsid w:val="00964700"/>
    <w:rsid w:val="00964893"/>
    <w:rsid w:val="009648E5"/>
    <w:rsid w:val="009649CC"/>
    <w:rsid w:val="009650BC"/>
    <w:rsid w:val="0097009E"/>
    <w:rsid w:val="0097103B"/>
    <w:rsid w:val="00971153"/>
    <w:rsid w:val="00973050"/>
    <w:rsid w:val="00973439"/>
    <w:rsid w:val="00973DFE"/>
    <w:rsid w:val="009745F9"/>
    <w:rsid w:val="00975F96"/>
    <w:rsid w:val="00977653"/>
    <w:rsid w:val="0098099B"/>
    <w:rsid w:val="00982005"/>
    <w:rsid w:val="00983F09"/>
    <w:rsid w:val="0098656C"/>
    <w:rsid w:val="00986EB5"/>
    <w:rsid w:val="009907AC"/>
    <w:rsid w:val="009911AB"/>
    <w:rsid w:val="00991E63"/>
    <w:rsid w:val="00992F73"/>
    <w:rsid w:val="00993879"/>
    <w:rsid w:val="009946F7"/>
    <w:rsid w:val="0099510A"/>
    <w:rsid w:val="0099599B"/>
    <w:rsid w:val="00996AD6"/>
    <w:rsid w:val="009972AA"/>
    <w:rsid w:val="009A1C75"/>
    <w:rsid w:val="009A259D"/>
    <w:rsid w:val="009A4E6B"/>
    <w:rsid w:val="009A5398"/>
    <w:rsid w:val="009A5675"/>
    <w:rsid w:val="009A5F63"/>
    <w:rsid w:val="009A64AD"/>
    <w:rsid w:val="009A656A"/>
    <w:rsid w:val="009A6A8B"/>
    <w:rsid w:val="009A6BD3"/>
    <w:rsid w:val="009A735E"/>
    <w:rsid w:val="009B1671"/>
    <w:rsid w:val="009B186B"/>
    <w:rsid w:val="009B25A5"/>
    <w:rsid w:val="009B4A1F"/>
    <w:rsid w:val="009B54E2"/>
    <w:rsid w:val="009B6DD5"/>
    <w:rsid w:val="009B76D3"/>
    <w:rsid w:val="009C0288"/>
    <w:rsid w:val="009C1CBA"/>
    <w:rsid w:val="009C23A2"/>
    <w:rsid w:val="009C24EF"/>
    <w:rsid w:val="009C3B65"/>
    <w:rsid w:val="009C3F06"/>
    <w:rsid w:val="009C412C"/>
    <w:rsid w:val="009C47D1"/>
    <w:rsid w:val="009C7893"/>
    <w:rsid w:val="009C7C18"/>
    <w:rsid w:val="009D0101"/>
    <w:rsid w:val="009D0369"/>
    <w:rsid w:val="009D2B32"/>
    <w:rsid w:val="009D31A0"/>
    <w:rsid w:val="009D3662"/>
    <w:rsid w:val="009D51F3"/>
    <w:rsid w:val="009D5990"/>
    <w:rsid w:val="009D6552"/>
    <w:rsid w:val="009D68C2"/>
    <w:rsid w:val="009D7D78"/>
    <w:rsid w:val="009E26E5"/>
    <w:rsid w:val="009E2BA6"/>
    <w:rsid w:val="009E2BB3"/>
    <w:rsid w:val="009E2DFC"/>
    <w:rsid w:val="009E436E"/>
    <w:rsid w:val="009E60BC"/>
    <w:rsid w:val="009E715F"/>
    <w:rsid w:val="009E73E0"/>
    <w:rsid w:val="009E748B"/>
    <w:rsid w:val="009F0E47"/>
    <w:rsid w:val="009F1072"/>
    <w:rsid w:val="009F24A1"/>
    <w:rsid w:val="009F3EA9"/>
    <w:rsid w:val="009F425E"/>
    <w:rsid w:val="009F44AB"/>
    <w:rsid w:val="009F4696"/>
    <w:rsid w:val="009F6DFA"/>
    <w:rsid w:val="009F6E98"/>
    <w:rsid w:val="009F7535"/>
    <w:rsid w:val="00A01BDB"/>
    <w:rsid w:val="00A033DF"/>
    <w:rsid w:val="00A038FD"/>
    <w:rsid w:val="00A03CBC"/>
    <w:rsid w:val="00A03FC0"/>
    <w:rsid w:val="00A054FF"/>
    <w:rsid w:val="00A07396"/>
    <w:rsid w:val="00A0797C"/>
    <w:rsid w:val="00A111DC"/>
    <w:rsid w:val="00A1159F"/>
    <w:rsid w:val="00A11F2B"/>
    <w:rsid w:val="00A13B70"/>
    <w:rsid w:val="00A15774"/>
    <w:rsid w:val="00A160E7"/>
    <w:rsid w:val="00A165E2"/>
    <w:rsid w:val="00A16ABB"/>
    <w:rsid w:val="00A16F7B"/>
    <w:rsid w:val="00A17E64"/>
    <w:rsid w:val="00A214A5"/>
    <w:rsid w:val="00A21A74"/>
    <w:rsid w:val="00A22B21"/>
    <w:rsid w:val="00A24808"/>
    <w:rsid w:val="00A24CDC"/>
    <w:rsid w:val="00A2579E"/>
    <w:rsid w:val="00A2679A"/>
    <w:rsid w:val="00A27797"/>
    <w:rsid w:val="00A314CC"/>
    <w:rsid w:val="00A329A7"/>
    <w:rsid w:val="00A336EF"/>
    <w:rsid w:val="00A3389F"/>
    <w:rsid w:val="00A338B4"/>
    <w:rsid w:val="00A344C8"/>
    <w:rsid w:val="00A344E3"/>
    <w:rsid w:val="00A34605"/>
    <w:rsid w:val="00A35315"/>
    <w:rsid w:val="00A361BB"/>
    <w:rsid w:val="00A3754A"/>
    <w:rsid w:val="00A37C4F"/>
    <w:rsid w:val="00A37E23"/>
    <w:rsid w:val="00A404EF"/>
    <w:rsid w:val="00A413CC"/>
    <w:rsid w:val="00A415CC"/>
    <w:rsid w:val="00A41CEF"/>
    <w:rsid w:val="00A41E8F"/>
    <w:rsid w:val="00A43508"/>
    <w:rsid w:val="00A459C7"/>
    <w:rsid w:val="00A474FA"/>
    <w:rsid w:val="00A47AE4"/>
    <w:rsid w:val="00A47CCA"/>
    <w:rsid w:val="00A47DFA"/>
    <w:rsid w:val="00A50A5F"/>
    <w:rsid w:val="00A513E2"/>
    <w:rsid w:val="00A5176F"/>
    <w:rsid w:val="00A51F10"/>
    <w:rsid w:val="00A53D12"/>
    <w:rsid w:val="00A53D92"/>
    <w:rsid w:val="00A541A8"/>
    <w:rsid w:val="00A551F1"/>
    <w:rsid w:val="00A56CAF"/>
    <w:rsid w:val="00A56DF0"/>
    <w:rsid w:val="00A57782"/>
    <w:rsid w:val="00A604E4"/>
    <w:rsid w:val="00A60891"/>
    <w:rsid w:val="00A60CC1"/>
    <w:rsid w:val="00A63AB2"/>
    <w:rsid w:val="00A65399"/>
    <w:rsid w:val="00A65539"/>
    <w:rsid w:val="00A70135"/>
    <w:rsid w:val="00A719BD"/>
    <w:rsid w:val="00A72F2D"/>
    <w:rsid w:val="00A73EA3"/>
    <w:rsid w:val="00A740D9"/>
    <w:rsid w:val="00A749A7"/>
    <w:rsid w:val="00A775D5"/>
    <w:rsid w:val="00A803A0"/>
    <w:rsid w:val="00A80B22"/>
    <w:rsid w:val="00A81BBB"/>
    <w:rsid w:val="00A8219B"/>
    <w:rsid w:val="00A845BE"/>
    <w:rsid w:val="00A8608C"/>
    <w:rsid w:val="00A869A0"/>
    <w:rsid w:val="00A86F4C"/>
    <w:rsid w:val="00A8796C"/>
    <w:rsid w:val="00A904A3"/>
    <w:rsid w:val="00A9196D"/>
    <w:rsid w:val="00A91B75"/>
    <w:rsid w:val="00A9369E"/>
    <w:rsid w:val="00A937F2"/>
    <w:rsid w:val="00A944D6"/>
    <w:rsid w:val="00A948C1"/>
    <w:rsid w:val="00A94EFE"/>
    <w:rsid w:val="00A95878"/>
    <w:rsid w:val="00A95DAA"/>
    <w:rsid w:val="00AA0762"/>
    <w:rsid w:val="00AA0A29"/>
    <w:rsid w:val="00AA11AC"/>
    <w:rsid w:val="00AA37F5"/>
    <w:rsid w:val="00AA4052"/>
    <w:rsid w:val="00AA4520"/>
    <w:rsid w:val="00AA49D5"/>
    <w:rsid w:val="00AA54D9"/>
    <w:rsid w:val="00AA67FD"/>
    <w:rsid w:val="00AA6CE6"/>
    <w:rsid w:val="00AA735B"/>
    <w:rsid w:val="00AB21A7"/>
    <w:rsid w:val="00AB3270"/>
    <w:rsid w:val="00AB4611"/>
    <w:rsid w:val="00AB47E6"/>
    <w:rsid w:val="00AB54D6"/>
    <w:rsid w:val="00AB5663"/>
    <w:rsid w:val="00AB5861"/>
    <w:rsid w:val="00AB6A1F"/>
    <w:rsid w:val="00AC0685"/>
    <w:rsid w:val="00AC4910"/>
    <w:rsid w:val="00AC493D"/>
    <w:rsid w:val="00AC62F2"/>
    <w:rsid w:val="00AC6642"/>
    <w:rsid w:val="00AC700B"/>
    <w:rsid w:val="00AC70A6"/>
    <w:rsid w:val="00AC790D"/>
    <w:rsid w:val="00AC79DE"/>
    <w:rsid w:val="00AD011E"/>
    <w:rsid w:val="00AD0F9C"/>
    <w:rsid w:val="00AD13AF"/>
    <w:rsid w:val="00AD1D5C"/>
    <w:rsid w:val="00AD1DC6"/>
    <w:rsid w:val="00AD2FE2"/>
    <w:rsid w:val="00AD3D9D"/>
    <w:rsid w:val="00AD49CA"/>
    <w:rsid w:val="00AD4A59"/>
    <w:rsid w:val="00AD5376"/>
    <w:rsid w:val="00AD668A"/>
    <w:rsid w:val="00AD7739"/>
    <w:rsid w:val="00AE1E7D"/>
    <w:rsid w:val="00AE3BC7"/>
    <w:rsid w:val="00AE3FFB"/>
    <w:rsid w:val="00AE4772"/>
    <w:rsid w:val="00AE6169"/>
    <w:rsid w:val="00AE640F"/>
    <w:rsid w:val="00AE65EC"/>
    <w:rsid w:val="00AE7062"/>
    <w:rsid w:val="00AF01A3"/>
    <w:rsid w:val="00AF0927"/>
    <w:rsid w:val="00B00479"/>
    <w:rsid w:val="00B00A75"/>
    <w:rsid w:val="00B00C3F"/>
    <w:rsid w:val="00B01002"/>
    <w:rsid w:val="00B02898"/>
    <w:rsid w:val="00B02D52"/>
    <w:rsid w:val="00B02F5D"/>
    <w:rsid w:val="00B03A5A"/>
    <w:rsid w:val="00B03CB3"/>
    <w:rsid w:val="00B0483B"/>
    <w:rsid w:val="00B04840"/>
    <w:rsid w:val="00B04C01"/>
    <w:rsid w:val="00B0532F"/>
    <w:rsid w:val="00B06057"/>
    <w:rsid w:val="00B06F47"/>
    <w:rsid w:val="00B07449"/>
    <w:rsid w:val="00B07ACD"/>
    <w:rsid w:val="00B07CAB"/>
    <w:rsid w:val="00B10848"/>
    <w:rsid w:val="00B10D4E"/>
    <w:rsid w:val="00B12DF5"/>
    <w:rsid w:val="00B1325C"/>
    <w:rsid w:val="00B1465C"/>
    <w:rsid w:val="00B1488F"/>
    <w:rsid w:val="00B14A1F"/>
    <w:rsid w:val="00B1622F"/>
    <w:rsid w:val="00B2169C"/>
    <w:rsid w:val="00B24033"/>
    <w:rsid w:val="00B24E39"/>
    <w:rsid w:val="00B25844"/>
    <w:rsid w:val="00B30F5B"/>
    <w:rsid w:val="00B33F05"/>
    <w:rsid w:val="00B34A86"/>
    <w:rsid w:val="00B34D30"/>
    <w:rsid w:val="00B3526A"/>
    <w:rsid w:val="00B35798"/>
    <w:rsid w:val="00B35F8C"/>
    <w:rsid w:val="00B36C5C"/>
    <w:rsid w:val="00B40B78"/>
    <w:rsid w:val="00B41455"/>
    <w:rsid w:val="00B41F15"/>
    <w:rsid w:val="00B420FB"/>
    <w:rsid w:val="00B422F9"/>
    <w:rsid w:val="00B4352B"/>
    <w:rsid w:val="00B43BD7"/>
    <w:rsid w:val="00B44171"/>
    <w:rsid w:val="00B467B4"/>
    <w:rsid w:val="00B469C8"/>
    <w:rsid w:val="00B46D3B"/>
    <w:rsid w:val="00B47290"/>
    <w:rsid w:val="00B50375"/>
    <w:rsid w:val="00B50702"/>
    <w:rsid w:val="00B50D27"/>
    <w:rsid w:val="00B510D9"/>
    <w:rsid w:val="00B51114"/>
    <w:rsid w:val="00B52118"/>
    <w:rsid w:val="00B525A1"/>
    <w:rsid w:val="00B52D98"/>
    <w:rsid w:val="00B53214"/>
    <w:rsid w:val="00B532F6"/>
    <w:rsid w:val="00B53767"/>
    <w:rsid w:val="00B53897"/>
    <w:rsid w:val="00B55625"/>
    <w:rsid w:val="00B566EA"/>
    <w:rsid w:val="00B6040E"/>
    <w:rsid w:val="00B60626"/>
    <w:rsid w:val="00B60FBF"/>
    <w:rsid w:val="00B61379"/>
    <w:rsid w:val="00B614BD"/>
    <w:rsid w:val="00B61C61"/>
    <w:rsid w:val="00B624E2"/>
    <w:rsid w:val="00B631CC"/>
    <w:rsid w:val="00B65251"/>
    <w:rsid w:val="00B65408"/>
    <w:rsid w:val="00B65ED8"/>
    <w:rsid w:val="00B66828"/>
    <w:rsid w:val="00B701BC"/>
    <w:rsid w:val="00B706A1"/>
    <w:rsid w:val="00B707CC"/>
    <w:rsid w:val="00B720F4"/>
    <w:rsid w:val="00B73B51"/>
    <w:rsid w:val="00B74782"/>
    <w:rsid w:val="00B74F69"/>
    <w:rsid w:val="00B751D7"/>
    <w:rsid w:val="00B7535C"/>
    <w:rsid w:val="00B76BAD"/>
    <w:rsid w:val="00B80227"/>
    <w:rsid w:val="00B80BDF"/>
    <w:rsid w:val="00B818E0"/>
    <w:rsid w:val="00B81E03"/>
    <w:rsid w:val="00B82C75"/>
    <w:rsid w:val="00B82CE4"/>
    <w:rsid w:val="00B84426"/>
    <w:rsid w:val="00B8458D"/>
    <w:rsid w:val="00B85441"/>
    <w:rsid w:val="00B861CD"/>
    <w:rsid w:val="00B86AA1"/>
    <w:rsid w:val="00B87247"/>
    <w:rsid w:val="00B8755B"/>
    <w:rsid w:val="00B91C71"/>
    <w:rsid w:val="00B92EEE"/>
    <w:rsid w:val="00B941FF"/>
    <w:rsid w:val="00B95CD4"/>
    <w:rsid w:val="00B96323"/>
    <w:rsid w:val="00B963FB"/>
    <w:rsid w:val="00B96CA6"/>
    <w:rsid w:val="00B970A6"/>
    <w:rsid w:val="00B974E1"/>
    <w:rsid w:val="00B977B3"/>
    <w:rsid w:val="00BA1949"/>
    <w:rsid w:val="00BA215E"/>
    <w:rsid w:val="00BA2CF9"/>
    <w:rsid w:val="00BA6474"/>
    <w:rsid w:val="00BA653A"/>
    <w:rsid w:val="00BA6683"/>
    <w:rsid w:val="00BA74A2"/>
    <w:rsid w:val="00BA7554"/>
    <w:rsid w:val="00BB01F0"/>
    <w:rsid w:val="00BB32B5"/>
    <w:rsid w:val="00BB3558"/>
    <w:rsid w:val="00BB4008"/>
    <w:rsid w:val="00BB43D6"/>
    <w:rsid w:val="00BB5720"/>
    <w:rsid w:val="00BB5D29"/>
    <w:rsid w:val="00BC1141"/>
    <w:rsid w:val="00BC18C0"/>
    <w:rsid w:val="00BC1BF3"/>
    <w:rsid w:val="00BC319A"/>
    <w:rsid w:val="00BC3ABB"/>
    <w:rsid w:val="00BD0C80"/>
    <w:rsid w:val="00BD1924"/>
    <w:rsid w:val="00BD1941"/>
    <w:rsid w:val="00BD226A"/>
    <w:rsid w:val="00BD3264"/>
    <w:rsid w:val="00BD388D"/>
    <w:rsid w:val="00BD3B81"/>
    <w:rsid w:val="00BD3D1B"/>
    <w:rsid w:val="00BD4134"/>
    <w:rsid w:val="00BD4487"/>
    <w:rsid w:val="00BD5649"/>
    <w:rsid w:val="00BD6C2F"/>
    <w:rsid w:val="00BD6DC3"/>
    <w:rsid w:val="00BD6FC9"/>
    <w:rsid w:val="00BD759C"/>
    <w:rsid w:val="00BD77FB"/>
    <w:rsid w:val="00BD7850"/>
    <w:rsid w:val="00BD78CA"/>
    <w:rsid w:val="00BD7AC0"/>
    <w:rsid w:val="00BD7BB1"/>
    <w:rsid w:val="00BE011D"/>
    <w:rsid w:val="00BE0C11"/>
    <w:rsid w:val="00BE1C15"/>
    <w:rsid w:val="00BE2E3A"/>
    <w:rsid w:val="00BE3AED"/>
    <w:rsid w:val="00BE56B5"/>
    <w:rsid w:val="00BE5FC5"/>
    <w:rsid w:val="00BF0BCA"/>
    <w:rsid w:val="00BF1958"/>
    <w:rsid w:val="00BF2120"/>
    <w:rsid w:val="00BF30BC"/>
    <w:rsid w:val="00BF3AA1"/>
    <w:rsid w:val="00BF4E66"/>
    <w:rsid w:val="00BF5E4B"/>
    <w:rsid w:val="00C005C1"/>
    <w:rsid w:val="00C00AF0"/>
    <w:rsid w:val="00C00BDC"/>
    <w:rsid w:val="00C00CD7"/>
    <w:rsid w:val="00C01931"/>
    <w:rsid w:val="00C01C05"/>
    <w:rsid w:val="00C02B8F"/>
    <w:rsid w:val="00C039EF"/>
    <w:rsid w:val="00C046C3"/>
    <w:rsid w:val="00C054B0"/>
    <w:rsid w:val="00C05C5B"/>
    <w:rsid w:val="00C05FFE"/>
    <w:rsid w:val="00C062D9"/>
    <w:rsid w:val="00C10B12"/>
    <w:rsid w:val="00C11000"/>
    <w:rsid w:val="00C11B17"/>
    <w:rsid w:val="00C11BAA"/>
    <w:rsid w:val="00C12613"/>
    <w:rsid w:val="00C12795"/>
    <w:rsid w:val="00C12E89"/>
    <w:rsid w:val="00C139F7"/>
    <w:rsid w:val="00C13B4C"/>
    <w:rsid w:val="00C14A02"/>
    <w:rsid w:val="00C14B36"/>
    <w:rsid w:val="00C15B2E"/>
    <w:rsid w:val="00C1611C"/>
    <w:rsid w:val="00C16167"/>
    <w:rsid w:val="00C1752E"/>
    <w:rsid w:val="00C175A2"/>
    <w:rsid w:val="00C175A4"/>
    <w:rsid w:val="00C200D1"/>
    <w:rsid w:val="00C20AD2"/>
    <w:rsid w:val="00C20D9C"/>
    <w:rsid w:val="00C21169"/>
    <w:rsid w:val="00C218ED"/>
    <w:rsid w:val="00C21BCB"/>
    <w:rsid w:val="00C239F6"/>
    <w:rsid w:val="00C23F54"/>
    <w:rsid w:val="00C25237"/>
    <w:rsid w:val="00C26781"/>
    <w:rsid w:val="00C2688F"/>
    <w:rsid w:val="00C31152"/>
    <w:rsid w:val="00C322AC"/>
    <w:rsid w:val="00C322D6"/>
    <w:rsid w:val="00C32565"/>
    <w:rsid w:val="00C32F8C"/>
    <w:rsid w:val="00C3327E"/>
    <w:rsid w:val="00C33464"/>
    <w:rsid w:val="00C34776"/>
    <w:rsid w:val="00C34A1C"/>
    <w:rsid w:val="00C35C17"/>
    <w:rsid w:val="00C36B31"/>
    <w:rsid w:val="00C374C7"/>
    <w:rsid w:val="00C40C27"/>
    <w:rsid w:val="00C419CF"/>
    <w:rsid w:val="00C42086"/>
    <w:rsid w:val="00C42243"/>
    <w:rsid w:val="00C42C3A"/>
    <w:rsid w:val="00C43263"/>
    <w:rsid w:val="00C436D1"/>
    <w:rsid w:val="00C43965"/>
    <w:rsid w:val="00C43DD7"/>
    <w:rsid w:val="00C45944"/>
    <w:rsid w:val="00C45EBA"/>
    <w:rsid w:val="00C46DB1"/>
    <w:rsid w:val="00C47F92"/>
    <w:rsid w:val="00C506EA"/>
    <w:rsid w:val="00C506F8"/>
    <w:rsid w:val="00C5093B"/>
    <w:rsid w:val="00C52426"/>
    <w:rsid w:val="00C52A2C"/>
    <w:rsid w:val="00C53950"/>
    <w:rsid w:val="00C54406"/>
    <w:rsid w:val="00C54473"/>
    <w:rsid w:val="00C55B98"/>
    <w:rsid w:val="00C567C6"/>
    <w:rsid w:val="00C57199"/>
    <w:rsid w:val="00C577B2"/>
    <w:rsid w:val="00C6200A"/>
    <w:rsid w:val="00C6257F"/>
    <w:rsid w:val="00C62675"/>
    <w:rsid w:val="00C63158"/>
    <w:rsid w:val="00C63AE1"/>
    <w:rsid w:val="00C640C7"/>
    <w:rsid w:val="00C64749"/>
    <w:rsid w:val="00C65097"/>
    <w:rsid w:val="00C6537F"/>
    <w:rsid w:val="00C653AD"/>
    <w:rsid w:val="00C658C0"/>
    <w:rsid w:val="00C6793A"/>
    <w:rsid w:val="00C70DDB"/>
    <w:rsid w:val="00C716D4"/>
    <w:rsid w:val="00C71C06"/>
    <w:rsid w:val="00C72E78"/>
    <w:rsid w:val="00C7318F"/>
    <w:rsid w:val="00C734DF"/>
    <w:rsid w:val="00C759CD"/>
    <w:rsid w:val="00C75EB7"/>
    <w:rsid w:val="00C775FF"/>
    <w:rsid w:val="00C7780A"/>
    <w:rsid w:val="00C81197"/>
    <w:rsid w:val="00C82360"/>
    <w:rsid w:val="00C8257B"/>
    <w:rsid w:val="00C82CDF"/>
    <w:rsid w:val="00C86A08"/>
    <w:rsid w:val="00C87576"/>
    <w:rsid w:val="00C9019F"/>
    <w:rsid w:val="00C91C28"/>
    <w:rsid w:val="00C92303"/>
    <w:rsid w:val="00C92717"/>
    <w:rsid w:val="00C92CD6"/>
    <w:rsid w:val="00C93B1F"/>
    <w:rsid w:val="00C94D4A"/>
    <w:rsid w:val="00C94DD7"/>
    <w:rsid w:val="00C95A10"/>
    <w:rsid w:val="00C95EAD"/>
    <w:rsid w:val="00C96731"/>
    <w:rsid w:val="00CA0841"/>
    <w:rsid w:val="00CA1A46"/>
    <w:rsid w:val="00CA2747"/>
    <w:rsid w:val="00CA2903"/>
    <w:rsid w:val="00CA3126"/>
    <w:rsid w:val="00CA3F53"/>
    <w:rsid w:val="00CA58DF"/>
    <w:rsid w:val="00CA5A9E"/>
    <w:rsid w:val="00CA5E16"/>
    <w:rsid w:val="00CA6488"/>
    <w:rsid w:val="00CA6830"/>
    <w:rsid w:val="00CA6EDF"/>
    <w:rsid w:val="00CA797C"/>
    <w:rsid w:val="00CB113D"/>
    <w:rsid w:val="00CB1457"/>
    <w:rsid w:val="00CB145E"/>
    <w:rsid w:val="00CB22B0"/>
    <w:rsid w:val="00CB3573"/>
    <w:rsid w:val="00CB3D66"/>
    <w:rsid w:val="00CB4CC0"/>
    <w:rsid w:val="00CB59B3"/>
    <w:rsid w:val="00CB60B5"/>
    <w:rsid w:val="00CB6665"/>
    <w:rsid w:val="00CB67AD"/>
    <w:rsid w:val="00CB7560"/>
    <w:rsid w:val="00CB7D40"/>
    <w:rsid w:val="00CC125B"/>
    <w:rsid w:val="00CC14BC"/>
    <w:rsid w:val="00CC3A86"/>
    <w:rsid w:val="00CC5FB9"/>
    <w:rsid w:val="00CC71FF"/>
    <w:rsid w:val="00CC76E2"/>
    <w:rsid w:val="00CC7B05"/>
    <w:rsid w:val="00CD037B"/>
    <w:rsid w:val="00CD17F2"/>
    <w:rsid w:val="00CD19FB"/>
    <w:rsid w:val="00CD26AA"/>
    <w:rsid w:val="00CD2795"/>
    <w:rsid w:val="00CD2C41"/>
    <w:rsid w:val="00CD3365"/>
    <w:rsid w:val="00CD3674"/>
    <w:rsid w:val="00CD4577"/>
    <w:rsid w:val="00CD7663"/>
    <w:rsid w:val="00CE0A5C"/>
    <w:rsid w:val="00CE13F8"/>
    <w:rsid w:val="00CE1812"/>
    <w:rsid w:val="00CE1A97"/>
    <w:rsid w:val="00CE20E3"/>
    <w:rsid w:val="00CE3E03"/>
    <w:rsid w:val="00CE6324"/>
    <w:rsid w:val="00CE7CFE"/>
    <w:rsid w:val="00CF0115"/>
    <w:rsid w:val="00CF0198"/>
    <w:rsid w:val="00CF01AB"/>
    <w:rsid w:val="00CF0C24"/>
    <w:rsid w:val="00CF0FB3"/>
    <w:rsid w:val="00CF1030"/>
    <w:rsid w:val="00CF13D1"/>
    <w:rsid w:val="00CF1401"/>
    <w:rsid w:val="00CF15B1"/>
    <w:rsid w:val="00CF210C"/>
    <w:rsid w:val="00CF21C6"/>
    <w:rsid w:val="00CF5F44"/>
    <w:rsid w:val="00CF6ADB"/>
    <w:rsid w:val="00CF7545"/>
    <w:rsid w:val="00D00AF8"/>
    <w:rsid w:val="00D01E80"/>
    <w:rsid w:val="00D035C7"/>
    <w:rsid w:val="00D05ABE"/>
    <w:rsid w:val="00D05DA6"/>
    <w:rsid w:val="00D070EF"/>
    <w:rsid w:val="00D07331"/>
    <w:rsid w:val="00D11607"/>
    <w:rsid w:val="00D11ADF"/>
    <w:rsid w:val="00D123C4"/>
    <w:rsid w:val="00D12804"/>
    <w:rsid w:val="00D1290F"/>
    <w:rsid w:val="00D13F7D"/>
    <w:rsid w:val="00D140BD"/>
    <w:rsid w:val="00D1412E"/>
    <w:rsid w:val="00D1515B"/>
    <w:rsid w:val="00D16069"/>
    <w:rsid w:val="00D1650D"/>
    <w:rsid w:val="00D166C9"/>
    <w:rsid w:val="00D17BA6"/>
    <w:rsid w:val="00D17BE5"/>
    <w:rsid w:val="00D17EC0"/>
    <w:rsid w:val="00D20512"/>
    <w:rsid w:val="00D2065D"/>
    <w:rsid w:val="00D21765"/>
    <w:rsid w:val="00D218FB"/>
    <w:rsid w:val="00D21B21"/>
    <w:rsid w:val="00D2227C"/>
    <w:rsid w:val="00D22598"/>
    <w:rsid w:val="00D229DB"/>
    <w:rsid w:val="00D230AB"/>
    <w:rsid w:val="00D23E1B"/>
    <w:rsid w:val="00D2476E"/>
    <w:rsid w:val="00D26A92"/>
    <w:rsid w:val="00D26EA2"/>
    <w:rsid w:val="00D27002"/>
    <w:rsid w:val="00D27408"/>
    <w:rsid w:val="00D27465"/>
    <w:rsid w:val="00D27821"/>
    <w:rsid w:val="00D30487"/>
    <w:rsid w:val="00D30A4D"/>
    <w:rsid w:val="00D31A96"/>
    <w:rsid w:val="00D31AEE"/>
    <w:rsid w:val="00D33850"/>
    <w:rsid w:val="00D33FEA"/>
    <w:rsid w:val="00D3589D"/>
    <w:rsid w:val="00D3597C"/>
    <w:rsid w:val="00D35980"/>
    <w:rsid w:val="00D376EE"/>
    <w:rsid w:val="00D37B73"/>
    <w:rsid w:val="00D37CB6"/>
    <w:rsid w:val="00D40598"/>
    <w:rsid w:val="00D4085A"/>
    <w:rsid w:val="00D410DD"/>
    <w:rsid w:val="00D41273"/>
    <w:rsid w:val="00D422BC"/>
    <w:rsid w:val="00D42454"/>
    <w:rsid w:val="00D4327B"/>
    <w:rsid w:val="00D43987"/>
    <w:rsid w:val="00D447F7"/>
    <w:rsid w:val="00D458DC"/>
    <w:rsid w:val="00D505F5"/>
    <w:rsid w:val="00D506DA"/>
    <w:rsid w:val="00D50E10"/>
    <w:rsid w:val="00D5163A"/>
    <w:rsid w:val="00D52341"/>
    <w:rsid w:val="00D534E3"/>
    <w:rsid w:val="00D5547B"/>
    <w:rsid w:val="00D55B3F"/>
    <w:rsid w:val="00D56577"/>
    <w:rsid w:val="00D57258"/>
    <w:rsid w:val="00D57B6D"/>
    <w:rsid w:val="00D605CA"/>
    <w:rsid w:val="00D62B1B"/>
    <w:rsid w:val="00D637A9"/>
    <w:rsid w:val="00D64E38"/>
    <w:rsid w:val="00D65716"/>
    <w:rsid w:val="00D66837"/>
    <w:rsid w:val="00D6692D"/>
    <w:rsid w:val="00D66A98"/>
    <w:rsid w:val="00D671C6"/>
    <w:rsid w:val="00D67452"/>
    <w:rsid w:val="00D702A5"/>
    <w:rsid w:val="00D7085F"/>
    <w:rsid w:val="00D708C4"/>
    <w:rsid w:val="00D70E64"/>
    <w:rsid w:val="00D71F07"/>
    <w:rsid w:val="00D71FA6"/>
    <w:rsid w:val="00D7305D"/>
    <w:rsid w:val="00D7309F"/>
    <w:rsid w:val="00D7326D"/>
    <w:rsid w:val="00D73A62"/>
    <w:rsid w:val="00D73BC4"/>
    <w:rsid w:val="00D7449A"/>
    <w:rsid w:val="00D75C40"/>
    <w:rsid w:val="00D76489"/>
    <w:rsid w:val="00D77AA9"/>
    <w:rsid w:val="00D8035D"/>
    <w:rsid w:val="00D809C4"/>
    <w:rsid w:val="00D81C08"/>
    <w:rsid w:val="00D8349D"/>
    <w:rsid w:val="00D849C2"/>
    <w:rsid w:val="00D84A12"/>
    <w:rsid w:val="00D84ECB"/>
    <w:rsid w:val="00D87FAC"/>
    <w:rsid w:val="00D908F4"/>
    <w:rsid w:val="00D92199"/>
    <w:rsid w:val="00D92877"/>
    <w:rsid w:val="00D93892"/>
    <w:rsid w:val="00D94AE7"/>
    <w:rsid w:val="00D96955"/>
    <w:rsid w:val="00D9709C"/>
    <w:rsid w:val="00D9716A"/>
    <w:rsid w:val="00D974C4"/>
    <w:rsid w:val="00D97566"/>
    <w:rsid w:val="00D976DB"/>
    <w:rsid w:val="00D97983"/>
    <w:rsid w:val="00D97CB1"/>
    <w:rsid w:val="00DA0010"/>
    <w:rsid w:val="00DA2446"/>
    <w:rsid w:val="00DA296B"/>
    <w:rsid w:val="00DA358D"/>
    <w:rsid w:val="00DA3949"/>
    <w:rsid w:val="00DA525C"/>
    <w:rsid w:val="00DA6BE3"/>
    <w:rsid w:val="00DB0171"/>
    <w:rsid w:val="00DB0A32"/>
    <w:rsid w:val="00DB18D8"/>
    <w:rsid w:val="00DB1DCE"/>
    <w:rsid w:val="00DB2E74"/>
    <w:rsid w:val="00DB3F96"/>
    <w:rsid w:val="00DB4D1D"/>
    <w:rsid w:val="00DB506B"/>
    <w:rsid w:val="00DB5299"/>
    <w:rsid w:val="00DB63F9"/>
    <w:rsid w:val="00DC1021"/>
    <w:rsid w:val="00DC311C"/>
    <w:rsid w:val="00DC39A3"/>
    <w:rsid w:val="00DC469B"/>
    <w:rsid w:val="00DC4A78"/>
    <w:rsid w:val="00DC6C44"/>
    <w:rsid w:val="00DD0C46"/>
    <w:rsid w:val="00DD1912"/>
    <w:rsid w:val="00DD34AF"/>
    <w:rsid w:val="00DD3571"/>
    <w:rsid w:val="00DD4486"/>
    <w:rsid w:val="00DD52F4"/>
    <w:rsid w:val="00DD649C"/>
    <w:rsid w:val="00DD659F"/>
    <w:rsid w:val="00DD7707"/>
    <w:rsid w:val="00DE049C"/>
    <w:rsid w:val="00DE0764"/>
    <w:rsid w:val="00DE0B4D"/>
    <w:rsid w:val="00DE0EEC"/>
    <w:rsid w:val="00DE1270"/>
    <w:rsid w:val="00DE213F"/>
    <w:rsid w:val="00DE2366"/>
    <w:rsid w:val="00DE26EF"/>
    <w:rsid w:val="00DE30C8"/>
    <w:rsid w:val="00DE39CF"/>
    <w:rsid w:val="00DE3BA0"/>
    <w:rsid w:val="00DE5CEC"/>
    <w:rsid w:val="00DE690A"/>
    <w:rsid w:val="00DE707E"/>
    <w:rsid w:val="00DF065A"/>
    <w:rsid w:val="00DF2EAB"/>
    <w:rsid w:val="00DF382E"/>
    <w:rsid w:val="00DF43C4"/>
    <w:rsid w:val="00DF445A"/>
    <w:rsid w:val="00DF608A"/>
    <w:rsid w:val="00DF6F3D"/>
    <w:rsid w:val="00DF7BF6"/>
    <w:rsid w:val="00E01052"/>
    <w:rsid w:val="00E01948"/>
    <w:rsid w:val="00E02B15"/>
    <w:rsid w:val="00E04C2F"/>
    <w:rsid w:val="00E05418"/>
    <w:rsid w:val="00E05C2C"/>
    <w:rsid w:val="00E062E5"/>
    <w:rsid w:val="00E06345"/>
    <w:rsid w:val="00E06999"/>
    <w:rsid w:val="00E071BF"/>
    <w:rsid w:val="00E07FB6"/>
    <w:rsid w:val="00E12301"/>
    <w:rsid w:val="00E147B2"/>
    <w:rsid w:val="00E172B8"/>
    <w:rsid w:val="00E177F6"/>
    <w:rsid w:val="00E211EC"/>
    <w:rsid w:val="00E21C5E"/>
    <w:rsid w:val="00E226EE"/>
    <w:rsid w:val="00E23756"/>
    <w:rsid w:val="00E25874"/>
    <w:rsid w:val="00E302BF"/>
    <w:rsid w:val="00E30484"/>
    <w:rsid w:val="00E31CE7"/>
    <w:rsid w:val="00E3224D"/>
    <w:rsid w:val="00E32A12"/>
    <w:rsid w:val="00E330C9"/>
    <w:rsid w:val="00E34DE6"/>
    <w:rsid w:val="00E35C0F"/>
    <w:rsid w:val="00E35DD5"/>
    <w:rsid w:val="00E3615C"/>
    <w:rsid w:val="00E4010F"/>
    <w:rsid w:val="00E403CA"/>
    <w:rsid w:val="00E408C2"/>
    <w:rsid w:val="00E410CB"/>
    <w:rsid w:val="00E41FA3"/>
    <w:rsid w:val="00E426C1"/>
    <w:rsid w:val="00E42EB7"/>
    <w:rsid w:val="00E43477"/>
    <w:rsid w:val="00E44393"/>
    <w:rsid w:val="00E46994"/>
    <w:rsid w:val="00E47611"/>
    <w:rsid w:val="00E5118E"/>
    <w:rsid w:val="00E513D6"/>
    <w:rsid w:val="00E5151F"/>
    <w:rsid w:val="00E51EFD"/>
    <w:rsid w:val="00E52366"/>
    <w:rsid w:val="00E53B92"/>
    <w:rsid w:val="00E54161"/>
    <w:rsid w:val="00E5556F"/>
    <w:rsid w:val="00E557E9"/>
    <w:rsid w:val="00E558C8"/>
    <w:rsid w:val="00E558E5"/>
    <w:rsid w:val="00E56C59"/>
    <w:rsid w:val="00E5705E"/>
    <w:rsid w:val="00E570B3"/>
    <w:rsid w:val="00E570CE"/>
    <w:rsid w:val="00E573CE"/>
    <w:rsid w:val="00E57D3D"/>
    <w:rsid w:val="00E57E26"/>
    <w:rsid w:val="00E605E2"/>
    <w:rsid w:val="00E60A1F"/>
    <w:rsid w:val="00E60F91"/>
    <w:rsid w:val="00E619AD"/>
    <w:rsid w:val="00E624D8"/>
    <w:rsid w:val="00E62542"/>
    <w:rsid w:val="00E6294E"/>
    <w:rsid w:val="00E62F4D"/>
    <w:rsid w:val="00E6305C"/>
    <w:rsid w:val="00E63201"/>
    <w:rsid w:val="00E633DE"/>
    <w:rsid w:val="00E635F2"/>
    <w:rsid w:val="00E64103"/>
    <w:rsid w:val="00E65644"/>
    <w:rsid w:val="00E656F4"/>
    <w:rsid w:val="00E65A4D"/>
    <w:rsid w:val="00E6670D"/>
    <w:rsid w:val="00E667D8"/>
    <w:rsid w:val="00E66832"/>
    <w:rsid w:val="00E7073E"/>
    <w:rsid w:val="00E7132A"/>
    <w:rsid w:val="00E7163D"/>
    <w:rsid w:val="00E7174A"/>
    <w:rsid w:val="00E7305A"/>
    <w:rsid w:val="00E73B35"/>
    <w:rsid w:val="00E740E1"/>
    <w:rsid w:val="00E74114"/>
    <w:rsid w:val="00E747F7"/>
    <w:rsid w:val="00E75051"/>
    <w:rsid w:val="00E750D5"/>
    <w:rsid w:val="00E7511A"/>
    <w:rsid w:val="00E7673B"/>
    <w:rsid w:val="00E76832"/>
    <w:rsid w:val="00E768C3"/>
    <w:rsid w:val="00E77DEF"/>
    <w:rsid w:val="00E803D1"/>
    <w:rsid w:val="00E8188C"/>
    <w:rsid w:val="00E824F6"/>
    <w:rsid w:val="00E82530"/>
    <w:rsid w:val="00E82C3B"/>
    <w:rsid w:val="00E83C43"/>
    <w:rsid w:val="00E83C4B"/>
    <w:rsid w:val="00E84281"/>
    <w:rsid w:val="00E842E6"/>
    <w:rsid w:val="00E84E42"/>
    <w:rsid w:val="00E8578A"/>
    <w:rsid w:val="00E87604"/>
    <w:rsid w:val="00E87D4B"/>
    <w:rsid w:val="00E87E08"/>
    <w:rsid w:val="00E910A8"/>
    <w:rsid w:val="00E91C2F"/>
    <w:rsid w:val="00E92EEF"/>
    <w:rsid w:val="00E9371C"/>
    <w:rsid w:val="00E94246"/>
    <w:rsid w:val="00E96AB2"/>
    <w:rsid w:val="00E9702A"/>
    <w:rsid w:val="00E97244"/>
    <w:rsid w:val="00EA024C"/>
    <w:rsid w:val="00EA0D4E"/>
    <w:rsid w:val="00EA1689"/>
    <w:rsid w:val="00EA1B9A"/>
    <w:rsid w:val="00EA214C"/>
    <w:rsid w:val="00EA22A7"/>
    <w:rsid w:val="00EA2F98"/>
    <w:rsid w:val="00EA41AC"/>
    <w:rsid w:val="00EA49FF"/>
    <w:rsid w:val="00EA5883"/>
    <w:rsid w:val="00EA5D68"/>
    <w:rsid w:val="00EA60DA"/>
    <w:rsid w:val="00EA63DB"/>
    <w:rsid w:val="00EA6EB3"/>
    <w:rsid w:val="00EA71B4"/>
    <w:rsid w:val="00EB0A1C"/>
    <w:rsid w:val="00EB16E4"/>
    <w:rsid w:val="00EB17EC"/>
    <w:rsid w:val="00EB19F5"/>
    <w:rsid w:val="00EB4BF8"/>
    <w:rsid w:val="00EB5A92"/>
    <w:rsid w:val="00EB6C39"/>
    <w:rsid w:val="00EB6E22"/>
    <w:rsid w:val="00EC088F"/>
    <w:rsid w:val="00EC105C"/>
    <w:rsid w:val="00EC1F68"/>
    <w:rsid w:val="00EC22F5"/>
    <w:rsid w:val="00EC2410"/>
    <w:rsid w:val="00EC2641"/>
    <w:rsid w:val="00EC2911"/>
    <w:rsid w:val="00EC33F6"/>
    <w:rsid w:val="00EC4B88"/>
    <w:rsid w:val="00EC5BDC"/>
    <w:rsid w:val="00EC5D40"/>
    <w:rsid w:val="00EC64B3"/>
    <w:rsid w:val="00EC794F"/>
    <w:rsid w:val="00ED0118"/>
    <w:rsid w:val="00ED157D"/>
    <w:rsid w:val="00ED1A06"/>
    <w:rsid w:val="00ED2CF4"/>
    <w:rsid w:val="00ED3981"/>
    <w:rsid w:val="00ED40B9"/>
    <w:rsid w:val="00ED4410"/>
    <w:rsid w:val="00ED5D54"/>
    <w:rsid w:val="00ED72B5"/>
    <w:rsid w:val="00ED7A41"/>
    <w:rsid w:val="00EE02D9"/>
    <w:rsid w:val="00EE0FBE"/>
    <w:rsid w:val="00EE27A3"/>
    <w:rsid w:val="00EE338C"/>
    <w:rsid w:val="00EE3DAA"/>
    <w:rsid w:val="00EE5255"/>
    <w:rsid w:val="00EE60D6"/>
    <w:rsid w:val="00EE6183"/>
    <w:rsid w:val="00EE6341"/>
    <w:rsid w:val="00EF1079"/>
    <w:rsid w:val="00EF42B8"/>
    <w:rsid w:val="00EF51CA"/>
    <w:rsid w:val="00EF6618"/>
    <w:rsid w:val="00EF711C"/>
    <w:rsid w:val="00EF784D"/>
    <w:rsid w:val="00EF7E5F"/>
    <w:rsid w:val="00F00336"/>
    <w:rsid w:val="00F008A9"/>
    <w:rsid w:val="00F00A85"/>
    <w:rsid w:val="00F01E0E"/>
    <w:rsid w:val="00F01EBF"/>
    <w:rsid w:val="00F02915"/>
    <w:rsid w:val="00F0304B"/>
    <w:rsid w:val="00F038C9"/>
    <w:rsid w:val="00F039EE"/>
    <w:rsid w:val="00F065C5"/>
    <w:rsid w:val="00F06B35"/>
    <w:rsid w:val="00F07351"/>
    <w:rsid w:val="00F07416"/>
    <w:rsid w:val="00F07559"/>
    <w:rsid w:val="00F076EA"/>
    <w:rsid w:val="00F110DD"/>
    <w:rsid w:val="00F11833"/>
    <w:rsid w:val="00F11C03"/>
    <w:rsid w:val="00F11CA3"/>
    <w:rsid w:val="00F11F1B"/>
    <w:rsid w:val="00F12082"/>
    <w:rsid w:val="00F134CD"/>
    <w:rsid w:val="00F13781"/>
    <w:rsid w:val="00F13874"/>
    <w:rsid w:val="00F13AF7"/>
    <w:rsid w:val="00F14628"/>
    <w:rsid w:val="00F1507B"/>
    <w:rsid w:val="00F154FD"/>
    <w:rsid w:val="00F15B4D"/>
    <w:rsid w:val="00F15B55"/>
    <w:rsid w:val="00F16E86"/>
    <w:rsid w:val="00F178B9"/>
    <w:rsid w:val="00F21E10"/>
    <w:rsid w:val="00F21FB5"/>
    <w:rsid w:val="00F228E7"/>
    <w:rsid w:val="00F2371C"/>
    <w:rsid w:val="00F24A57"/>
    <w:rsid w:val="00F2571F"/>
    <w:rsid w:val="00F26314"/>
    <w:rsid w:val="00F26CBB"/>
    <w:rsid w:val="00F27E9A"/>
    <w:rsid w:val="00F27EE1"/>
    <w:rsid w:val="00F27F31"/>
    <w:rsid w:val="00F30284"/>
    <w:rsid w:val="00F30D51"/>
    <w:rsid w:val="00F3149B"/>
    <w:rsid w:val="00F3216E"/>
    <w:rsid w:val="00F323F9"/>
    <w:rsid w:val="00F332DA"/>
    <w:rsid w:val="00F33D7B"/>
    <w:rsid w:val="00F33FC4"/>
    <w:rsid w:val="00F34A9A"/>
    <w:rsid w:val="00F353F5"/>
    <w:rsid w:val="00F35582"/>
    <w:rsid w:val="00F35E41"/>
    <w:rsid w:val="00F362AD"/>
    <w:rsid w:val="00F3731E"/>
    <w:rsid w:val="00F3774D"/>
    <w:rsid w:val="00F405D4"/>
    <w:rsid w:val="00F43058"/>
    <w:rsid w:val="00F444CE"/>
    <w:rsid w:val="00F44D29"/>
    <w:rsid w:val="00F4502E"/>
    <w:rsid w:val="00F45B43"/>
    <w:rsid w:val="00F45E11"/>
    <w:rsid w:val="00F45E36"/>
    <w:rsid w:val="00F46B7A"/>
    <w:rsid w:val="00F504F9"/>
    <w:rsid w:val="00F505E9"/>
    <w:rsid w:val="00F509B0"/>
    <w:rsid w:val="00F50E3C"/>
    <w:rsid w:val="00F52880"/>
    <w:rsid w:val="00F53BE4"/>
    <w:rsid w:val="00F54962"/>
    <w:rsid w:val="00F561CC"/>
    <w:rsid w:val="00F56EB5"/>
    <w:rsid w:val="00F576F3"/>
    <w:rsid w:val="00F60EA2"/>
    <w:rsid w:val="00F61D60"/>
    <w:rsid w:val="00F62443"/>
    <w:rsid w:val="00F62C25"/>
    <w:rsid w:val="00F65CA7"/>
    <w:rsid w:val="00F67077"/>
    <w:rsid w:val="00F674B5"/>
    <w:rsid w:val="00F679D0"/>
    <w:rsid w:val="00F67BB8"/>
    <w:rsid w:val="00F7002D"/>
    <w:rsid w:val="00F7050F"/>
    <w:rsid w:val="00F72164"/>
    <w:rsid w:val="00F72C7B"/>
    <w:rsid w:val="00F73058"/>
    <w:rsid w:val="00F7335D"/>
    <w:rsid w:val="00F7362E"/>
    <w:rsid w:val="00F73A03"/>
    <w:rsid w:val="00F74090"/>
    <w:rsid w:val="00F74D50"/>
    <w:rsid w:val="00F75B04"/>
    <w:rsid w:val="00F76283"/>
    <w:rsid w:val="00F76639"/>
    <w:rsid w:val="00F76690"/>
    <w:rsid w:val="00F772F0"/>
    <w:rsid w:val="00F778A3"/>
    <w:rsid w:val="00F81266"/>
    <w:rsid w:val="00F81EB3"/>
    <w:rsid w:val="00F8210A"/>
    <w:rsid w:val="00F82671"/>
    <w:rsid w:val="00F83313"/>
    <w:rsid w:val="00F84A68"/>
    <w:rsid w:val="00F85054"/>
    <w:rsid w:val="00F85432"/>
    <w:rsid w:val="00F8611E"/>
    <w:rsid w:val="00F8620A"/>
    <w:rsid w:val="00F8747A"/>
    <w:rsid w:val="00F91E93"/>
    <w:rsid w:val="00F925D3"/>
    <w:rsid w:val="00F92F88"/>
    <w:rsid w:val="00F9376B"/>
    <w:rsid w:val="00F93A14"/>
    <w:rsid w:val="00F93E2E"/>
    <w:rsid w:val="00F94331"/>
    <w:rsid w:val="00F95A60"/>
    <w:rsid w:val="00F964B0"/>
    <w:rsid w:val="00F97612"/>
    <w:rsid w:val="00FA0AEF"/>
    <w:rsid w:val="00FA0E13"/>
    <w:rsid w:val="00FA16F0"/>
    <w:rsid w:val="00FA1916"/>
    <w:rsid w:val="00FA1F34"/>
    <w:rsid w:val="00FA25E0"/>
    <w:rsid w:val="00FA28A5"/>
    <w:rsid w:val="00FA2902"/>
    <w:rsid w:val="00FA44C8"/>
    <w:rsid w:val="00FA4A7F"/>
    <w:rsid w:val="00FA5FE9"/>
    <w:rsid w:val="00FA6A42"/>
    <w:rsid w:val="00FA7065"/>
    <w:rsid w:val="00FA7102"/>
    <w:rsid w:val="00FA74A6"/>
    <w:rsid w:val="00FA74BB"/>
    <w:rsid w:val="00FA7AC8"/>
    <w:rsid w:val="00FB0872"/>
    <w:rsid w:val="00FB0BF3"/>
    <w:rsid w:val="00FB1431"/>
    <w:rsid w:val="00FB217E"/>
    <w:rsid w:val="00FB2D60"/>
    <w:rsid w:val="00FB36D8"/>
    <w:rsid w:val="00FB3E83"/>
    <w:rsid w:val="00FB7A42"/>
    <w:rsid w:val="00FC06A0"/>
    <w:rsid w:val="00FC0E52"/>
    <w:rsid w:val="00FC1E60"/>
    <w:rsid w:val="00FC2168"/>
    <w:rsid w:val="00FC32DE"/>
    <w:rsid w:val="00FC44C2"/>
    <w:rsid w:val="00FC4796"/>
    <w:rsid w:val="00FC4DCE"/>
    <w:rsid w:val="00FC5D87"/>
    <w:rsid w:val="00FC6756"/>
    <w:rsid w:val="00FC6794"/>
    <w:rsid w:val="00FC7F92"/>
    <w:rsid w:val="00FD08FF"/>
    <w:rsid w:val="00FD16EF"/>
    <w:rsid w:val="00FD20C5"/>
    <w:rsid w:val="00FD218F"/>
    <w:rsid w:val="00FD23A2"/>
    <w:rsid w:val="00FD2805"/>
    <w:rsid w:val="00FD39A4"/>
    <w:rsid w:val="00FD45F9"/>
    <w:rsid w:val="00FD4878"/>
    <w:rsid w:val="00FD523E"/>
    <w:rsid w:val="00FD7198"/>
    <w:rsid w:val="00FE0F2B"/>
    <w:rsid w:val="00FE1D63"/>
    <w:rsid w:val="00FE1F63"/>
    <w:rsid w:val="00FE25EA"/>
    <w:rsid w:val="00FE2B0D"/>
    <w:rsid w:val="00FE30A5"/>
    <w:rsid w:val="00FE34E0"/>
    <w:rsid w:val="00FE4C9B"/>
    <w:rsid w:val="00FE59C9"/>
    <w:rsid w:val="00FE5B85"/>
    <w:rsid w:val="00FE7C7E"/>
    <w:rsid w:val="00FE7D58"/>
    <w:rsid w:val="00FE7F36"/>
    <w:rsid w:val="00FF2040"/>
    <w:rsid w:val="00FF4284"/>
    <w:rsid w:val="00FF55AE"/>
    <w:rsid w:val="00FF57D0"/>
    <w:rsid w:val="00FF64C9"/>
    <w:rsid w:val="00FF6B3D"/>
    <w:rsid w:val="00FF6E9E"/>
    <w:rsid w:val="00FF78AD"/>
    <w:rsid w:val="00FF7B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D81C0C7"/>
  <w15:docId w15:val="{03E73794-D5AB-4C22-95BA-BBD0A9717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071BF"/>
  </w:style>
  <w:style w:type="paragraph" w:styleId="1">
    <w:name w:val="heading 1"/>
    <w:basedOn w:val="a"/>
    <w:next w:val="a"/>
    <w:link w:val="10"/>
    <w:qFormat/>
    <w:rsid w:val="005132EA"/>
    <w:pPr>
      <w:keepNext/>
      <w:jc w:val="center"/>
      <w:outlineLvl w:val="0"/>
    </w:pPr>
    <w:rPr>
      <w:rFonts w:ascii="GOST type B" w:hAnsi="GOST type B"/>
      <w:i/>
      <w:sz w:val="56"/>
    </w:rPr>
  </w:style>
  <w:style w:type="paragraph" w:styleId="2">
    <w:name w:val="heading 2"/>
    <w:basedOn w:val="a"/>
    <w:next w:val="a"/>
    <w:link w:val="20"/>
    <w:qFormat/>
    <w:rsid w:val="005132EA"/>
    <w:pPr>
      <w:keepNext/>
      <w:jc w:val="center"/>
      <w:outlineLvl w:val="1"/>
    </w:pPr>
    <w:rPr>
      <w:rFonts w:ascii="GOST type B" w:hAnsi="GOST type B"/>
      <w:i/>
      <w:sz w:val="40"/>
    </w:rPr>
  </w:style>
  <w:style w:type="paragraph" w:styleId="3">
    <w:name w:val="heading 3"/>
    <w:basedOn w:val="a"/>
    <w:next w:val="a"/>
    <w:link w:val="30"/>
    <w:qFormat/>
    <w:rsid w:val="005132EA"/>
    <w:pPr>
      <w:keepNext/>
      <w:jc w:val="center"/>
      <w:outlineLvl w:val="2"/>
    </w:pPr>
    <w:rPr>
      <w:rFonts w:ascii="GOST type B" w:hAnsi="GOST type B"/>
      <w:i/>
      <w:sz w:val="28"/>
    </w:rPr>
  </w:style>
  <w:style w:type="paragraph" w:styleId="4">
    <w:name w:val="heading 4"/>
    <w:basedOn w:val="a"/>
    <w:next w:val="a"/>
    <w:qFormat/>
    <w:rsid w:val="008C0236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rsid w:val="008C0236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7329AC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7329AC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semiHidden/>
    <w:unhideWhenUsed/>
    <w:qFormat/>
    <w:rsid w:val="007329AC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"/>
    <w:next w:val="a"/>
    <w:link w:val="90"/>
    <w:semiHidden/>
    <w:unhideWhenUsed/>
    <w:qFormat/>
    <w:rsid w:val="007329AC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Верхний колонтитул Знак"/>
    <w:basedOn w:val="a"/>
    <w:link w:val="11"/>
    <w:uiPriority w:val="99"/>
    <w:rsid w:val="005132EA"/>
    <w:pPr>
      <w:tabs>
        <w:tab w:val="center" w:pos="4153"/>
        <w:tab w:val="right" w:pos="8306"/>
      </w:tabs>
    </w:pPr>
  </w:style>
  <w:style w:type="paragraph" w:styleId="a4">
    <w:name w:val="footer"/>
    <w:basedOn w:val="a"/>
    <w:link w:val="a5"/>
    <w:rsid w:val="005132EA"/>
    <w:pPr>
      <w:tabs>
        <w:tab w:val="center" w:pos="4153"/>
        <w:tab w:val="right" w:pos="8306"/>
      </w:tabs>
    </w:pPr>
  </w:style>
  <w:style w:type="character" w:styleId="a6">
    <w:name w:val="page number"/>
    <w:basedOn w:val="a0"/>
    <w:rsid w:val="005132EA"/>
  </w:style>
  <w:style w:type="table" w:styleId="a7">
    <w:name w:val="Table Grid"/>
    <w:basedOn w:val="a1"/>
    <w:uiPriority w:val="39"/>
    <w:rsid w:val="005B78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"/>
    <w:next w:val="a"/>
    <w:autoRedefine/>
    <w:uiPriority w:val="39"/>
    <w:qFormat/>
    <w:rsid w:val="003E4389"/>
    <w:pPr>
      <w:tabs>
        <w:tab w:val="right" w:leader="dot" w:pos="9628"/>
      </w:tabs>
      <w:spacing w:line="360" w:lineRule="auto"/>
      <w:ind w:left="-284"/>
      <w:jc w:val="both"/>
    </w:pPr>
    <w:rPr>
      <w:rFonts w:cs="Arial"/>
      <w:noProof/>
      <w:sz w:val="28"/>
      <w:szCs w:val="24"/>
    </w:rPr>
  </w:style>
  <w:style w:type="character" w:customStyle="1" w:styleId="11">
    <w:name w:val="Верхний колонтитул Знак1"/>
    <w:aliases w:val="Верхний колонтитул Знак Знак"/>
    <w:link w:val="a3"/>
    <w:uiPriority w:val="99"/>
    <w:rsid w:val="00F679D0"/>
    <w:rPr>
      <w:lang w:val="ru-RU" w:eastAsia="ru-RU" w:bidi="ar-SA"/>
    </w:rPr>
  </w:style>
  <w:style w:type="paragraph" w:styleId="a8">
    <w:name w:val="Body Text"/>
    <w:basedOn w:val="a"/>
    <w:link w:val="a9"/>
    <w:rsid w:val="000534AE"/>
    <w:rPr>
      <w:sz w:val="28"/>
      <w:szCs w:val="24"/>
    </w:rPr>
  </w:style>
  <w:style w:type="paragraph" w:styleId="21">
    <w:name w:val="Body Text 2"/>
    <w:basedOn w:val="a"/>
    <w:link w:val="22"/>
    <w:rsid w:val="00176F13"/>
    <w:pPr>
      <w:spacing w:after="120" w:line="480" w:lineRule="auto"/>
    </w:pPr>
  </w:style>
  <w:style w:type="paragraph" w:styleId="23">
    <w:name w:val="Body Text Indent 2"/>
    <w:basedOn w:val="a"/>
    <w:rsid w:val="007A4A14"/>
    <w:pPr>
      <w:spacing w:after="120" w:line="480" w:lineRule="auto"/>
      <w:ind w:left="283"/>
    </w:pPr>
  </w:style>
  <w:style w:type="paragraph" w:styleId="31">
    <w:name w:val="Body Text Indent 3"/>
    <w:basedOn w:val="a"/>
    <w:rsid w:val="007A4A14"/>
    <w:pPr>
      <w:spacing w:after="120"/>
      <w:ind w:left="283"/>
    </w:pPr>
    <w:rPr>
      <w:sz w:val="16"/>
      <w:szCs w:val="16"/>
    </w:rPr>
  </w:style>
  <w:style w:type="paragraph" w:styleId="aa">
    <w:name w:val="Body Text Indent"/>
    <w:basedOn w:val="a"/>
    <w:rsid w:val="00666CA1"/>
    <w:pPr>
      <w:spacing w:after="120"/>
      <w:ind w:left="283"/>
    </w:pPr>
  </w:style>
  <w:style w:type="paragraph" w:styleId="24">
    <w:name w:val="toc 2"/>
    <w:basedOn w:val="a"/>
    <w:next w:val="a"/>
    <w:autoRedefine/>
    <w:uiPriority w:val="39"/>
    <w:qFormat/>
    <w:rsid w:val="00DE049C"/>
    <w:pPr>
      <w:tabs>
        <w:tab w:val="right" w:leader="dot" w:pos="9628"/>
      </w:tabs>
      <w:spacing w:line="360" w:lineRule="auto"/>
      <w:ind w:left="200"/>
    </w:pPr>
    <w:rPr>
      <w:noProof/>
      <w:sz w:val="28"/>
      <w:szCs w:val="28"/>
    </w:rPr>
  </w:style>
  <w:style w:type="paragraph" w:customStyle="1" w:styleId="13">
    <w:name w:val="Стиль1"/>
    <w:basedOn w:val="a"/>
    <w:rsid w:val="002C10EA"/>
    <w:pPr>
      <w:spacing w:line="360" w:lineRule="auto"/>
      <w:jc w:val="center"/>
    </w:pPr>
    <w:rPr>
      <w:b/>
      <w:sz w:val="36"/>
      <w:szCs w:val="36"/>
    </w:rPr>
  </w:style>
  <w:style w:type="paragraph" w:customStyle="1" w:styleId="25">
    <w:name w:val="Стиль2"/>
    <w:basedOn w:val="a"/>
    <w:rsid w:val="002C10EA"/>
    <w:pPr>
      <w:spacing w:line="360" w:lineRule="auto"/>
      <w:ind w:left="233" w:right="281" w:firstLine="540"/>
      <w:jc w:val="center"/>
    </w:pPr>
    <w:rPr>
      <w:b/>
      <w:sz w:val="32"/>
      <w:szCs w:val="32"/>
    </w:rPr>
  </w:style>
  <w:style w:type="paragraph" w:customStyle="1" w:styleId="32">
    <w:name w:val="Стиль3"/>
    <w:basedOn w:val="13"/>
    <w:rsid w:val="002C10EA"/>
  </w:style>
  <w:style w:type="character" w:styleId="ab">
    <w:name w:val="Hyperlink"/>
    <w:uiPriority w:val="99"/>
    <w:rsid w:val="002C10EA"/>
    <w:rPr>
      <w:color w:val="0000FF"/>
      <w:u w:val="single"/>
    </w:rPr>
  </w:style>
  <w:style w:type="paragraph" w:customStyle="1" w:styleId="40">
    <w:name w:val="Стиль4"/>
    <w:basedOn w:val="2"/>
    <w:rsid w:val="002C10EA"/>
    <w:rPr>
      <w:rFonts w:ascii="Times New Roman" w:hAnsi="Times New Roman"/>
      <w:b/>
      <w:i w:val="0"/>
    </w:rPr>
  </w:style>
  <w:style w:type="paragraph" w:customStyle="1" w:styleId="50">
    <w:name w:val="Стиль5"/>
    <w:basedOn w:val="3"/>
    <w:rsid w:val="002C10EA"/>
    <w:pPr>
      <w:spacing w:line="360" w:lineRule="auto"/>
    </w:pPr>
    <w:rPr>
      <w:rFonts w:ascii="Times New Roman" w:hAnsi="Times New Roman"/>
      <w:b/>
      <w:i w:val="0"/>
      <w:sz w:val="36"/>
      <w:szCs w:val="36"/>
    </w:rPr>
  </w:style>
  <w:style w:type="paragraph" w:customStyle="1" w:styleId="61">
    <w:name w:val="Стиль6"/>
    <w:basedOn w:val="a"/>
    <w:rsid w:val="00105E31"/>
    <w:pPr>
      <w:jc w:val="center"/>
    </w:pPr>
    <w:rPr>
      <w:sz w:val="28"/>
      <w:szCs w:val="28"/>
    </w:rPr>
  </w:style>
  <w:style w:type="paragraph" w:customStyle="1" w:styleId="Style2">
    <w:name w:val="Style2"/>
    <w:basedOn w:val="a"/>
    <w:rsid w:val="002E5475"/>
    <w:pPr>
      <w:widowControl w:val="0"/>
      <w:autoSpaceDE w:val="0"/>
      <w:autoSpaceDN w:val="0"/>
      <w:adjustRightInd w:val="0"/>
      <w:spacing w:line="319" w:lineRule="exact"/>
      <w:ind w:firstLine="476"/>
      <w:jc w:val="both"/>
    </w:pPr>
    <w:rPr>
      <w:rFonts w:ascii="Cambria" w:hAnsi="Cambria"/>
      <w:sz w:val="24"/>
      <w:szCs w:val="24"/>
    </w:rPr>
  </w:style>
  <w:style w:type="paragraph" w:customStyle="1" w:styleId="Style3">
    <w:name w:val="Style3"/>
    <w:basedOn w:val="a"/>
    <w:rsid w:val="002E5475"/>
    <w:pPr>
      <w:widowControl w:val="0"/>
      <w:autoSpaceDE w:val="0"/>
      <w:autoSpaceDN w:val="0"/>
      <w:adjustRightInd w:val="0"/>
      <w:spacing w:line="326" w:lineRule="exact"/>
      <w:jc w:val="both"/>
    </w:pPr>
    <w:rPr>
      <w:rFonts w:ascii="Cambria" w:hAnsi="Cambria"/>
      <w:sz w:val="24"/>
      <w:szCs w:val="24"/>
    </w:rPr>
  </w:style>
  <w:style w:type="paragraph" w:customStyle="1" w:styleId="Style1">
    <w:name w:val="Style1"/>
    <w:basedOn w:val="a"/>
    <w:rsid w:val="002E5475"/>
    <w:pPr>
      <w:widowControl w:val="0"/>
      <w:autoSpaceDE w:val="0"/>
      <w:autoSpaceDN w:val="0"/>
      <w:adjustRightInd w:val="0"/>
      <w:spacing w:line="326" w:lineRule="exact"/>
      <w:jc w:val="both"/>
    </w:pPr>
    <w:rPr>
      <w:sz w:val="24"/>
      <w:szCs w:val="24"/>
    </w:rPr>
  </w:style>
  <w:style w:type="character" w:customStyle="1" w:styleId="FontStyle140">
    <w:name w:val="Font Style140"/>
    <w:rsid w:val="002E5475"/>
    <w:rPr>
      <w:rFonts w:ascii="Times New Roman" w:hAnsi="Times New Roman" w:cs="Times New Roman"/>
      <w:sz w:val="20"/>
      <w:szCs w:val="20"/>
    </w:rPr>
  </w:style>
  <w:style w:type="character" w:customStyle="1" w:styleId="FontStyle146">
    <w:name w:val="Font Style146"/>
    <w:rsid w:val="002E5475"/>
    <w:rPr>
      <w:rFonts w:ascii="Times New Roman" w:hAnsi="Times New Roman" w:cs="Times New Roman"/>
      <w:b/>
      <w:bCs/>
      <w:spacing w:val="-10"/>
      <w:sz w:val="26"/>
      <w:szCs w:val="26"/>
    </w:rPr>
  </w:style>
  <w:style w:type="character" w:customStyle="1" w:styleId="FontStyle97">
    <w:name w:val="Font Style97"/>
    <w:rsid w:val="002E5475"/>
    <w:rPr>
      <w:rFonts w:ascii="Times New Roman" w:hAnsi="Times New Roman" w:cs="Times New Roman"/>
      <w:sz w:val="18"/>
      <w:szCs w:val="18"/>
    </w:rPr>
  </w:style>
  <w:style w:type="character" w:customStyle="1" w:styleId="FontStyle135">
    <w:name w:val="Font Style135"/>
    <w:rsid w:val="002E5475"/>
    <w:rPr>
      <w:rFonts w:ascii="Times New Roman" w:hAnsi="Times New Roman" w:cs="Times New Roman"/>
      <w:b/>
      <w:bCs/>
      <w:sz w:val="18"/>
      <w:szCs w:val="18"/>
    </w:rPr>
  </w:style>
  <w:style w:type="paragraph" w:customStyle="1" w:styleId="Style4">
    <w:name w:val="Style4"/>
    <w:basedOn w:val="a"/>
    <w:rsid w:val="002E5475"/>
    <w:pPr>
      <w:widowControl w:val="0"/>
      <w:autoSpaceDE w:val="0"/>
      <w:autoSpaceDN w:val="0"/>
      <w:adjustRightInd w:val="0"/>
      <w:spacing w:line="216" w:lineRule="exact"/>
      <w:jc w:val="both"/>
    </w:pPr>
    <w:rPr>
      <w:sz w:val="24"/>
      <w:szCs w:val="24"/>
    </w:rPr>
  </w:style>
  <w:style w:type="paragraph" w:customStyle="1" w:styleId="Style5">
    <w:name w:val="Style5"/>
    <w:basedOn w:val="a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6">
    <w:name w:val="Style6"/>
    <w:basedOn w:val="a"/>
    <w:rsid w:val="002E5475"/>
    <w:pPr>
      <w:widowControl w:val="0"/>
      <w:autoSpaceDE w:val="0"/>
      <w:autoSpaceDN w:val="0"/>
      <w:adjustRightInd w:val="0"/>
      <w:spacing w:line="452" w:lineRule="exact"/>
      <w:ind w:firstLine="500"/>
    </w:pPr>
    <w:rPr>
      <w:sz w:val="24"/>
      <w:szCs w:val="24"/>
    </w:rPr>
  </w:style>
  <w:style w:type="paragraph" w:customStyle="1" w:styleId="Style7">
    <w:name w:val="Style7"/>
    <w:basedOn w:val="a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8">
    <w:name w:val="Style8"/>
    <w:basedOn w:val="a"/>
    <w:rsid w:val="002E5475"/>
    <w:pPr>
      <w:widowControl w:val="0"/>
      <w:autoSpaceDE w:val="0"/>
      <w:autoSpaceDN w:val="0"/>
      <w:adjustRightInd w:val="0"/>
      <w:spacing w:line="428" w:lineRule="exact"/>
      <w:ind w:firstLine="468"/>
      <w:jc w:val="both"/>
    </w:pPr>
    <w:rPr>
      <w:sz w:val="24"/>
      <w:szCs w:val="24"/>
    </w:rPr>
  </w:style>
  <w:style w:type="character" w:customStyle="1" w:styleId="FontStyle96">
    <w:name w:val="Font Style96"/>
    <w:rsid w:val="002E5475"/>
    <w:rPr>
      <w:rFonts w:ascii="Times New Roman" w:hAnsi="Times New Roman" w:cs="Times New Roman"/>
      <w:b/>
      <w:bCs/>
      <w:spacing w:val="-10"/>
      <w:sz w:val="26"/>
      <w:szCs w:val="26"/>
    </w:rPr>
  </w:style>
  <w:style w:type="character" w:customStyle="1" w:styleId="FontStyle128">
    <w:name w:val="Font Style128"/>
    <w:rsid w:val="002E5475"/>
    <w:rPr>
      <w:rFonts w:ascii="Times New Roman" w:hAnsi="Times New Roman" w:cs="Times New Roman"/>
      <w:sz w:val="30"/>
      <w:szCs w:val="30"/>
    </w:rPr>
  </w:style>
  <w:style w:type="character" w:customStyle="1" w:styleId="FontStyle134">
    <w:name w:val="Font Style134"/>
    <w:rsid w:val="002E5475"/>
    <w:rPr>
      <w:rFonts w:ascii="Times New Roman" w:hAnsi="Times New Roman" w:cs="Times New Roman"/>
      <w:b/>
      <w:bCs/>
      <w:spacing w:val="-10"/>
      <w:sz w:val="32"/>
      <w:szCs w:val="32"/>
    </w:rPr>
  </w:style>
  <w:style w:type="character" w:customStyle="1" w:styleId="FontStyle104">
    <w:name w:val="Font Style104"/>
    <w:rsid w:val="002E5475"/>
    <w:rPr>
      <w:rFonts w:ascii="Times New Roman" w:hAnsi="Times New Roman" w:cs="Times New Roman"/>
      <w:b/>
      <w:bCs/>
      <w:sz w:val="24"/>
      <w:szCs w:val="24"/>
    </w:rPr>
  </w:style>
  <w:style w:type="paragraph" w:customStyle="1" w:styleId="Style13">
    <w:name w:val="Style13"/>
    <w:basedOn w:val="a"/>
    <w:rsid w:val="002E5475"/>
    <w:pPr>
      <w:widowControl w:val="0"/>
      <w:autoSpaceDE w:val="0"/>
      <w:autoSpaceDN w:val="0"/>
      <w:adjustRightInd w:val="0"/>
      <w:spacing w:line="387" w:lineRule="exact"/>
      <w:ind w:firstLine="222"/>
    </w:pPr>
    <w:rPr>
      <w:sz w:val="24"/>
      <w:szCs w:val="24"/>
    </w:rPr>
  </w:style>
  <w:style w:type="paragraph" w:customStyle="1" w:styleId="Style15">
    <w:name w:val="Style15"/>
    <w:basedOn w:val="a"/>
    <w:rsid w:val="002E5475"/>
    <w:pPr>
      <w:widowControl w:val="0"/>
      <w:autoSpaceDE w:val="0"/>
      <w:autoSpaceDN w:val="0"/>
      <w:adjustRightInd w:val="0"/>
      <w:spacing w:line="341" w:lineRule="exact"/>
      <w:ind w:firstLine="386"/>
      <w:jc w:val="both"/>
    </w:pPr>
    <w:rPr>
      <w:sz w:val="24"/>
      <w:szCs w:val="24"/>
    </w:rPr>
  </w:style>
  <w:style w:type="paragraph" w:customStyle="1" w:styleId="Style16">
    <w:name w:val="Style16"/>
    <w:basedOn w:val="a"/>
    <w:rsid w:val="002E5475"/>
    <w:pPr>
      <w:widowControl w:val="0"/>
      <w:autoSpaceDE w:val="0"/>
      <w:autoSpaceDN w:val="0"/>
      <w:adjustRightInd w:val="0"/>
      <w:spacing w:line="325" w:lineRule="exact"/>
      <w:jc w:val="right"/>
    </w:pPr>
    <w:rPr>
      <w:sz w:val="24"/>
      <w:szCs w:val="24"/>
    </w:rPr>
  </w:style>
  <w:style w:type="paragraph" w:customStyle="1" w:styleId="Style19">
    <w:name w:val="Style19"/>
    <w:basedOn w:val="a"/>
    <w:rsid w:val="002E5475"/>
    <w:pPr>
      <w:widowControl w:val="0"/>
      <w:autoSpaceDE w:val="0"/>
      <w:autoSpaceDN w:val="0"/>
      <w:adjustRightInd w:val="0"/>
      <w:spacing w:line="460" w:lineRule="exact"/>
      <w:jc w:val="both"/>
    </w:pPr>
    <w:rPr>
      <w:sz w:val="24"/>
      <w:szCs w:val="24"/>
    </w:rPr>
  </w:style>
  <w:style w:type="paragraph" w:customStyle="1" w:styleId="Style22">
    <w:name w:val="Style22"/>
    <w:basedOn w:val="a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14">
    <w:name w:val="Style14"/>
    <w:basedOn w:val="a"/>
    <w:uiPriority w:val="99"/>
    <w:rsid w:val="002E5475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customStyle="1" w:styleId="Style55">
    <w:name w:val="Style55"/>
    <w:basedOn w:val="a"/>
    <w:rsid w:val="002E5475"/>
    <w:pPr>
      <w:widowControl w:val="0"/>
      <w:autoSpaceDE w:val="0"/>
      <w:autoSpaceDN w:val="0"/>
      <w:adjustRightInd w:val="0"/>
      <w:spacing w:line="320" w:lineRule="exact"/>
      <w:ind w:firstLine="367"/>
    </w:pPr>
    <w:rPr>
      <w:sz w:val="24"/>
      <w:szCs w:val="24"/>
    </w:rPr>
  </w:style>
  <w:style w:type="character" w:customStyle="1" w:styleId="FontStyle14">
    <w:name w:val="Font Style14"/>
    <w:rsid w:val="002E5475"/>
    <w:rPr>
      <w:rFonts w:ascii="Times New Roman" w:hAnsi="Times New Roman" w:cs="Times New Roman"/>
      <w:i/>
      <w:iCs/>
      <w:sz w:val="32"/>
      <w:szCs w:val="32"/>
    </w:rPr>
  </w:style>
  <w:style w:type="character" w:customStyle="1" w:styleId="FontStyle15">
    <w:name w:val="Font Style15"/>
    <w:rsid w:val="002E5475"/>
    <w:rPr>
      <w:rFonts w:ascii="Times New Roman" w:hAnsi="Times New Roman" w:cs="Times New Roman"/>
      <w:sz w:val="28"/>
      <w:szCs w:val="28"/>
    </w:rPr>
  </w:style>
  <w:style w:type="paragraph" w:customStyle="1" w:styleId="diplom">
    <w:name w:val="diplom"/>
    <w:basedOn w:val="a"/>
    <w:rsid w:val="002E5475"/>
    <w:pPr>
      <w:ind w:left="284" w:right="284" w:firstLine="737"/>
      <w:jc w:val="both"/>
    </w:pPr>
    <w:rPr>
      <w:rFonts w:ascii="ISOCPEUR" w:hAnsi="ISOCPEUR"/>
      <w:i/>
      <w:sz w:val="28"/>
      <w:szCs w:val="28"/>
    </w:rPr>
  </w:style>
  <w:style w:type="character" w:customStyle="1" w:styleId="FontStyle11">
    <w:name w:val="Font Style11"/>
    <w:rsid w:val="002E5475"/>
    <w:rPr>
      <w:rFonts w:ascii="Cambria" w:hAnsi="Cambria" w:cs="Cambria"/>
      <w:sz w:val="30"/>
      <w:szCs w:val="30"/>
    </w:rPr>
  </w:style>
  <w:style w:type="paragraph" w:customStyle="1" w:styleId="Style82">
    <w:name w:val="Style82"/>
    <w:basedOn w:val="a"/>
    <w:rsid w:val="002E5475"/>
    <w:pPr>
      <w:widowControl w:val="0"/>
      <w:autoSpaceDE w:val="0"/>
      <w:autoSpaceDN w:val="0"/>
      <w:adjustRightInd w:val="0"/>
      <w:spacing w:line="329" w:lineRule="exact"/>
      <w:ind w:firstLine="353"/>
    </w:pPr>
    <w:rPr>
      <w:sz w:val="24"/>
      <w:szCs w:val="24"/>
    </w:rPr>
  </w:style>
  <w:style w:type="character" w:customStyle="1" w:styleId="FontStyle133">
    <w:name w:val="Font Style133"/>
    <w:rsid w:val="002E5475"/>
    <w:rPr>
      <w:rFonts w:ascii="Times New Roman" w:hAnsi="Times New Roman" w:cs="Times New Roman"/>
      <w:sz w:val="38"/>
      <w:szCs w:val="38"/>
    </w:rPr>
  </w:style>
  <w:style w:type="character" w:customStyle="1" w:styleId="FontStyle136">
    <w:name w:val="Font Style136"/>
    <w:rsid w:val="002E5475"/>
    <w:rPr>
      <w:rFonts w:ascii="Times New Roman" w:hAnsi="Times New Roman" w:cs="Times New Roman"/>
      <w:b/>
      <w:bCs/>
      <w:sz w:val="20"/>
      <w:szCs w:val="20"/>
    </w:rPr>
  </w:style>
  <w:style w:type="paragraph" w:customStyle="1" w:styleId="Style61">
    <w:name w:val="Style61"/>
    <w:basedOn w:val="a"/>
    <w:rsid w:val="002E5475"/>
    <w:pPr>
      <w:widowControl w:val="0"/>
      <w:autoSpaceDE w:val="0"/>
      <w:autoSpaceDN w:val="0"/>
      <w:adjustRightInd w:val="0"/>
      <w:spacing w:line="381" w:lineRule="exact"/>
      <w:ind w:firstLine="407"/>
    </w:pPr>
    <w:rPr>
      <w:sz w:val="24"/>
      <w:szCs w:val="24"/>
    </w:rPr>
  </w:style>
  <w:style w:type="paragraph" w:customStyle="1" w:styleId="Style69">
    <w:name w:val="Style69"/>
    <w:basedOn w:val="a"/>
    <w:rsid w:val="002E5475"/>
    <w:pPr>
      <w:widowControl w:val="0"/>
      <w:autoSpaceDE w:val="0"/>
      <w:autoSpaceDN w:val="0"/>
      <w:adjustRightInd w:val="0"/>
      <w:spacing w:line="374" w:lineRule="exact"/>
      <w:ind w:firstLine="399"/>
    </w:pPr>
    <w:rPr>
      <w:sz w:val="24"/>
      <w:szCs w:val="24"/>
    </w:rPr>
  </w:style>
  <w:style w:type="paragraph" w:customStyle="1" w:styleId="Style48">
    <w:name w:val="Style48"/>
    <w:basedOn w:val="a"/>
    <w:rsid w:val="002E5475"/>
    <w:pPr>
      <w:widowControl w:val="0"/>
      <w:autoSpaceDE w:val="0"/>
      <w:autoSpaceDN w:val="0"/>
      <w:adjustRightInd w:val="0"/>
      <w:spacing w:line="427" w:lineRule="exact"/>
      <w:ind w:firstLine="478"/>
    </w:pPr>
    <w:rPr>
      <w:sz w:val="24"/>
      <w:szCs w:val="24"/>
    </w:rPr>
  </w:style>
  <w:style w:type="paragraph" w:customStyle="1" w:styleId="Style70">
    <w:name w:val="Style70"/>
    <w:basedOn w:val="a"/>
    <w:rsid w:val="002E5475"/>
    <w:pPr>
      <w:widowControl w:val="0"/>
      <w:autoSpaceDE w:val="0"/>
      <w:autoSpaceDN w:val="0"/>
      <w:adjustRightInd w:val="0"/>
      <w:spacing w:line="451" w:lineRule="exact"/>
      <w:ind w:firstLine="485"/>
    </w:pPr>
    <w:rPr>
      <w:sz w:val="24"/>
      <w:szCs w:val="24"/>
    </w:rPr>
  </w:style>
  <w:style w:type="character" w:customStyle="1" w:styleId="FontStyle95">
    <w:name w:val="Font Style95"/>
    <w:rsid w:val="002E5475"/>
    <w:rPr>
      <w:rFonts w:ascii="Times New Roman" w:hAnsi="Times New Roman" w:cs="Times New Roman"/>
      <w:b/>
      <w:bCs/>
      <w:sz w:val="20"/>
      <w:szCs w:val="20"/>
    </w:rPr>
  </w:style>
  <w:style w:type="paragraph" w:customStyle="1" w:styleId="Style89">
    <w:name w:val="Style89"/>
    <w:basedOn w:val="a"/>
    <w:rsid w:val="002E5475"/>
    <w:pPr>
      <w:widowControl w:val="0"/>
      <w:autoSpaceDE w:val="0"/>
      <w:autoSpaceDN w:val="0"/>
      <w:adjustRightInd w:val="0"/>
      <w:spacing w:line="336" w:lineRule="exact"/>
      <w:ind w:firstLine="379"/>
    </w:pPr>
    <w:rPr>
      <w:sz w:val="24"/>
      <w:szCs w:val="24"/>
    </w:rPr>
  </w:style>
  <w:style w:type="paragraph" w:customStyle="1" w:styleId="Style20">
    <w:name w:val="Style20"/>
    <w:basedOn w:val="a"/>
    <w:rsid w:val="002E5475"/>
    <w:pPr>
      <w:widowControl w:val="0"/>
      <w:autoSpaceDE w:val="0"/>
      <w:autoSpaceDN w:val="0"/>
      <w:adjustRightInd w:val="0"/>
      <w:spacing w:line="377" w:lineRule="exact"/>
      <w:ind w:firstLine="445"/>
      <w:jc w:val="both"/>
    </w:pPr>
    <w:rPr>
      <w:sz w:val="24"/>
      <w:szCs w:val="24"/>
    </w:rPr>
  </w:style>
  <w:style w:type="paragraph" w:customStyle="1" w:styleId="Style27">
    <w:name w:val="Style27"/>
    <w:basedOn w:val="a"/>
    <w:rsid w:val="002E5475"/>
    <w:pPr>
      <w:widowControl w:val="0"/>
      <w:autoSpaceDE w:val="0"/>
      <w:autoSpaceDN w:val="0"/>
      <w:adjustRightInd w:val="0"/>
      <w:spacing w:line="377" w:lineRule="exact"/>
      <w:ind w:firstLine="419"/>
      <w:jc w:val="both"/>
    </w:pPr>
    <w:rPr>
      <w:sz w:val="24"/>
      <w:szCs w:val="24"/>
    </w:rPr>
  </w:style>
  <w:style w:type="paragraph" w:customStyle="1" w:styleId="Style57">
    <w:name w:val="Style57"/>
    <w:basedOn w:val="a"/>
    <w:rsid w:val="002E5475"/>
    <w:pPr>
      <w:widowControl w:val="0"/>
      <w:autoSpaceDE w:val="0"/>
      <w:autoSpaceDN w:val="0"/>
      <w:adjustRightInd w:val="0"/>
      <w:spacing w:line="397" w:lineRule="exact"/>
      <w:ind w:firstLine="445"/>
    </w:pPr>
    <w:rPr>
      <w:sz w:val="24"/>
      <w:szCs w:val="24"/>
    </w:rPr>
  </w:style>
  <w:style w:type="character" w:customStyle="1" w:styleId="FontStyle141">
    <w:name w:val="Font Style141"/>
    <w:rsid w:val="002E5475"/>
    <w:rPr>
      <w:rFonts w:ascii="Times New Roman" w:hAnsi="Times New Roman" w:cs="Times New Roman"/>
      <w:b/>
      <w:bCs/>
      <w:sz w:val="20"/>
      <w:szCs w:val="20"/>
    </w:rPr>
  </w:style>
  <w:style w:type="paragraph" w:customStyle="1" w:styleId="Style90">
    <w:name w:val="Style90"/>
    <w:basedOn w:val="a"/>
    <w:rsid w:val="002E5475"/>
    <w:pPr>
      <w:widowControl w:val="0"/>
      <w:autoSpaceDE w:val="0"/>
      <w:autoSpaceDN w:val="0"/>
      <w:adjustRightInd w:val="0"/>
      <w:spacing w:line="364" w:lineRule="exact"/>
      <w:ind w:firstLine="400"/>
      <w:jc w:val="both"/>
    </w:pPr>
    <w:rPr>
      <w:sz w:val="24"/>
      <w:szCs w:val="24"/>
    </w:rPr>
  </w:style>
  <w:style w:type="character" w:customStyle="1" w:styleId="FontStyle138">
    <w:name w:val="Font Style138"/>
    <w:rsid w:val="002E5475"/>
    <w:rPr>
      <w:rFonts w:ascii="Times New Roman" w:hAnsi="Times New Roman" w:cs="Times New Roman"/>
      <w:b/>
      <w:bCs/>
      <w:sz w:val="20"/>
      <w:szCs w:val="20"/>
    </w:rPr>
  </w:style>
  <w:style w:type="paragraph" w:styleId="ac">
    <w:name w:val="List Paragraph"/>
    <w:basedOn w:val="a"/>
    <w:uiPriority w:val="34"/>
    <w:qFormat/>
    <w:rsid w:val="002E547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customStyle="1" w:styleId="Style49">
    <w:name w:val="Style49"/>
    <w:basedOn w:val="a"/>
    <w:rsid w:val="002E5475"/>
    <w:pPr>
      <w:widowControl w:val="0"/>
      <w:autoSpaceDE w:val="0"/>
      <w:autoSpaceDN w:val="0"/>
      <w:adjustRightInd w:val="0"/>
      <w:spacing w:line="358" w:lineRule="exact"/>
      <w:ind w:firstLine="391"/>
    </w:pPr>
    <w:rPr>
      <w:sz w:val="24"/>
      <w:szCs w:val="24"/>
    </w:rPr>
  </w:style>
  <w:style w:type="paragraph" w:customStyle="1" w:styleId="Style21">
    <w:name w:val="Style21"/>
    <w:basedOn w:val="a"/>
    <w:rsid w:val="002E5475"/>
    <w:pPr>
      <w:widowControl w:val="0"/>
      <w:autoSpaceDE w:val="0"/>
      <w:autoSpaceDN w:val="0"/>
      <w:adjustRightInd w:val="0"/>
      <w:spacing w:line="317" w:lineRule="exact"/>
      <w:ind w:firstLine="370"/>
    </w:pPr>
    <w:rPr>
      <w:sz w:val="24"/>
      <w:szCs w:val="24"/>
    </w:rPr>
  </w:style>
  <w:style w:type="paragraph" w:customStyle="1" w:styleId="Style30">
    <w:name w:val="Style30"/>
    <w:basedOn w:val="a"/>
    <w:rsid w:val="002E5475"/>
    <w:pPr>
      <w:widowControl w:val="0"/>
      <w:autoSpaceDE w:val="0"/>
      <w:autoSpaceDN w:val="0"/>
      <w:adjustRightInd w:val="0"/>
      <w:spacing w:line="452" w:lineRule="exact"/>
      <w:ind w:firstLine="492"/>
    </w:pPr>
    <w:rPr>
      <w:sz w:val="24"/>
      <w:szCs w:val="24"/>
    </w:rPr>
  </w:style>
  <w:style w:type="paragraph" w:customStyle="1" w:styleId="Style47">
    <w:name w:val="Style47"/>
    <w:basedOn w:val="a"/>
    <w:rsid w:val="002E5475"/>
    <w:pPr>
      <w:widowControl w:val="0"/>
      <w:autoSpaceDE w:val="0"/>
      <w:autoSpaceDN w:val="0"/>
      <w:adjustRightInd w:val="0"/>
      <w:spacing w:line="305" w:lineRule="exact"/>
      <w:ind w:firstLine="374"/>
      <w:jc w:val="both"/>
    </w:pPr>
    <w:rPr>
      <w:sz w:val="24"/>
      <w:szCs w:val="24"/>
    </w:rPr>
  </w:style>
  <w:style w:type="paragraph" w:customStyle="1" w:styleId="Style43">
    <w:name w:val="Style43"/>
    <w:basedOn w:val="a"/>
    <w:rsid w:val="002E5475"/>
    <w:pPr>
      <w:widowControl w:val="0"/>
      <w:autoSpaceDE w:val="0"/>
      <w:autoSpaceDN w:val="0"/>
      <w:adjustRightInd w:val="0"/>
      <w:spacing w:line="432" w:lineRule="exact"/>
      <w:ind w:firstLine="552"/>
    </w:pPr>
    <w:rPr>
      <w:sz w:val="24"/>
      <w:szCs w:val="24"/>
    </w:rPr>
  </w:style>
  <w:style w:type="character" w:customStyle="1" w:styleId="FontStyle94">
    <w:name w:val="Font Style94"/>
    <w:rsid w:val="002E5475"/>
    <w:rPr>
      <w:rFonts w:ascii="Times New Roman" w:hAnsi="Times New Roman" w:cs="Times New Roman"/>
      <w:b/>
      <w:bCs/>
      <w:sz w:val="14"/>
      <w:szCs w:val="14"/>
    </w:rPr>
  </w:style>
  <w:style w:type="character" w:customStyle="1" w:styleId="FontStyle12">
    <w:name w:val="Font Style12"/>
    <w:rsid w:val="007D32BC"/>
    <w:rPr>
      <w:rFonts w:ascii="Arial" w:hAnsi="Arial" w:cs="Arial"/>
      <w:b/>
      <w:bCs/>
      <w:sz w:val="22"/>
      <w:szCs w:val="22"/>
    </w:rPr>
  </w:style>
  <w:style w:type="character" w:customStyle="1" w:styleId="FontStyle13">
    <w:name w:val="Font Style13"/>
    <w:rsid w:val="007D32BC"/>
    <w:rPr>
      <w:rFonts w:ascii="Arial" w:hAnsi="Arial" w:cs="Arial"/>
      <w:sz w:val="22"/>
      <w:szCs w:val="22"/>
    </w:rPr>
  </w:style>
  <w:style w:type="character" w:customStyle="1" w:styleId="a9">
    <w:name w:val="Основной текст Знак"/>
    <w:link w:val="a8"/>
    <w:rsid w:val="005420EF"/>
    <w:rPr>
      <w:sz w:val="28"/>
      <w:szCs w:val="24"/>
    </w:rPr>
  </w:style>
  <w:style w:type="paragraph" w:customStyle="1" w:styleId="2Verdana">
    <w:name w:val="Основной текст 2 + Verdana"/>
    <w:aliases w:val="12 pt,курсив,Слева:  -0,5 см,Первая строка:  1..."/>
    <w:basedOn w:val="21"/>
    <w:rsid w:val="00767D98"/>
    <w:pPr>
      <w:spacing w:after="0" w:line="360" w:lineRule="auto"/>
      <w:ind w:left="-284" w:firstLine="568"/>
    </w:pPr>
    <w:rPr>
      <w:rFonts w:ascii="Verdana" w:hAnsi="Verdana" w:cs="Tahoma"/>
      <w:i/>
      <w:iCs/>
      <w:sz w:val="24"/>
      <w:szCs w:val="24"/>
    </w:rPr>
  </w:style>
  <w:style w:type="paragraph" w:styleId="ad">
    <w:name w:val="Balloon Text"/>
    <w:basedOn w:val="a"/>
    <w:link w:val="ae"/>
    <w:rsid w:val="00E12301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link w:val="ad"/>
    <w:rsid w:val="00E12301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link w:val="1"/>
    <w:rsid w:val="001630A8"/>
    <w:rPr>
      <w:rFonts w:ascii="GOST type B" w:hAnsi="GOST type B"/>
      <w:i/>
      <w:sz w:val="56"/>
    </w:rPr>
  </w:style>
  <w:style w:type="character" w:customStyle="1" w:styleId="22">
    <w:name w:val="Основной текст 2 Знак"/>
    <w:basedOn w:val="a0"/>
    <w:link w:val="21"/>
    <w:rsid w:val="001630A8"/>
  </w:style>
  <w:style w:type="character" w:styleId="af">
    <w:name w:val="Emphasis"/>
    <w:qFormat/>
    <w:rsid w:val="008959C5"/>
    <w:rPr>
      <w:i/>
      <w:iCs/>
    </w:rPr>
  </w:style>
  <w:style w:type="character" w:styleId="af0">
    <w:name w:val="Strong"/>
    <w:uiPriority w:val="22"/>
    <w:qFormat/>
    <w:rsid w:val="00DA0010"/>
    <w:rPr>
      <w:b/>
      <w:bCs/>
    </w:rPr>
  </w:style>
  <w:style w:type="character" w:customStyle="1" w:styleId="apple-converted-space">
    <w:name w:val="apple-converted-space"/>
    <w:basedOn w:val="a0"/>
    <w:rsid w:val="00DA0010"/>
  </w:style>
  <w:style w:type="paragraph" w:styleId="af1">
    <w:name w:val="Normal (Web)"/>
    <w:basedOn w:val="a"/>
    <w:link w:val="af2"/>
    <w:uiPriority w:val="99"/>
    <w:unhideWhenUsed/>
    <w:rsid w:val="005F5875"/>
    <w:pPr>
      <w:spacing w:before="100" w:beforeAutospacing="1" w:after="100" w:afterAutospacing="1"/>
    </w:pPr>
    <w:rPr>
      <w:sz w:val="24"/>
      <w:szCs w:val="24"/>
    </w:rPr>
  </w:style>
  <w:style w:type="paragraph" w:customStyle="1" w:styleId="af3">
    <w:name w:val="КУРСАЧ"/>
    <w:basedOn w:val="a"/>
    <w:rsid w:val="00705D1B"/>
    <w:pPr>
      <w:spacing w:line="360" w:lineRule="auto"/>
      <w:jc w:val="both"/>
    </w:pPr>
    <w:rPr>
      <w:sz w:val="24"/>
      <w:szCs w:val="24"/>
    </w:rPr>
  </w:style>
  <w:style w:type="paragraph" w:customStyle="1" w:styleId="Style9">
    <w:name w:val="Style9"/>
    <w:basedOn w:val="a"/>
    <w:uiPriority w:val="99"/>
    <w:rsid w:val="00AC0685"/>
    <w:pPr>
      <w:widowControl w:val="0"/>
      <w:autoSpaceDE w:val="0"/>
      <w:autoSpaceDN w:val="0"/>
      <w:adjustRightInd w:val="0"/>
      <w:spacing w:line="175" w:lineRule="exact"/>
      <w:jc w:val="both"/>
    </w:pPr>
    <w:rPr>
      <w:sz w:val="24"/>
      <w:szCs w:val="24"/>
    </w:rPr>
  </w:style>
  <w:style w:type="character" w:customStyle="1" w:styleId="FontStyle19">
    <w:name w:val="Font Style19"/>
    <w:uiPriority w:val="99"/>
    <w:rsid w:val="00AC0685"/>
    <w:rPr>
      <w:rFonts w:ascii="Times New Roman" w:hAnsi="Times New Roman" w:cs="Times New Roman"/>
      <w:b/>
      <w:bCs/>
      <w:i/>
      <w:iCs/>
      <w:sz w:val="18"/>
      <w:szCs w:val="18"/>
    </w:rPr>
  </w:style>
  <w:style w:type="paragraph" w:customStyle="1" w:styleId="Style11">
    <w:name w:val="Style11"/>
    <w:basedOn w:val="a"/>
    <w:uiPriority w:val="99"/>
    <w:rsid w:val="00AC0685"/>
    <w:pPr>
      <w:widowControl w:val="0"/>
      <w:autoSpaceDE w:val="0"/>
      <w:autoSpaceDN w:val="0"/>
      <w:adjustRightInd w:val="0"/>
      <w:jc w:val="both"/>
    </w:pPr>
    <w:rPr>
      <w:sz w:val="24"/>
      <w:szCs w:val="24"/>
    </w:rPr>
  </w:style>
  <w:style w:type="paragraph" w:customStyle="1" w:styleId="Style10">
    <w:name w:val="Style10"/>
    <w:basedOn w:val="a"/>
    <w:uiPriority w:val="99"/>
    <w:rsid w:val="00AC0685"/>
    <w:pPr>
      <w:widowControl w:val="0"/>
      <w:autoSpaceDE w:val="0"/>
      <w:autoSpaceDN w:val="0"/>
      <w:adjustRightInd w:val="0"/>
      <w:jc w:val="both"/>
    </w:pPr>
    <w:rPr>
      <w:sz w:val="24"/>
      <w:szCs w:val="24"/>
    </w:rPr>
  </w:style>
  <w:style w:type="character" w:customStyle="1" w:styleId="FontStyle18">
    <w:name w:val="Font Style18"/>
    <w:uiPriority w:val="99"/>
    <w:rsid w:val="00AC0685"/>
    <w:rPr>
      <w:rFonts w:ascii="Times New Roman" w:hAnsi="Times New Roman" w:cs="Times New Roman"/>
      <w:i/>
      <w:iCs/>
      <w:spacing w:val="-10"/>
      <w:sz w:val="18"/>
      <w:szCs w:val="18"/>
    </w:rPr>
  </w:style>
  <w:style w:type="paragraph" w:styleId="af4">
    <w:name w:val="No Spacing"/>
    <w:uiPriority w:val="1"/>
    <w:qFormat/>
    <w:rsid w:val="00F26CBB"/>
  </w:style>
  <w:style w:type="paragraph" w:customStyle="1" w:styleId="af5">
    <w:name w:val="Содержимое таблицы"/>
    <w:basedOn w:val="a"/>
    <w:rsid w:val="001F23B0"/>
    <w:pPr>
      <w:suppressAutoHyphens/>
    </w:pPr>
    <w:rPr>
      <w:color w:val="00000A"/>
      <w:szCs w:val="32"/>
    </w:rPr>
  </w:style>
  <w:style w:type="character" w:customStyle="1" w:styleId="a5">
    <w:name w:val="Нижний колонтитул Знак"/>
    <w:basedOn w:val="a0"/>
    <w:link w:val="a4"/>
    <w:rsid w:val="000778F0"/>
  </w:style>
  <w:style w:type="character" w:styleId="af6">
    <w:name w:val="Placeholder Text"/>
    <w:uiPriority w:val="99"/>
    <w:semiHidden/>
    <w:rsid w:val="00D7085F"/>
    <w:rPr>
      <w:color w:val="808080"/>
    </w:rPr>
  </w:style>
  <w:style w:type="paragraph" w:styleId="af7">
    <w:name w:val="TOC Heading"/>
    <w:basedOn w:val="1"/>
    <w:next w:val="a"/>
    <w:uiPriority w:val="39"/>
    <w:semiHidden/>
    <w:unhideWhenUsed/>
    <w:qFormat/>
    <w:rsid w:val="00D31A96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paragraph" w:styleId="33">
    <w:name w:val="toc 3"/>
    <w:basedOn w:val="a"/>
    <w:next w:val="a"/>
    <w:autoRedefine/>
    <w:uiPriority w:val="39"/>
    <w:semiHidden/>
    <w:unhideWhenUsed/>
    <w:qFormat/>
    <w:rsid w:val="00D31A96"/>
    <w:pPr>
      <w:spacing w:line="360" w:lineRule="auto"/>
      <w:ind w:left="-284"/>
      <w:jc w:val="both"/>
    </w:pPr>
    <w:rPr>
      <w:sz w:val="28"/>
    </w:rPr>
  </w:style>
  <w:style w:type="paragraph" w:customStyle="1" w:styleId="af8">
    <w:name w:val="Заголовок середина"/>
    <w:basedOn w:val="a"/>
    <w:qFormat/>
    <w:rsid w:val="007329AC"/>
    <w:pPr>
      <w:tabs>
        <w:tab w:val="left" w:pos="9498"/>
        <w:tab w:val="left" w:pos="9639"/>
      </w:tabs>
      <w:spacing w:line="360" w:lineRule="auto"/>
      <w:ind w:left="-284" w:right="284" w:firstLine="709"/>
      <w:jc w:val="center"/>
      <w:outlineLvl w:val="0"/>
    </w:pPr>
    <w:rPr>
      <w:b/>
      <w:sz w:val="28"/>
      <w:szCs w:val="24"/>
    </w:rPr>
  </w:style>
  <w:style w:type="paragraph" w:styleId="91">
    <w:name w:val="toc 9"/>
    <w:basedOn w:val="a"/>
    <w:next w:val="a"/>
    <w:autoRedefine/>
    <w:semiHidden/>
    <w:unhideWhenUsed/>
    <w:rsid w:val="00D31A96"/>
    <w:pPr>
      <w:spacing w:after="100"/>
      <w:ind w:left="1600"/>
    </w:pPr>
  </w:style>
  <w:style w:type="paragraph" w:styleId="71">
    <w:name w:val="toc 7"/>
    <w:basedOn w:val="a"/>
    <w:next w:val="a"/>
    <w:autoRedefine/>
    <w:semiHidden/>
    <w:unhideWhenUsed/>
    <w:rsid w:val="00D31A96"/>
    <w:pPr>
      <w:spacing w:after="100"/>
      <w:ind w:left="1200"/>
    </w:pPr>
  </w:style>
  <w:style w:type="paragraph" w:customStyle="1" w:styleId="af9">
    <w:name w:val="Заголовок абзац"/>
    <w:basedOn w:val="a"/>
    <w:qFormat/>
    <w:rsid w:val="007329AC"/>
    <w:pPr>
      <w:spacing w:line="360" w:lineRule="auto"/>
      <w:ind w:left="-284" w:right="284" w:firstLine="709"/>
      <w:outlineLvl w:val="0"/>
    </w:pPr>
    <w:rPr>
      <w:b/>
      <w:sz w:val="28"/>
    </w:rPr>
  </w:style>
  <w:style w:type="paragraph" w:styleId="afa">
    <w:name w:val="caption"/>
    <w:basedOn w:val="a"/>
    <w:next w:val="a"/>
    <w:link w:val="afb"/>
    <w:unhideWhenUsed/>
    <w:qFormat/>
    <w:rsid w:val="00F362AD"/>
    <w:pPr>
      <w:spacing w:after="200"/>
    </w:pPr>
    <w:rPr>
      <w:b/>
      <w:bCs/>
      <w:color w:val="4F81BD" w:themeColor="accent1"/>
      <w:sz w:val="18"/>
      <w:szCs w:val="18"/>
    </w:rPr>
  </w:style>
  <w:style w:type="paragraph" w:customStyle="1" w:styleId="afc">
    <w:name w:val="Заголовок центр лист"/>
    <w:basedOn w:val="a"/>
    <w:qFormat/>
    <w:rsid w:val="003E4389"/>
    <w:pPr>
      <w:ind w:hanging="284"/>
      <w:jc w:val="center"/>
    </w:pPr>
    <w:rPr>
      <w:b/>
      <w:sz w:val="28"/>
      <w:szCs w:val="22"/>
    </w:rPr>
  </w:style>
  <w:style w:type="character" w:customStyle="1" w:styleId="60">
    <w:name w:val="Заголовок 6 Знак"/>
    <w:basedOn w:val="a0"/>
    <w:link w:val="6"/>
    <w:semiHidden/>
    <w:rsid w:val="007329A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semiHidden/>
    <w:rsid w:val="007329A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semiHidden/>
    <w:rsid w:val="007329A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Заголовок 9 Знак"/>
    <w:basedOn w:val="a0"/>
    <w:link w:val="9"/>
    <w:semiHidden/>
    <w:rsid w:val="007329A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afd">
    <w:name w:val="table of figures"/>
    <w:basedOn w:val="a"/>
    <w:next w:val="a"/>
    <w:semiHidden/>
    <w:unhideWhenUsed/>
    <w:rsid w:val="00F362AD"/>
  </w:style>
  <w:style w:type="paragraph" w:customStyle="1" w:styleId="afe">
    <w:name w:val="Рисунок"/>
    <w:basedOn w:val="afa"/>
    <w:link w:val="aff"/>
    <w:qFormat/>
    <w:rsid w:val="00F362AD"/>
    <w:pPr>
      <w:spacing w:after="120" w:line="360" w:lineRule="auto"/>
      <w:jc w:val="center"/>
    </w:pPr>
    <w:rPr>
      <w:b w:val="0"/>
      <w:color w:val="auto"/>
      <w:sz w:val="28"/>
    </w:rPr>
  </w:style>
  <w:style w:type="paragraph" w:customStyle="1" w:styleId="72">
    <w:name w:val="Стиль7"/>
    <w:basedOn w:val="afe"/>
    <w:link w:val="73"/>
    <w:qFormat/>
    <w:rsid w:val="00F362AD"/>
  </w:style>
  <w:style w:type="character" w:customStyle="1" w:styleId="afb">
    <w:name w:val="Название объекта Знак"/>
    <w:basedOn w:val="a0"/>
    <w:link w:val="afa"/>
    <w:rsid w:val="00F362AD"/>
    <w:rPr>
      <w:b/>
      <w:bCs/>
      <w:color w:val="4F81BD" w:themeColor="accent1"/>
      <w:sz w:val="18"/>
      <w:szCs w:val="18"/>
    </w:rPr>
  </w:style>
  <w:style w:type="character" w:customStyle="1" w:styleId="aff">
    <w:name w:val="Рисунок Знак"/>
    <w:basedOn w:val="afb"/>
    <w:link w:val="afe"/>
    <w:rsid w:val="00F362AD"/>
    <w:rPr>
      <w:b w:val="0"/>
      <w:bCs/>
      <w:color w:val="4F81BD" w:themeColor="accent1"/>
      <w:sz w:val="28"/>
      <w:szCs w:val="18"/>
    </w:rPr>
  </w:style>
  <w:style w:type="character" w:customStyle="1" w:styleId="73">
    <w:name w:val="Стиль7 Знак"/>
    <w:basedOn w:val="aff"/>
    <w:link w:val="72"/>
    <w:rsid w:val="00F362AD"/>
    <w:rPr>
      <w:b w:val="0"/>
      <w:bCs/>
      <w:color w:val="4F81BD" w:themeColor="accent1"/>
      <w:sz w:val="28"/>
      <w:szCs w:val="18"/>
    </w:rPr>
  </w:style>
  <w:style w:type="character" w:customStyle="1" w:styleId="20">
    <w:name w:val="Заголовок 2 Знак"/>
    <w:basedOn w:val="a0"/>
    <w:link w:val="2"/>
    <w:rsid w:val="00E071BF"/>
    <w:rPr>
      <w:rFonts w:ascii="GOST type B" w:hAnsi="GOST type B"/>
      <w:i/>
      <w:sz w:val="40"/>
    </w:rPr>
  </w:style>
  <w:style w:type="character" w:customStyle="1" w:styleId="30">
    <w:name w:val="Заголовок 3 Знак"/>
    <w:basedOn w:val="a0"/>
    <w:link w:val="3"/>
    <w:rsid w:val="00E071BF"/>
    <w:rPr>
      <w:rFonts w:ascii="GOST type B" w:hAnsi="GOST type B"/>
      <w:i/>
      <w:sz w:val="28"/>
    </w:rPr>
  </w:style>
  <w:style w:type="paragraph" w:customStyle="1" w:styleId="font8">
    <w:name w:val="font_8"/>
    <w:basedOn w:val="a"/>
    <w:rsid w:val="002B7ADC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af2">
    <w:name w:val="Обычный (веб) Знак"/>
    <w:basedOn w:val="a0"/>
    <w:link w:val="af1"/>
    <w:uiPriority w:val="99"/>
    <w:rsid w:val="00936B5C"/>
    <w:rPr>
      <w:sz w:val="24"/>
      <w:szCs w:val="24"/>
    </w:rPr>
  </w:style>
  <w:style w:type="table" w:customStyle="1" w:styleId="TableGrid">
    <w:name w:val="TableGrid"/>
    <w:rsid w:val="00F27F31"/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7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5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26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1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96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1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8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2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7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x.com/upgrade/website" TargetMode="External"/><Relationship Id="rId18" Type="http://schemas.openxmlformats.org/officeDocument/2006/relationships/hyperlink" Target="https://wp-kama.ru/wp-content/uploads/2016/02/image003.jpg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jpg"/><Relationship Id="rId50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2.jpe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jpg"/><Relationship Id="rId2" Type="http://schemas.openxmlformats.org/officeDocument/2006/relationships/numbering" Target="numbering.xml"/><Relationship Id="rId16" Type="http://schemas.openxmlformats.org/officeDocument/2006/relationships/hyperlink" Target="https://wp-kama.ru/wp-content/uploads/2016/02/image002.jpg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footer" Target="footer4.xml"/><Relationship Id="rId40" Type="http://schemas.openxmlformats.org/officeDocument/2006/relationships/image" Target="media/image23.png"/><Relationship Id="rId45" Type="http://schemas.openxmlformats.org/officeDocument/2006/relationships/image" Target="media/image28.jpg"/><Relationship Id="rId5" Type="http://schemas.openxmlformats.org/officeDocument/2006/relationships/webSettings" Target="webSettings.xml"/><Relationship Id="rId15" Type="http://schemas.openxmlformats.org/officeDocument/2006/relationships/image" Target="media/image1.jpe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10" Type="http://schemas.openxmlformats.org/officeDocument/2006/relationships/footer" Target="footer2.xml"/><Relationship Id="rId19" Type="http://schemas.openxmlformats.org/officeDocument/2006/relationships/image" Target="media/image3.jpeg"/><Relationship Id="rId31" Type="http://schemas.openxmlformats.org/officeDocument/2006/relationships/image" Target="media/image15.png"/><Relationship Id="rId44" Type="http://schemas.openxmlformats.org/officeDocument/2006/relationships/image" Target="media/image27.jp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wp-kama.ru/wp-content/uploads/2016/02/image001.jpg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jpg"/><Relationship Id="rId48" Type="http://schemas.openxmlformats.org/officeDocument/2006/relationships/image" Target="media/image31.png"/><Relationship Id="rId8" Type="http://schemas.openxmlformats.org/officeDocument/2006/relationships/header" Target="header1.xml"/><Relationship Id="rId5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_college\&#1055;&#1086;&#1103;&#1089;&#1085;&#1080;&#1090;&#1077;&#1083;&#1100;&#1085;&#1072;&#1103;%20&#1079;&#1072;&#1087;&#1080;&#1089;&#1082;&#1072;%20&#1050;&#105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231C05-30A9-4AF1-BB64-AB485D76E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Пояснительная записка КП</Template>
  <TotalTime>169</TotalTime>
  <Pages>49</Pages>
  <Words>4809</Words>
  <Characters>27416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ТРИО-ЛИВНЫ</Company>
  <LinksUpToDate>false</LinksUpToDate>
  <CharactersWithSpaces>32161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Yelizaveta Pachkovskaya</cp:lastModifiedBy>
  <cp:revision>20</cp:revision>
  <cp:lastPrinted>2021-04-21T19:11:00Z</cp:lastPrinted>
  <dcterms:created xsi:type="dcterms:W3CDTF">2022-07-02T09:46:00Z</dcterms:created>
  <dcterms:modified xsi:type="dcterms:W3CDTF">2023-01-06T08:12:00Z</dcterms:modified>
</cp:coreProperties>
</file>